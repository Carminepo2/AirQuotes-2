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12AF" w14:textId="77777777" w:rsidR="00936DB3" w:rsidRPr="00C8036C" w:rsidRDefault="00936DB3" w:rsidP="00936DB3">
      <w:pPr>
        <w:spacing w:after="240"/>
        <w:jc w:val="center"/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</w:pPr>
    </w:p>
    <w:p w14:paraId="3BB47F25" w14:textId="77777777" w:rsidR="00936DB3" w:rsidRPr="00C8036C" w:rsidRDefault="00936DB3" w:rsidP="00936DB3">
      <w:pPr>
        <w:spacing w:after="240"/>
        <w:jc w:val="center"/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</w:pPr>
      <w:r w:rsidRPr="00C8036C"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  <w:t xml:space="preserve">Progetto </w:t>
      </w:r>
    </w:p>
    <w:p w14:paraId="167E716E" w14:textId="6CF4074B" w:rsidR="00C8036C" w:rsidRPr="00992625" w:rsidRDefault="00C9610F" w:rsidP="00C8036C">
      <w:pPr>
        <w:spacing w:after="240"/>
        <w:jc w:val="center"/>
        <w:rPr>
          <w:rFonts w:asciiTheme="majorBidi" w:hAnsiTheme="majorBidi" w:cstheme="majorBidi"/>
          <w:color w:val="FF0000"/>
          <w:sz w:val="48"/>
          <w:szCs w:val="48"/>
        </w:rPr>
      </w:pPr>
      <w:proofErr w:type="spellStart"/>
      <w:r>
        <w:rPr>
          <w:rFonts w:asciiTheme="majorBidi" w:hAnsiTheme="majorBidi" w:cstheme="majorBidi"/>
          <w:color w:val="FF0000"/>
          <w:sz w:val="48"/>
          <w:szCs w:val="48"/>
        </w:rPr>
        <w:t>AirQuotes</w:t>
      </w:r>
      <w:proofErr w:type="spellEnd"/>
    </w:p>
    <w:p w14:paraId="0BD24B47" w14:textId="77777777" w:rsidR="00C8036C" w:rsidRPr="00992625" w:rsidRDefault="00C8036C" w:rsidP="00C8036C">
      <w:pPr>
        <w:spacing w:after="240"/>
        <w:jc w:val="center"/>
        <w:rPr>
          <w:rFonts w:asciiTheme="majorBidi" w:hAnsiTheme="majorBidi" w:cstheme="majorBidi"/>
          <w:color w:val="FF0000"/>
          <w:sz w:val="36"/>
          <w:szCs w:val="36"/>
        </w:rPr>
      </w:pPr>
    </w:p>
    <w:p w14:paraId="1D9E8CC1" w14:textId="77777777" w:rsidR="00C8036C" w:rsidRPr="00992625" w:rsidRDefault="00C8036C" w:rsidP="00C8036C">
      <w:pPr>
        <w:rPr>
          <w:color w:val="244061" w:themeColor="accent1" w:themeShade="80"/>
          <w:sz w:val="36"/>
        </w:rPr>
      </w:pPr>
    </w:p>
    <w:p w14:paraId="759165A1" w14:textId="5EE01744" w:rsidR="00C9610F" w:rsidRPr="002F2AAE" w:rsidRDefault="00C9610F" w:rsidP="00C9610F">
      <w:pPr>
        <w:rPr>
          <w:color w:val="FF0000"/>
          <w:sz w:val="36"/>
        </w:rPr>
      </w:pPr>
    </w:p>
    <w:p w14:paraId="6DD5F1EF" w14:textId="77777777" w:rsidR="00963A8B" w:rsidRDefault="00963A8B"/>
    <w:p w14:paraId="43AF4932" w14:textId="77777777" w:rsidR="00963A8B" w:rsidRDefault="00963A8B">
      <w:r>
        <w:br w:type="page"/>
      </w:r>
    </w:p>
    <w:p w14:paraId="3697E83E" w14:textId="77777777" w:rsidR="00963A8B" w:rsidRPr="00382F91" w:rsidRDefault="00382F91">
      <w:pPr>
        <w:rPr>
          <w:b/>
          <w:color w:val="FF0000"/>
          <w:sz w:val="32"/>
          <w:szCs w:val="32"/>
        </w:rPr>
      </w:pPr>
      <w:r w:rsidRPr="00382F91">
        <w:rPr>
          <w:b/>
          <w:color w:val="FF0000"/>
          <w:sz w:val="32"/>
          <w:szCs w:val="32"/>
        </w:rPr>
        <w:lastRenderedPageBreak/>
        <w:t>INDICE</w:t>
      </w:r>
    </w:p>
    <w:p w14:paraId="7CB56DA2" w14:textId="77777777" w:rsidR="00382F91" w:rsidRDefault="00382F91"/>
    <w:p w14:paraId="573BDB42" w14:textId="77777777" w:rsidR="00382F91" w:rsidRDefault="00E97FCF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>
        <w:rPr>
          <w:sz w:val="28"/>
          <w:szCs w:val="28"/>
        </w:rPr>
        <w:fldChar w:fldCharType="begin"/>
      </w:r>
      <w:r w:rsidRPr="00382F91">
        <w:rPr>
          <w:sz w:val="28"/>
          <w:szCs w:val="28"/>
        </w:rPr>
        <w:instrText xml:space="preserve"> TOC \o </w:instrText>
      </w:r>
      <w:r>
        <w:rPr>
          <w:sz w:val="28"/>
          <w:szCs w:val="28"/>
        </w:rPr>
        <w:fldChar w:fldCharType="separate"/>
      </w:r>
      <w:r w:rsidR="00382F91" w:rsidRPr="00052E9A">
        <w:rPr>
          <w:bCs/>
          <w:noProof/>
        </w:rPr>
        <w:t>1.</w:t>
      </w:r>
      <w:r w:rsidR="00382F91">
        <w:rPr>
          <w:noProof/>
        </w:rPr>
        <w:t xml:space="preserve"> Specifiche informali</w:t>
      </w:r>
      <w:r w:rsidR="00382F91">
        <w:rPr>
          <w:noProof/>
        </w:rPr>
        <w:tab/>
      </w:r>
      <w:r w:rsidR="00382F91">
        <w:rPr>
          <w:noProof/>
        </w:rPr>
        <w:fldChar w:fldCharType="begin"/>
      </w:r>
      <w:r w:rsidR="00382F91">
        <w:rPr>
          <w:noProof/>
        </w:rPr>
        <w:instrText xml:space="preserve"> PAGEREF _Toc474434028 \h </w:instrText>
      </w:r>
      <w:r w:rsidR="00382F91">
        <w:rPr>
          <w:noProof/>
        </w:rPr>
      </w:r>
      <w:r w:rsidR="00382F91">
        <w:rPr>
          <w:noProof/>
        </w:rPr>
        <w:fldChar w:fldCharType="separate"/>
      </w:r>
      <w:r w:rsidR="00382F91">
        <w:rPr>
          <w:noProof/>
        </w:rPr>
        <w:t>1</w:t>
      </w:r>
      <w:r w:rsidR="00382F91">
        <w:rPr>
          <w:noProof/>
        </w:rPr>
        <w:fldChar w:fldCharType="end"/>
      </w:r>
    </w:p>
    <w:p w14:paraId="2E57531C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2.</w:t>
      </w:r>
      <w:r>
        <w:rPr>
          <w:noProof/>
        </w:rPr>
        <w:t xml:space="preserve"> Analisi e specifica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1C34BB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2.1 Analisi nomi-verbi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01FE8CA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2.2 Revisione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3254B7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2.3 Glossario dei termini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E8C752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 Classificazione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3382A2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2.4.1 Requisiti funzionali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2765A1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2.4.2 Requisiti sui dati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72B718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2.4.3 Vincoli / Altri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E6D2E2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 Modellazione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506A9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2.5.1 Attori e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4D6414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2.5.2 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050F35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2.5.3 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254A15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2.6 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97DBB2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2.7 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D4343A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3.</w:t>
      </w:r>
      <w:r>
        <w:rPr>
          <w:noProof/>
        </w:rPr>
        <w:t xml:space="preserve"> Stima dei costi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E45282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4.</w:t>
      </w:r>
      <w:r>
        <w:rPr>
          <w:noProof/>
        </w:rPr>
        <w:t xml:space="preserve"> Piano di test funzionale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3E4355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5.</w:t>
      </w:r>
      <w:r>
        <w:rPr>
          <w:noProof/>
        </w:rPr>
        <w:t xml:space="preserve"> Progettazione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A9E254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5.1 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5C912D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5.2 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3A2AF7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6.</w:t>
      </w:r>
      <w:r>
        <w:rPr>
          <w:noProof/>
        </w:rPr>
        <w:t xml:space="preserve"> Implementazione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8F0161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7.</w:t>
      </w:r>
      <w:r>
        <w:rPr>
          <w:noProof/>
        </w:rPr>
        <w:t xml:space="preserve">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3489D5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7.1 Test strutturale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986E92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7.1.1 Complessità ciclomatica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D6A7BE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7.2 Test funzionale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EDC930" w14:textId="77777777" w:rsidR="0031500B" w:rsidRDefault="00E97FCF">
      <w:pPr>
        <w:sectPr w:rsidR="0031500B" w:rsidSect="006761B6">
          <w:footerReference w:type="even" r:id="rId8"/>
          <w:footerReference w:type="default" r:id="rId9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Theme="majorHAnsi" w:hAnsiTheme="majorHAnsi"/>
          <w:b/>
          <w:color w:val="548DD4"/>
        </w:rPr>
        <w:fldChar w:fldCharType="end"/>
      </w:r>
    </w:p>
    <w:p w14:paraId="4D4C13DF" w14:textId="77777777" w:rsidR="00DA5FB8" w:rsidRDefault="004D4C72" w:rsidP="00215FAE">
      <w:pPr>
        <w:pStyle w:val="Titolo1"/>
      </w:pPr>
      <w:bookmarkStart w:id="0" w:name="_Toc471905542"/>
      <w:bookmarkStart w:id="1" w:name="_Toc474433544"/>
      <w:bookmarkStart w:id="2" w:name="_Toc474433719"/>
      <w:bookmarkStart w:id="3" w:name="_Toc474434028"/>
      <w:r>
        <w:lastRenderedPageBreak/>
        <w:t>Specifiche informali</w:t>
      </w:r>
      <w:bookmarkEnd w:id="0"/>
      <w:bookmarkEnd w:id="1"/>
      <w:bookmarkEnd w:id="2"/>
      <w:bookmarkEnd w:id="3"/>
      <w:r>
        <w:t xml:space="preserve"> </w:t>
      </w:r>
    </w:p>
    <w:p w14:paraId="63BE9A5F" w14:textId="636E5980" w:rsidR="00215FAE" w:rsidRDefault="00C9610F">
      <w:bookmarkStart w:id="4" w:name="OLE_LINK1"/>
      <w:bookmarkStart w:id="5" w:name="OLE_LINK2"/>
      <w:r>
        <w:t>Si sviluppi un sistema per l’indicizzazione delle citazioni.</w:t>
      </w:r>
    </w:p>
    <w:p w14:paraId="0E2B8C74" w14:textId="26AEACB8" w:rsidR="002E7C61" w:rsidRDefault="00C9610F">
      <w:r>
        <w:t>Il sistema permette di sal</w:t>
      </w:r>
      <w:r w:rsidR="002E7C61">
        <w:t>vare una citazione in una cartella specifica.</w:t>
      </w:r>
    </w:p>
    <w:p w14:paraId="59D357A0" w14:textId="2960A672" w:rsidR="002E7C61" w:rsidRDefault="002E7C61">
      <w:r>
        <w:t>Una citazione è caratterizzata dal testo e dal personaggio a cui appartiene, di questo riportiamo solo in nome. La cartella è caratterizzata solo da un nome.</w:t>
      </w:r>
      <w:r w:rsidR="007B36C5">
        <w:t xml:space="preserve"> </w:t>
      </w:r>
      <w:r>
        <w:t xml:space="preserve">A ciascuna citazione può poi essere associato un </w:t>
      </w:r>
      <w:proofErr w:type="spellStart"/>
      <w:r>
        <w:t>tag</w:t>
      </w:r>
      <w:proofErr w:type="spellEnd"/>
      <w:r>
        <w:t xml:space="preserve">, questo è caratterizzato da un nome e da un colore. È possibile associare a citazioni diverse lo stesso </w:t>
      </w:r>
      <w:proofErr w:type="spellStart"/>
      <w:r>
        <w:t>tag</w:t>
      </w:r>
      <w:proofErr w:type="spellEnd"/>
      <w:r>
        <w:t>.</w:t>
      </w:r>
      <w:r w:rsidR="007B36C5">
        <w:t xml:space="preserve"> </w:t>
      </w:r>
      <w:r>
        <w:t>Deve essere possibile ricercare una citazione tramite delle parole chiave,</w:t>
      </w:r>
      <w:r w:rsidR="007B36C5">
        <w:t xml:space="preserve"> il risultato deve essere una o più citazioni che contengono quella parola chiave.</w:t>
      </w:r>
    </w:p>
    <w:p w14:paraId="55AA580A" w14:textId="7B65724F" w:rsidR="007B36C5" w:rsidRDefault="007B36C5">
      <w:r>
        <w:t>Deve essere possibile ricercare tutte le citazioni di un determinato autore.</w:t>
      </w:r>
    </w:p>
    <w:p w14:paraId="031AAFAA" w14:textId="172722F7" w:rsidR="007B36C5" w:rsidRDefault="007B36C5">
      <w:r>
        <w:t xml:space="preserve">Deve essere possibile ricercare tutte le citazioni a cui è stato associato uno specifico </w:t>
      </w:r>
      <w:proofErr w:type="spellStart"/>
      <w:r>
        <w:t>tag</w:t>
      </w:r>
      <w:proofErr w:type="spellEnd"/>
      <w:r>
        <w:t>.</w:t>
      </w:r>
    </w:p>
    <w:p w14:paraId="53751E51" w14:textId="7147D6C2" w:rsidR="007B36C5" w:rsidRDefault="007B36C5">
      <w:r>
        <w:t>L’utente deve poter marcare una citazione specifica come preferita.</w:t>
      </w:r>
    </w:p>
    <w:p w14:paraId="79F8EAB3" w14:textId="15CB257D" w:rsidR="002E7C61" w:rsidRDefault="007B36C5">
      <w:r>
        <w:t xml:space="preserve">Il sistema deve mostrare tutte le cartelle, tutte le citazioni associate ad una specifica cartella, tutte le citazioni preferite e le ultime </w:t>
      </w:r>
      <w:proofErr w:type="gramStart"/>
      <w:r>
        <w:t>5</w:t>
      </w:r>
      <w:proofErr w:type="gramEnd"/>
      <w:r>
        <w:t xml:space="preserve"> citazioni inserite. </w:t>
      </w:r>
    </w:p>
    <w:p w14:paraId="2D69E9B4" w14:textId="7B9395FB" w:rsidR="007B36C5" w:rsidRDefault="007B36C5">
      <w:r>
        <w:t xml:space="preserve">L’utente deve poter rimuovere una citazione da una cartella, deve poter rimuovere un </w:t>
      </w:r>
      <w:proofErr w:type="spellStart"/>
      <w:r>
        <w:t>tag</w:t>
      </w:r>
      <w:proofErr w:type="spellEnd"/>
      <w:r>
        <w:t xml:space="preserve"> ad una citazione oppure aggiungere un nuovo </w:t>
      </w:r>
      <w:proofErr w:type="spellStart"/>
      <w:r>
        <w:t>tag</w:t>
      </w:r>
      <w:proofErr w:type="spellEnd"/>
      <w:r>
        <w:t xml:space="preserve"> ad una citazione già salvata.</w:t>
      </w:r>
    </w:p>
    <w:p w14:paraId="01C60E11" w14:textId="27C1F7C0" w:rsidR="007B36C5" w:rsidRDefault="007B36C5">
      <w:r>
        <w:t>L’utente deve poter rimuovere una cartella dal sistema.</w:t>
      </w:r>
    </w:p>
    <w:p w14:paraId="574A4FCC" w14:textId="77777777" w:rsidR="00F00925" w:rsidRDefault="00F00925"/>
    <w:p w14:paraId="60D1EF2D" w14:textId="6C822FE1" w:rsidR="00F00925" w:rsidRDefault="00F00925">
      <w:r>
        <w:t>Quando l’utente inserisce una nuova citazione questa viene salvata in una cartella di default.</w:t>
      </w:r>
    </w:p>
    <w:p w14:paraId="5973BEE0" w14:textId="53759D4D" w:rsidR="00F00925" w:rsidRDefault="00F00925">
      <w:r>
        <w:t xml:space="preserve">Se l’utente vuole salvare la citazione in una cartella differente da quella di default deve crearla precedentemente. Se l’utente vuole aggiungere un </w:t>
      </w:r>
      <w:proofErr w:type="spellStart"/>
      <w:r>
        <w:t>tag</w:t>
      </w:r>
      <w:proofErr w:type="spellEnd"/>
      <w:r>
        <w:t xml:space="preserve"> ad una citazione deve crearlo precedentemente</w:t>
      </w:r>
    </w:p>
    <w:bookmarkEnd w:id="4"/>
    <w:bookmarkEnd w:id="5"/>
    <w:p w14:paraId="22350ECC" w14:textId="17C61623" w:rsidR="00CB5E4A" w:rsidRDefault="00CB5E4A">
      <w:r>
        <w:br w:type="page"/>
      </w:r>
    </w:p>
    <w:p w14:paraId="68856B3E" w14:textId="77777777" w:rsidR="00CB5E4A" w:rsidRDefault="00CB5E4A" w:rsidP="00CB5E4A">
      <w:pPr>
        <w:pStyle w:val="Titolo1"/>
      </w:pPr>
      <w:bookmarkStart w:id="6" w:name="_Toc471905543"/>
      <w:bookmarkStart w:id="7" w:name="_Toc474433545"/>
      <w:bookmarkStart w:id="8" w:name="_Toc474433720"/>
      <w:bookmarkStart w:id="9" w:name="_Toc474434029"/>
      <w:r>
        <w:lastRenderedPageBreak/>
        <w:t>Analisi e specifica dei requisiti</w:t>
      </w:r>
      <w:bookmarkEnd w:id="6"/>
      <w:bookmarkEnd w:id="7"/>
      <w:bookmarkEnd w:id="8"/>
      <w:bookmarkEnd w:id="9"/>
    </w:p>
    <w:p w14:paraId="61702022" w14:textId="77777777" w:rsidR="008055AD" w:rsidRPr="00CB5E4A" w:rsidRDefault="008055AD" w:rsidP="0058273D">
      <w:pPr>
        <w:pStyle w:val="Titolo2"/>
      </w:pPr>
      <w:bookmarkStart w:id="10" w:name="_Toc471905544"/>
      <w:bookmarkStart w:id="11" w:name="_Toc474433546"/>
      <w:bookmarkStart w:id="12" w:name="_Toc474433721"/>
      <w:bookmarkStart w:id="13" w:name="_Toc474434030"/>
      <w:r w:rsidRPr="00CB5E4A">
        <w:t>Analisi nomi-verbi</w:t>
      </w:r>
      <w:bookmarkEnd w:id="10"/>
      <w:bookmarkEnd w:id="11"/>
      <w:bookmarkEnd w:id="12"/>
      <w:bookmarkEnd w:id="13"/>
    </w:p>
    <w:p w14:paraId="7A6956FA" w14:textId="77777777" w:rsidR="00F00925" w:rsidRDefault="00F00925" w:rsidP="00F00925">
      <w:r>
        <w:t>Si sviluppi un sistema per l’indicizzazione delle citazioni.</w:t>
      </w:r>
    </w:p>
    <w:p w14:paraId="363ABDB7" w14:textId="76112FFF" w:rsidR="00F00925" w:rsidRDefault="00F00925" w:rsidP="00F00925">
      <w:r>
        <w:t xml:space="preserve">Il sistema </w:t>
      </w:r>
      <w:r w:rsidRPr="001B56AC">
        <w:rPr>
          <w:highlight w:val="magenta"/>
        </w:rPr>
        <w:t>permette di salvare una citazione in una cartella specifica</w:t>
      </w:r>
      <w:r>
        <w:t>.</w:t>
      </w:r>
      <w:r w:rsidR="00DA1B3D">
        <w:t xml:space="preserve"> </w:t>
      </w:r>
    </w:p>
    <w:p w14:paraId="068CE9EE" w14:textId="5372CC37" w:rsidR="00F00925" w:rsidRDefault="00F00925" w:rsidP="00F00925">
      <w:r>
        <w:t xml:space="preserve">Una </w:t>
      </w:r>
      <w:r w:rsidRPr="00F00925">
        <w:rPr>
          <w:highlight w:val="green"/>
        </w:rPr>
        <w:t>citazione</w:t>
      </w:r>
      <w:r>
        <w:t xml:space="preserve"> è caratterizzata dal </w:t>
      </w:r>
      <w:r w:rsidRPr="00F00925">
        <w:rPr>
          <w:highlight w:val="yellow"/>
        </w:rPr>
        <w:t>testo</w:t>
      </w:r>
      <w:r>
        <w:t xml:space="preserve">, dalla </w:t>
      </w:r>
      <w:r w:rsidRPr="00F00925">
        <w:rPr>
          <w:highlight w:val="yellow"/>
        </w:rPr>
        <w:t>data di creazione</w:t>
      </w:r>
      <w:r>
        <w:t xml:space="preserve"> dal </w:t>
      </w:r>
      <w:r w:rsidRPr="00F00925">
        <w:rPr>
          <w:highlight w:val="green"/>
        </w:rPr>
        <w:t>personaggio a cui appartiene</w:t>
      </w:r>
      <w:r>
        <w:t xml:space="preserve">, di questo riportiamo solo in </w:t>
      </w:r>
      <w:r w:rsidRPr="00F00925">
        <w:rPr>
          <w:highlight w:val="yellow"/>
        </w:rPr>
        <w:t>nome</w:t>
      </w:r>
      <w:r>
        <w:t xml:space="preserve">. La </w:t>
      </w:r>
      <w:r w:rsidRPr="00F00925">
        <w:rPr>
          <w:highlight w:val="green"/>
        </w:rPr>
        <w:t>cartella</w:t>
      </w:r>
      <w:r>
        <w:t xml:space="preserve"> è caratterizzata solo da un </w:t>
      </w:r>
      <w:r w:rsidRPr="00F00925">
        <w:rPr>
          <w:highlight w:val="yellow"/>
        </w:rPr>
        <w:t>nome</w:t>
      </w:r>
      <w:r>
        <w:t xml:space="preserve">. </w:t>
      </w:r>
      <w:r w:rsidRPr="001B56AC">
        <w:rPr>
          <w:highlight w:val="magenta"/>
        </w:rPr>
        <w:t xml:space="preserve">A ciascuna </w:t>
      </w:r>
      <w:proofErr w:type="gramStart"/>
      <w:r w:rsidRPr="001B56AC">
        <w:rPr>
          <w:highlight w:val="magenta"/>
        </w:rPr>
        <w:t xml:space="preserve">citazione </w:t>
      </w:r>
      <w:r w:rsidR="00DA1B3D">
        <w:rPr>
          <w:highlight w:val="magenta"/>
        </w:rPr>
        <w:t xml:space="preserve"> </w:t>
      </w:r>
      <w:r w:rsidRPr="001B56AC">
        <w:rPr>
          <w:highlight w:val="magenta"/>
        </w:rPr>
        <w:t>può</w:t>
      </w:r>
      <w:proofErr w:type="gramEnd"/>
      <w:r w:rsidRPr="001B56AC">
        <w:rPr>
          <w:highlight w:val="magenta"/>
        </w:rPr>
        <w:t xml:space="preserve"> poi essere associato un</w:t>
      </w:r>
      <w:r>
        <w:t xml:space="preserve"> </w:t>
      </w:r>
      <w:proofErr w:type="spellStart"/>
      <w:r w:rsidRPr="00F00925">
        <w:rPr>
          <w:highlight w:val="green"/>
        </w:rPr>
        <w:t>tag</w:t>
      </w:r>
      <w:r>
        <w:t>,questo</w:t>
      </w:r>
      <w:proofErr w:type="spellEnd"/>
      <w:r>
        <w:t xml:space="preserve"> è caratterizzato da un </w:t>
      </w:r>
      <w:r w:rsidRPr="00F00925">
        <w:rPr>
          <w:highlight w:val="yellow"/>
        </w:rPr>
        <w:t>nome</w:t>
      </w:r>
      <w:r>
        <w:t xml:space="preserve"> e da un </w:t>
      </w:r>
      <w:r w:rsidRPr="00F00925">
        <w:rPr>
          <w:highlight w:val="yellow"/>
        </w:rPr>
        <w:t>colore</w:t>
      </w:r>
      <w:r>
        <w:t xml:space="preserve">. È possibile associare a citazioni diverse lo stesso </w:t>
      </w:r>
      <w:proofErr w:type="spellStart"/>
      <w:r w:rsidRPr="00F00925">
        <w:rPr>
          <w:highlight w:val="green"/>
        </w:rPr>
        <w:t>tag</w:t>
      </w:r>
      <w:proofErr w:type="spellEnd"/>
      <w:r>
        <w:t xml:space="preserve">. Deve essere possibile </w:t>
      </w:r>
      <w:r w:rsidRPr="00F00925">
        <w:rPr>
          <w:highlight w:val="magenta"/>
        </w:rPr>
        <w:t>ricercare una citazione tramite delle parole chiave, il risultato deve essere una o più citazioni che contengono quella parola chiave.</w:t>
      </w:r>
    </w:p>
    <w:p w14:paraId="66F6F7C5" w14:textId="77777777" w:rsidR="00F00925" w:rsidRPr="00F00925" w:rsidRDefault="00F00925" w:rsidP="00F00925">
      <w:pPr>
        <w:rPr>
          <w:highlight w:val="magenta"/>
        </w:rPr>
      </w:pPr>
      <w:r w:rsidRPr="00F00925">
        <w:rPr>
          <w:highlight w:val="magenta"/>
        </w:rPr>
        <w:t>Deve essere possibile ricercare tutte le citazioni di un determinato autore.</w:t>
      </w:r>
    </w:p>
    <w:p w14:paraId="2B8C3621" w14:textId="77777777" w:rsidR="00F00925" w:rsidRPr="00F00925" w:rsidRDefault="00F00925" w:rsidP="00F00925">
      <w:pPr>
        <w:rPr>
          <w:highlight w:val="magenta"/>
        </w:rPr>
      </w:pPr>
      <w:r w:rsidRPr="00F00925">
        <w:rPr>
          <w:highlight w:val="magenta"/>
        </w:rPr>
        <w:t xml:space="preserve">Deve essere possibile ricercare tutte le citazioni a cui è stato associato uno specifico </w:t>
      </w:r>
      <w:proofErr w:type="spellStart"/>
      <w:r w:rsidRPr="00F00925">
        <w:rPr>
          <w:highlight w:val="magenta"/>
        </w:rPr>
        <w:t>tag</w:t>
      </w:r>
      <w:proofErr w:type="spellEnd"/>
      <w:r w:rsidRPr="00F00925">
        <w:rPr>
          <w:highlight w:val="magenta"/>
        </w:rPr>
        <w:t>.</w:t>
      </w:r>
    </w:p>
    <w:p w14:paraId="3D05699A" w14:textId="77777777" w:rsidR="00F00925" w:rsidRDefault="00F00925" w:rsidP="00F00925">
      <w:r w:rsidRPr="001B56AC">
        <w:rPr>
          <w:highlight w:val="red"/>
        </w:rPr>
        <w:t>L’utente</w:t>
      </w:r>
      <w:r w:rsidRPr="001B56AC">
        <w:t xml:space="preserve"> </w:t>
      </w:r>
      <w:r w:rsidRPr="00F00925">
        <w:rPr>
          <w:highlight w:val="magenta"/>
        </w:rPr>
        <w:t>deve poter marcare una citazione specifica come preferita.</w:t>
      </w:r>
    </w:p>
    <w:p w14:paraId="13B11C14" w14:textId="77777777" w:rsidR="00F00925" w:rsidRDefault="00F00925" w:rsidP="00F00925">
      <w:r w:rsidRPr="001B56AC">
        <w:rPr>
          <w:highlight w:val="magenta"/>
        </w:rPr>
        <w:t xml:space="preserve">Il sistema deve mostrare tutte le cartelle, tutte le citazioni associate ad una specifica cartella, tutte le citazioni preferite e le ultime </w:t>
      </w:r>
      <w:proofErr w:type="gramStart"/>
      <w:r w:rsidRPr="001B56AC">
        <w:rPr>
          <w:highlight w:val="magenta"/>
        </w:rPr>
        <w:t>5</w:t>
      </w:r>
      <w:proofErr w:type="gramEnd"/>
      <w:r w:rsidRPr="001B56AC">
        <w:rPr>
          <w:highlight w:val="magenta"/>
        </w:rPr>
        <w:t xml:space="preserve"> citazioni inserite.</w:t>
      </w:r>
      <w:r>
        <w:t xml:space="preserve"> </w:t>
      </w:r>
    </w:p>
    <w:p w14:paraId="0C8EEAA9" w14:textId="77777777" w:rsidR="00F00925" w:rsidRDefault="00F00925" w:rsidP="00F00925">
      <w:r w:rsidRPr="001B56AC">
        <w:rPr>
          <w:highlight w:val="red"/>
        </w:rPr>
        <w:t>L’utente</w:t>
      </w:r>
      <w:r>
        <w:t xml:space="preserve"> </w:t>
      </w:r>
      <w:r w:rsidRPr="001B56AC">
        <w:rPr>
          <w:highlight w:val="magenta"/>
        </w:rPr>
        <w:t>deve poter rimuovere una citazione da una cartella</w:t>
      </w:r>
      <w:r>
        <w:t>, d</w:t>
      </w:r>
      <w:r w:rsidRPr="001B56AC">
        <w:rPr>
          <w:highlight w:val="magenta"/>
        </w:rPr>
        <w:t xml:space="preserve">eve poter rimuovere un </w:t>
      </w:r>
      <w:proofErr w:type="spellStart"/>
      <w:r w:rsidRPr="001B56AC">
        <w:rPr>
          <w:highlight w:val="magenta"/>
        </w:rPr>
        <w:t>tag</w:t>
      </w:r>
      <w:proofErr w:type="spellEnd"/>
      <w:r w:rsidRPr="001B56AC">
        <w:rPr>
          <w:highlight w:val="magenta"/>
        </w:rPr>
        <w:t xml:space="preserve"> ad una citazione</w:t>
      </w:r>
      <w:r>
        <w:t xml:space="preserve"> oppure </w:t>
      </w:r>
      <w:r w:rsidRPr="001B56AC">
        <w:rPr>
          <w:highlight w:val="magenta"/>
        </w:rPr>
        <w:t xml:space="preserve">aggiungere un nuovo </w:t>
      </w:r>
      <w:proofErr w:type="spellStart"/>
      <w:r w:rsidRPr="001B56AC">
        <w:rPr>
          <w:highlight w:val="magenta"/>
        </w:rPr>
        <w:t>tag</w:t>
      </w:r>
      <w:proofErr w:type="spellEnd"/>
      <w:r w:rsidRPr="001B56AC">
        <w:rPr>
          <w:highlight w:val="magenta"/>
        </w:rPr>
        <w:t xml:space="preserve"> ad una citazione già salvata</w:t>
      </w:r>
      <w:r>
        <w:t>.</w:t>
      </w:r>
    </w:p>
    <w:p w14:paraId="61CCFC21" w14:textId="77777777" w:rsidR="00F00925" w:rsidRDefault="00F00925" w:rsidP="00F00925">
      <w:r w:rsidRPr="001B56AC">
        <w:rPr>
          <w:highlight w:val="red"/>
        </w:rPr>
        <w:t>L’utente</w:t>
      </w:r>
      <w:r>
        <w:t xml:space="preserve"> </w:t>
      </w:r>
      <w:r w:rsidRPr="001B56AC">
        <w:rPr>
          <w:highlight w:val="magenta"/>
        </w:rPr>
        <w:t>deve poter rimuovere una cartella dal sistema.</w:t>
      </w:r>
    </w:p>
    <w:p w14:paraId="0FF17AAC" w14:textId="77777777" w:rsidR="00F00925" w:rsidRDefault="00F00925" w:rsidP="00F00925"/>
    <w:p w14:paraId="3DFBD58D" w14:textId="77777777" w:rsidR="00F00925" w:rsidRDefault="00F00925" w:rsidP="00F00925">
      <w:r>
        <w:t>Quando l’utente inserisce una nuova citazione questa viene salvata in una cartella di default.</w:t>
      </w:r>
    </w:p>
    <w:p w14:paraId="013C5D7D" w14:textId="77777777" w:rsidR="00F00925" w:rsidRDefault="00F00925" w:rsidP="00F00925">
      <w:r w:rsidRPr="003770D3">
        <w:rPr>
          <w:highlight w:val="magenta"/>
        </w:rPr>
        <w:t>Se l’utente vuole salvare la citazione in una cartella differente da quella di default deve crearla precedentemente</w:t>
      </w:r>
      <w:r>
        <w:t xml:space="preserve">. </w:t>
      </w:r>
      <w:r w:rsidRPr="003770D3">
        <w:rPr>
          <w:highlight w:val="magenta"/>
        </w:rPr>
        <w:t xml:space="preserve">Se l’utente vuole aggiungere un </w:t>
      </w:r>
      <w:proofErr w:type="spellStart"/>
      <w:r w:rsidRPr="003770D3">
        <w:rPr>
          <w:highlight w:val="magenta"/>
        </w:rPr>
        <w:t>tag</w:t>
      </w:r>
      <w:proofErr w:type="spellEnd"/>
      <w:r w:rsidRPr="003770D3">
        <w:rPr>
          <w:highlight w:val="magenta"/>
        </w:rPr>
        <w:t xml:space="preserve"> ad una citazione deve crearlo precedentemente</w:t>
      </w:r>
    </w:p>
    <w:p w14:paraId="0D5A815D" w14:textId="77777777" w:rsidR="00F00925" w:rsidRDefault="00F00925" w:rsidP="00A1382D">
      <w:pPr>
        <w:pStyle w:val="NormaleWeb"/>
        <w:spacing w:before="0" w:beforeAutospacing="0" w:after="0" w:afterAutospacing="0"/>
        <w:rPr>
          <w:i/>
        </w:rPr>
      </w:pPr>
    </w:p>
    <w:p w14:paraId="3A473B83" w14:textId="77777777" w:rsidR="00F00925" w:rsidRDefault="00F00925" w:rsidP="00A1382D">
      <w:pPr>
        <w:pStyle w:val="NormaleWeb"/>
        <w:spacing w:before="0" w:beforeAutospacing="0" w:after="0" w:afterAutospacing="0"/>
        <w:rPr>
          <w:i/>
        </w:rPr>
      </w:pPr>
      <w:r w:rsidRPr="00F00925">
        <w:rPr>
          <w:i/>
          <w:highlight w:val="green"/>
        </w:rPr>
        <w:t>Classe</w:t>
      </w:r>
    </w:p>
    <w:p w14:paraId="0176EF6B" w14:textId="77777777" w:rsidR="00F00925" w:rsidRDefault="00F00925" w:rsidP="00A1382D">
      <w:pPr>
        <w:pStyle w:val="NormaleWeb"/>
        <w:spacing w:before="0" w:beforeAutospacing="0" w:after="0" w:afterAutospacing="0"/>
        <w:rPr>
          <w:i/>
        </w:rPr>
      </w:pPr>
      <w:r w:rsidRPr="00F00925">
        <w:rPr>
          <w:i/>
          <w:highlight w:val="yellow"/>
        </w:rPr>
        <w:t>Attributo</w:t>
      </w:r>
    </w:p>
    <w:p w14:paraId="6687057E" w14:textId="77777777" w:rsidR="00F00925" w:rsidRDefault="00F00925" w:rsidP="00A1382D">
      <w:pPr>
        <w:pStyle w:val="NormaleWeb"/>
        <w:spacing w:before="0" w:beforeAutospacing="0" w:after="0" w:afterAutospacing="0"/>
        <w:rPr>
          <w:i/>
        </w:rPr>
      </w:pPr>
      <w:r w:rsidRPr="00F00925">
        <w:rPr>
          <w:i/>
          <w:highlight w:val="red"/>
        </w:rPr>
        <w:t>Attore</w:t>
      </w:r>
    </w:p>
    <w:p w14:paraId="03A81F29" w14:textId="77777777" w:rsidR="00F00925" w:rsidRDefault="00F00925" w:rsidP="00A1382D">
      <w:pPr>
        <w:pStyle w:val="NormaleWeb"/>
        <w:spacing w:before="0" w:beforeAutospacing="0" w:after="0" w:afterAutospacing="0"/>
        <w:rPr>
          <w:i/>
        </w:rPr>
      </w:pPr>
      <w:r w:rsidRPr="00F00925">
        <w:rPr>
          <w:i/>
          <w:highlight w:val="magenta"/>
        </w:rPr>
        <w:t>Funzionalità</w:t>
      </w:r>
    </w:p>
    <w:p w14:paraId="4644AFE8" w14:textId="62E68747" w:rsidR="00CB5E4A" w:rsidRPr="00F00925" w:rsidRDefault="00F00925" w:rsidP="00A1382D">
      <w:pPr>
        <w:pStyle w:val="NormaleWeb"/>
        <w:spacing w:before="0" w:beforeAutospacing="0" w:after="0" w:afterAutospacing="0"/>
        <w:rPr>
          <w:i/>
          <w:highlight w:val="cyan"/>
        </w:rPr>
      </w:pPr>
      <w:r w:rsidRPr="00F00925">
        <w:rPr>
          <w:i/>
          <w:highlight w:val="cyan"/>
        </w:rPr>
        <w:t>Classe-Attore</w:t>
      </w:r>
      <w:r w:rsidR="008055AD" w:rsidRPr="00F00925">
        <w:rPr>
          <w:i/>
          <w:highlight w:val="cyan"/>
        </w:rPr>
        <w:br/>
      </w:r>
    </w:p>
    <w:p w14:paraId="3914805D" w14:textId="01E83C35" w:rsidR="001B56AC" w:rsidRPr="007506B3" w:rsidRDefault="008055AD" w:rsidP="005A4F6D">
      <w:pPr>
        <w:pStyle w:val="Titolo2"/>
      </w:pPr>
      <w:bookmarkStart w:id="14" w:name="_Toc471905545"/>
      <w:bookmarkStart w:id="15" w:name="_Toc474433547"/>
      <w:bookmarkStart w:id="16" w:name="_Toc474433722"/>
      <w:bookmarkStart w:id="17" w:name="_Toc474434031"/>
      <w:r w:rsidRPr="00CB5E4A">
        <w:t>Revisione dei requisiti</w:t>
      </w:r>
      <w:bookmarkEnd w:id="14"/>
      <w:bookmarkEnd w:id="15"/>
      <w:bookmarkEnd w:id="16"/>
      <w:bookmarkEnd w:id="17"/>
    </w:p>
    <w:p w14:paraId="05EF7608" w14:textId="572263B9" w:rsidR="001B56AC" w:rsidRPr="005150A3" w:rsidRDefault="001B56AC" w:rsidP="001B56AC">
      <w:r w:rsidRPr="005150A3">
        <w:t xml:space="preserve">1. </w:t>
      </w:r>
      <w:bookmarkStart w:id="18" w:name="OLE_LINK3"/>
      <w:bookmarkStart w:id="19" w:name="OLE_LINK4"/>
      <w:bookmarkStart w:id="20" w:name="OLE_LINK9"/>
      <w:bookmarkStart w:id="21" w:name="OLE_LINK10"/>
      <w:r w:rsidRPr="005150A3">
        <w:t xml:space="preserve">Il sistema </w:t>
      </w:r>
      <w:r w:rsidR="00DA1B3D" w:rsidRPr="005150A3">
        <w:t xml:space="preserve">deve </w:t>
      </w:r>
      <w:r w:rsidRPr="005150A3">
        <w:t>permette</w:t>
      </w:r>
      <w:r w:rsidR="00DA1B3D" w:rsidRPr="005150A3">
        <w:t>re</w:t>
      </w:r>
      <w:r w:rsidRPr="005150A3">
        <w:t xml:space="preserve"> </w:t>
      </w:r>
      <w:r w:rsidR="00DA1B3D" w:rsidRPr="005150A3">
        <w:t>di salvare una citazione in una cartella specifica</w:t>
      </w:r>
      <w:bookmarkEnd w:id="18"/>
      <w:bookmarkEnd w:id="19"/>
    </w:p>
    <w:bookmarkEnd w:id="20"/>
    <w:bookmarkEnd w:id="21"/>
    <w:p w14:paraId="2188A5CA" w14:textId="67B1EB2B" w:rsidR="001B56AC" w:rsidRPr="005150A3" w:rsidRDefault="001B56AC" w:rsidP="001B56AC">
      <w:r w:rsidRPr="005150A3">
        <w:t xml:space="preserve">2. </w:t>
      </w:r>
      <w:bookmarkStart w:id="22" w:name="OLE_LINK11"/>
      <w:bookmarkStart w:id="23" w:name="OLE_LINK12"/>
      <w:r w:rsidR="00DA1B3D" w:rsidRPr="005150A3">
        <w:t xml:space="preserve">Il sistema deve permettere di associare ad una citazione un </w:t>
      </w:r>
      <w:proofErr w:type="spellStart"/>
      <w:r w:rsidR="00DA1B3D" w:rsidRPr="005150A3">
        <w:t>tag</w:t>
      </w:r>
      <w:proofErr w:type="spellEnd"/>
      <w:r w:rsidR="00DA1B3D" w:rsidRPr="005150A3">
        <w:t xml:space="preserve"> esistente</w:t>
      </w:r>
    </w:p>
    <w:bookmarkEnd w:id="22"/>
    <w:bookmarkEnd w:id="23"/>
    <w:p w14:paraId="44B65231" w14:textId="0691788F" w:rsidR="001B56AC" w:rsidRPr="005150A3" w:rsidRDefault="001B56AC" w:rsidP="001B56AC">
      <w:r w:rsidRPr="005150A3">
        <w:t xml:space="preserve">3. </w:t>
      </w:r>
      <w:bookmarkStart w:id="24" w:name="OLE_LINK38"/>
      <w:bookmarkStart w:id="25" w:name="OLE_LINK39"/>
      <w:r w:rsidR="00DA1B3D" w:rsidRPr="005150A3">
        <w:t>Il sistema deve permettere di ricercare una citazione tramite delle parole chiave</w:t>
      </w:r>
    </w:p>
    <w:bookmarkEnd w:id="24"/>
    <w:bookmarkEnd w:id="25"/>
    <w:p w14:paraId="3852B6ED" w14:textId="08669362" w:rsidR="001B56AC" w:rsidRPr="005150A3" w:rsidRDefault="001B56AC" w:rsidP="001B56AC">
      <w:r w:rsidRPr="005150A3">
        <w:t xml:space="preserve">4. </w:t>
      </w:r>
      <w:bookmarkStart w:id="26" w:name="OLE_LINK40"/>
      <w:bookmarkStart w:id="27" w:name="OLE_LINK41"/>
      <w:r w:rsidR="00DA1B3D" w:rsidRPr="005150A3">
        <w:t>Il sistema deve permettere di ricercare tutte le citazioni di un determinato autore</w:t>
      </w:r>
      <w:bookmarkEnd w:id="26"/>
      <w:bookmarkEnd w:id="27"/>
    </w:p>
    <w:p w14:paraId="651EC7EC" w14:textId="3769B87D" w:rsidR="001B56AC" w:rsidRPr="005150A3" w:rsidRDefault="001B56AC" w:rsidP="001B56AC">
      <w:r w:rsidRPr="005150A3">
        <w:t xml:space="preserve">5. </w:t>
      </w:r>
      <w:bookmarkStart w:id="28" w:name="OLE_LINK42"/>
      <w:bookmarkStart w:id="29" w:name="OLE_LINK43"/>
      <w:r w:rsidR="00DA1B3D" w:rsidRPr="005150A3">
        <w:t xml:space="preserve">Il sistema deve permettere di ricercare tutte le citazioni con lo stesso </w:t>
      </w:r>
      <w:proofErr w:type="spellStart"/>
      <w:r w:rsidR="00DA1B3D" w:rsidRPr="005150A3">
        <w:t>tag</w:t>
      </w:r>
      <w:proofErr w:type="spellEnd"/>
    </w:p>
    <w:bookmarkEnd w:id="28"/>
    <w:bookmarkEnd w:id="29"/>
    <w:p w14:paraId="0287856F" w14:textId="085B4EB8" w:rsidR="00DA1B3D" w:rsidRPr="005150A3" w:rsidRDefault="00DA1B3D" w:rsidP="001B56AC">
      <w:r w:rsidRPr="005150A3">
        <w:t>6.</w:t>
      </w:r>
      <w:r w:rsidR="008D10CD" w:rsidRPr="005150A3">
        <w:t xml:space="preserve"> </w:t>
      </w:r>
      <w:bookmarkStart w:id="30" w:name="OLE_LINK30"/>
      <w:bookmarkStart w:id="31" w:name="OLE_LINK31"/>
      <w:r w:rsidR="004B729E" w:rsidRPr="005150A3">
        <w:t>I</w:t>
      </w:r>
      <w:bookmarkStart w:id="32" w:name="OLE_LINK28"/>
      <w:bookmarkStart w:id="33" w:name="OLE_LINK29"/>
      <w:r w:rsidR="004B729E" w:rsidRPr="005150A3">
        <w:t>l sistema deve</w:t>
      </w:r>
      <w:r w:rsidR="008D10CD" w:rsidRPr="005150A3">
        <w:t xml:space="preserve"> permettere all’utente di marcare una citazione</w:t>
      </w:r>
      <w:r w:rsidR="00C65938" w:rsidRPr="005150A3">
        <w:t xml:space="preserve"> già salvata</w:t>
      </w:r>
      <w:r w:rsidR="008D10CD" w:rsidRPr="005150A3">
        <w:t xml:space="preserve"> come preferita</w:t>
      </w:r>
      <w:bookmarkEnd w:id="30"/>
      <w:bookmarkEnd w:id="31"/>
      <w:bookmarkEnd w:id="32"/>
      <w:bookmarkEnd w:id="33"/>
    </w:p>
    <w:p w14:paraId="158370E3" w14:textId="01CC3B8E" w:rsidR="00DA1B3D" w:rsidRPr="005150A3" w:rsidRDefault="00DA1B3D" w:rsidP="001B56AC">
      <w:r w:rsidRPr="005150A3">
        <w:t>7.</w:t>
      </w:r>
      <w:r w:rsidR="008D10CD" w:rsidRPr="005150A3">
        <w:t xml:space="preserve"> </w:t>
      </w:r>
      <w:bookmarkStart w:id="34" w:name="OLE_LINK23"/>
      <w:bookmarkStart w:id="35" w:name="OLE_LINK24"/>
      <w:bookmarkStart w:id="36" w:name="OLE_LINK25"/>
      <w:r w:rsidR="008D10CD" w:rsidRPr="005150A3">
        <w:t>Il sistema deve permettere all’utente di visualizzare tutte le cartelle</w:t>
      </w:r>
      <w:bookmarkEnd w:id="34"/>
      <w:bookmarkEnd w:id="35"/>
      <w:bookmarkEnd w:id="36"/>
    </w:p>
    <w:p w14:paraId="181798D7" w14:textId="551D10E4" w:rsidR="00DA1B3D" w:rsidRPr="005150A3" w:rsidRDefault="00DA1B3D" w:rsidP="001B56AC">
      <w:r w:rsidRPr="005150A3">
        <w:t>8.</w:t>
      </w:r>
      <w:r w:rsidR="008D10CD" w:rsidRPr="005150A3">
        <w:t xml:space="preserve"> </w:t>
      </w:r>
      <w:bookmarkStart w:id="37" w:name="OLE_LINK26"/>
      <w:bookmarkStart w:id="38" w:name="OLE_LINK27"/>
      <w:r w:rsidR="008D10CD" w:rsidRPr="005150A3">
        <w:t>Il sistema deve permettere all’utente di visualizzare tutte le citazioni in una specifica cartella</w:t>
      </w:r>
      <w:bookmarkEnd w:id="37"/>
      <w:bookmarkEnd w:id="38"/>
    </w:p>
    <w:p w14:paraId="702887C2" w14:textId="7D60F56A" w:rsidR="00DA1B3D" w:rsidRPr="005150A3" w:rsidRDefault="00DA1B3D" w:rsidP="001B56AC">
      <w:r w:rsidRPr="005150A3">
        <w:t>9.</w:t>
      </w:r>
      <w:r w:rsidR="008D10CD" w:rsidRPr="005150A3">
        <w:t xml:space="preserve"> </w:t>
      </w:r>
      <w:bookmarkStart w:id="39" w:name="OLE_LINK32"/>
      <w:bookmarkStart w:id="40" w:name="OLE_LINK33"/>
      <w:r w:rsidR="008D10CD" w:rsidRPr="005150A3">
        <w:t xml:space="preserve">Il sistema deve permettere all’utente di visualizzare </w:t>
      </w:r>
      <w:r w:rsidR="00C65938" w:rsidRPr="005150A3">
        <w:t>la lista delle citazioni preferite</w:t>
      </w:r>
    </w:p>
    <w:bookmarkEnd w:id="39"/>
    <w:bookmarkEnd w:id="40"/>
    <w:p w14:paraId="584AE901" w14:textId="78E4D37E" w:rsidR="00DA1B3D" w:rsidRPr="005150A3" w:rsidRDefault="00DA1B3D" w:rsidP="001B56AC">
      <w:r w:rsidRPr="005150A3">
        <w:t>10.</w:t>
      </w:r>
      <w:r w:rsidR="007506B3" w:rsidRPr="005150A3">
        <w:t xml:space="preserve"> </w:t>
      </w:r>
      <w:bookmarkStart w:id="41" w:name="OLE_LINK36"/>
      <w:bookmarkStart w:id="42" w:name="OLE_LINK37"/>
      <w:r w:rsidR="007506B3" w:rsidRPr="005150A3">
        <w:t>Il sistema deve permettere all’utente di visualizzare le ultime 5 citazioni</w:t>
      </w:r>
      <w:bookmarkEnd w:id="41"/>
      <w:bookmarkEnd w:id="42"/>
    </w:p>
    <w:p w14:paraId="28F336CD" w14:textId="20620238" w:rsidR="007506B3" w:rsidRPr="005150A3" w:rsidRDefault="007506B3" w:rsidP="001B56AC">
      <w:r w:rsidRPr="005150A3">
        <w:t xml:space="preserve">11. </w:t>
      </w:r>
      <w:bookmarkStart w:id="43" w:name="OLE_LINK17"/>
      <w:bookmarkStart w:id="44" w:name="OLE_LINK18"/>
      <w:r w:rsidRPr="005150A3">
        <w:t xml:space="preserve">Il sistema deve permettere all’utente di rimuovere una citazione </w:t>
      </w:r>
      <w:bookmarkEnd w:id="43"/>
      <w:bookmarkEnd w:id="44"/>
      <w:r w:rsidR="009403FE">
        <w:t>dal sistema</w:t>
      </w:r>
    </w:p>
    <w:p w14:paraId="3F743CB2" w14:textId="2A95701D" w:rsidR="007506B3" w:rsidRPr="005150A3" w:rsidRDefault="007506B3" w:rsidP="001B56AC">
      <w:r w:rsidRPr="005150A3">
        <w:t xml:space="preserve">12. </w:t>
      </w:r>
      <w:bookmarkStart w:id="45" w:name="OLE_LINK19"/>
      <w:bookmarkStart w:id="46" w:name="OLE_LINK20"/>
      <w:r w:rsidRPr="005150A3">
        <w:t xml:space="preserve">Il sistema deve permettere all’utente di rimuovere un </w:t>
      </w:r>
      <w:proofErr w:type="spellStart"/>
      <w:r w:rsidRPr="005150A3">
        <w:t>tag</w:t>
      </w:r>
      <w:proofErr w:type="spellEnd"/>
      <w:r w:rsidRPr="005150A3">
        <w:t xml:space="preserve"> da una citazione</w:t>
      </w:r>
      <w:bookmarkEnd w:id="45"/>
      <w:bookmarkEnd w:id="46"/>
    </w:p>
    <w:p w14:paraId="41FACC0C" w14:textId="670DF598" w:rsidR="007506B3" w:rsidRPr="005150A3" w:rsidRDefault="007506B3" w:rsidP="001B56AC">
      <w:r w:rsidRPr="005150A3">
        <w:t xml:space="preserve">13. </w:t>
      </w:r>
      <w:bookmarkStart w:id="47" w:name="OLE_LINK21"/>
      <w:bookmarkStart w:id="48" w:name="OLE_LINK22"/>
      <w:r w:rsidRPr="005150A3">
        <w:t xml:space="preserve">Il sistema deve permettere all’utente di aggiungere un </w:t>
      </w:r>
      <w:proofErr w:type="spellStart"/>
      <w:r w:rsidRPr="005150A3">
        <w:t>tag</w:t>
      </w:r>
      <w:proofErr w:type="spellEnd"/>
      <w:r w:rsidRPr="005150A3">
        <w:t xml:space="preserve"> ad una citazione già salvata</w:t>
      </w:r>
      <w:bookmarkEnd w:id="47"/>
      <w:bookmarkEnd w:id="48"/>
    </w:p>
    <w:p w14:paraId="1D93B95D" w14:textId="11CC51CE" w:rsidR="007506B3" w:rsidRPr="005150A3" w:rsidRDefault="007506B3" w:rsidP="001B56AC">
      <w:r w:rsidRPr="005150A3">
        <w:t xml:space="preserve">14. </w:t>
      </w:r>
      <w:bookmarkStart w:id="49" w:name="OLE_LINK13"/>
      <w:bookmarkStart w:id="50" w:name="OLE_LINK14"/>
      <w:r w:rsidRPr="005150A3">
        <w:t>Il sistema deve permettere all’utente di rimuovere una cartella dal sistema</w:t>
      </w:r>
      <w:bookmarkEnd w:id="49"/>
      <w:bookmarkEnd w:id="50"/>
    </w:p>
    <w:p w14:paraId="666B1231" w14:textId="6AC6620F" w:rsidR="003770D3" w:rsidRPr="005150A3" w:rsidRDefault="003770D3" w:rsidP="001B56AC">
      <w:r w:rsidRPr="005150A3">
        <w:t xml:space="preserve">15. </w:t>
      </w:r>
      <w:bookmarkStart w:id="51" w:name="OLE_LINK5"/>
      <w:bookmarkStart w:id="52" w:name="OLE_LINK6"/>
      <w:r w:rsidRPr="005150A3">
        <w:t xml:space="preserve">Il sistema deve permettere all’utente di creare un </w:t>
      </w:r>
      <w:proofErr w:type="spellStart"/>
      <w:r w:rsidRPr="005150A3">
        <w:t>tag</w:t>
      </w:r>
      <w:bookmarkEnd w:id="51"/>
      <w:bookmarkEnd w:id="52"/>
      <w:proofErr w:type="spellEnd"/>
    </w:p>
    <w:p w14:paraId="20EF0798" w14:textId="1E961E8D" w:rsidR="003770D3" w:rsidRPr="005150A3" w:rsidRDefault="003770D3" w:rsidP="001B56AC">
      <w:r w:rsidRPr="005150A3">
        <w:t xml:space="preserve">16. </w:t>
      </w:r>
      <w:bookmarkStart w:id="53" w:name="OLE_LINK7"/>
      <w:bookmarkStart w:id="54" w:name="OLE_LINK8"/>
      <w:r w:rsidRPr="005150A3">
        <w:t>Il sistema deve permettere all’utente di creare una cartella</w:t>
      </w:r>
      <w:bookmarkEnd w:id="53"/>
      <w:bookmarkEnd w:id="54"/>
    </w:p>
    <w:p w14:paraId="001ED30E" w14:textId="7E28D46A" w:rsidR="006D74AB" w:rsidRPr="005150A3" w:rsidRDefault="006D74AB" w:rsidP="001B56AC">
      <w:r w:rsidRPr="005150A3">
        <w:t xml:space="preserve">17. </w:t>
      </w:r>
      <w:bookmarkStart w:id="55" w:name="OLE_LINK15"/>
      <w:bookmarkStart w:id="56" w:name="OLE_LINK16"/>
      <w:r w:rsidRPr="005150A3">
        <w:t xml:space="preserve">Il sistema deve permettere all’utente di rimuovere un </w:t>
      </w:r>
      <w:proofErr w:type="spellStart"/>
      <w:r w:rsidRPr="005150A3">
        <w:t>tag</w:t>
      </w:r>
      <w:proofErr w:type="spellEnd"/>
      <w:r w:rsidRPr="005150A3">
        <w:t xml:space="preserve"> dal sistema</w:t>
      </w:r>
      <w:bookmarkEnd w:id="55"/>
      <w:bookmarkEnd w:id="56"/>
    </w:p>
    <w:p w14:paraId="7F69D6D2" w14:textId="70435529" w:rsidR="00C65938" w:rsidRDefault="00C65938" w:rsidP="001B56AC">
      <w:r w:rsidRPr="005150A3">
        <w:t xml:space="preserve">18. </w:t>
      </w:r>
      <w:bookmarkStart w:id="57" w:name="OLE_LINK34"/>
      <w:bookmarkStart w:id="58" w:name="OLE_LINK35"/>
      <w:r w:rsidRPr="005150A3">
        <w:t>Il sistema deve permettere all’utente di rimuovere una citazione dalla lista preferiti</w:t>
      </w:r>
      <w:bookmarkEnd w:id="57"/>
      <w:bookmarkEnd w:id="58"/>
    </w:p>
    <w:p w14:paraId="6226FA8E" w14:textId="6815EACA" w:rsidR="00C65938" w:rsidRDefault="00FB57D6" w:rsidP="001B56AC">
      <w:r>
        <w:lastRenderedPageBreak/>
        <w:t xml:space="preserve">19. </w:t>
      </w:r>
      <w:bookmarkStart w:id="59" w:name="OLE_LINK44"/>
      <w:bookmarkStart w:id="60" w:name="OLE_LINK45"/>
      <w:r>
        <w:t>Una citazione è caratterizzata dal testo, dalla data di creazione e dal personaggio a cui appartiene</w:t>
      </w:r>
      <w:bookmarkEnd w:id="59"/>
      <w:bookmarkEnd w:id="60"/>
    </w:p>
    <w:p w14:paraId="2BDD3AC6" w14:textId="61186924" w:rsidR="00FB57D6" w:rsidRDefault="00FB57D6" w:rsidP="001B56AC">
      <w:r>
        <w:t xml:space="preserve">20. </w:t>
      </w:r>
      <w:bookmarkStart w:id="61" w:name="OLE_LINK46"/>
      <w:bookmarkStart w:id="62" w:name="OLE_LINK47"/>
      <w:r>
        <w:t>Il personaggio è caratterizzato dal nome</w:t>
      </w:r>
      <w:bookmarkEnd w:id="61"/>
      <w:bookmarkEnd w:id="62"/>
    </w:p>
    <w:p w14:paraId="76A2C706" w14:textId="54E4CAE2" w:rsidR="00FB57D6" w:rsidRDefault="00FB57D6" w:rsidP="001B56AC">
      <w:r>
        <w:t xml:space="preserve">21. </w:t>
      </w:r>
      <w:bookmarkStart w:id="63" w:name="OLE_LINK48"/>
      <w:bookmarkStart w:id="64" w:name="OLE_LINK49"/>
      <w:r>
        <w:t>La cartella è caratterizzata dal nome</w:t>
      </w:r>
      <w:bookmarkEnd w:id="63"/>
      <w:bookmarkEnd w:id="64"/>
    </w:p>
    <w:p w14:paraId="68482387" w14:textId="29255A10" w:rsidR="00FB57D6" w:rsidRDefault="00FB57D6" w:rsidP="001B56AC">
      <w:r>
        <w:t xml:space="preserve">22. </w:t>
      </w:r>
      <w:bookmarkStart w:id="65" w:name="OLE_LINK50"/>
      <w:bookmarkStart w:id="66" w:name="OLE_LINK51"/>
      <w:r w:rsidR="005150A3">
        <w:t xml:space="preserve">Un </w:t>
      </w:r>
      <w:proofErr w:type="spellStart"/>
      <w:r w:rsidR="005150A3">
        <w:t>tag</w:t>
      </w:r>
      <w:proofErr w:type="spellEnd"/>
      <w:r w:rsidR="005150A3">
        <w:t xml:space="preserve"> è caratterizzato dal nome e dal colore</w:t>
      </w:r>
      <w:bookmarkEnd w:id="65"/>
      <w:bookmarkEnd w:id="66"/>
    </w:p>
    <w:p w14:paraId="18FCE777" w14:textId="21A1AADB" w:rsidR="005150A3" w:rsidRDefault="005150A3" w:rsidP="001B56AC">
      <w:r>
        <w:t xml:space="preserve">23. </w:t>
      </w:r>
      <w:bookmarkStart w:id="67" w:name="OLE_LINK52"/>
      <w:bookmarkStart w:id="68" w:name="OLE_LINK53"/>
      <w:r>
        <w:t xml:space="preserve">Un </w:t>
      </w:r>
      <w:proofErr w:type="spellStart"/>
      <w:r>
        <w:t>tag</w:t>
      </w:r>
      <w:proofErr w:type="spellEnd"/>
      <w:r>
        <w:t xml:space="preserve"> può essere associato a più citazioni</w:t>
      </w:r>
      <w:bookmarkEnd w:id="67"/>
      <w:bookmarkEnd w:id="68"/>
    </w:p>
    <w:p w14:paraId="52245BDD" w14:textId="25E12B34" w:rsidR="005150A3" w:rsidRDefault="005150A3" w:rsidP="001B56AC">
      <w:r>
        <w:t xml:space="preserve">24. </w:t>
      </w:r>
      <w:bookmarkStart w:id="69" w:name="OLE_LINK54"/>
      <w:bookmarkStart w:id="70" w:name="OLE_LINK55"/>
      <w:r>
        <w:t xml:space="preserve">Una citazione può avere più </w:t>
      </w:r>
      <w:proofErr w:type="spellStart"/>
      <w:r>
        <w:t>tag</w:t>
      </w:r>
      <w:proofErr w:type="spellEnd"/>
    </w:p>
    <w:bookmarkEnd w:id="69"/>
    <w:bookmarkEnd w:id="70"/>
    <w:p w14:paraId="4A43211D" w14:textId="3D83E114" w:rsidR="005150A3" w:rsidRDefault="005150A3" w:rsidP="001B56AC">
      <w:r>
        <w:t xml:space="preserve">25. </w:t>
      </w:r>
      <w:bookmarkStart w:id="71" w:name="OLE_LINK56"/>
      <w:bookmarkStart w:id="72" w:name="OLE_LINK57"/>
      <w:r>
        <w:t>Una cartella può contenere più citazioni</w:t>
      </w:r>
      <w:bookmarkEnd w:id="71"/>
      <w:bookmarkEnd w:id="72"/>
    </w:p>
    <w:p w14:paraId="075E9715" w14:textId="26F8F870" w:rsidR="005150A3" w:rsidRDefault="005150A3" w:rsidP="001B56AC">
      <w:r>
        <w:t xml:space="preserve">26. </w:t>
      </w:r>
      <w:bookmarkStart w:id="73" w:name="OLE_LINK58"/>
      <w:bookmarkStart w:id="74" w:name="OLE_LINK59"/>
      <w:r>
        <w:t>Una citazione può essere contenuta da una sola cartella</w:t>
      </w:r>
      <w:bookmarkEnd w:id="73"/>
      <w:bookmarkEnd w:id="74"/>
    </w:p>
    <w:p w14:paraId="385FB402" w14:textId="56C18B0F" w:rsidR="005150A3" w:rsidRDefault="005150A3" w:rsidP="001B56AC">
      <w:r>
        <w:t xml:space="preserve">27. </w:t>
      </w:r>
      <w:bookmarkStart w:id="75" w:name="OLE_LINK60"/>
      <w:bookmarkStart w:id="76" w:name="OLE_LINK61"/>
      <w:r>
        <w:t>Una citazione può essere associata ad un solo personaggio</w:t>
      </w:r>
      <w:bookmarkEnd w:id="75"/>
      <w:bookmarkEnd w:id="76"/>
    </w:p>
    <w:p w14:paraId="7DE29A18" w14:textId="5F66C370" w:rsidR="005150A3" w:rsidRDefault="005150A3" w:rsidP="001B56AC">
      <w:r>
        <w:t xml:space="preserve">28. </w:t>
      </w:r>
      <w:bookmarkStart w:id="77" w:name="OLE_LINK62"/>
      <w:bookmarkStart w:id="78" w:name="OLE_LINK63"/>
      <w:r>
        <w:t>Un personaggio può essere associato a più citazioni</w:t>
      </w:r>
      <w:bookmarkEnd w:id="77"/>
      <w:bookmarkEnd w:id="78"/>
    </w:p>
    <w:p w14:paraId="542C6AA4" w14:textId="447CF1B2" w:rsidR="001B56AC" w:rsidRDefault="00E32D7B" w:rsidP="00CB5E4A">
      <w:r>
        <w:t xml:space="preserve">29. </w:t>
      </w:r>
      <w:r>
        <w:t>Il sistema deve girare su iOS</w:t>
      </w:r>
    </w:p>
    <w:p w14:paraId="3A4A401C" w14:textId="4D8A335C" w:rsidR="007506B3" w:rsidRDefault="007506B3" w:rsidP="00CB5E4A"/>
    <w:p w14:paraId="49E12B4F" w14:textId="77777777" w:rsidR="007506B3" w:rsidRPr="00A1382D" w:rsidRDefault="007506B3" w:rsidP="00CB5E4A"/>
    <w:p w14:paraId="42BE1C87" w14:textId="77777777" w:rsidR="00A4602F" w:rsidRDefault="00A4602F"/>
    <w:p w14:paraId="125932CC" w14:textId="77777777" w:rsidR="004D4C72" w:rsidRDefault="004D4C72" w:rsidP="00A4602F">
      <w:pPr>
        <w:pStyle w:val="Titolo2"/>
      </w:pPr>
      <w:bookmarkStart w:id="79" w:name="_Toc471222552"/>
      <w:bookmarkStart w:id="80" w:name="_Toc471222591"/>
      <w:bookmarkStart w:id="81" w:name="_Toc471224121"/>
      <w:bookmarkStart w:id="82" w:name="_Toc471905547"/>
      <w:bookmarkStart w:id="83" w:name="_Toc474433549"/>
      <w:bookmarkStart w:id="84" w:name="_Toc474433724"/>
      <w:bookmarkStart w:id="85" w:name="_Toc474434033"/>
      <w:r>
        <w:t>Classificazione dei requisiti</w:t>
      </w:r>
      <w:bookmarkEnd w:id="79"/>
      <w:bookmarkEnd w:id="80"/>
      <w:bookmarkEnd w:id="81"/>
      <w:bookmarkEnd w:id="82"/>
      <w:bookmarkEnd w:id="83"/>
      <w:bookmarkEnd w:id="84"/>
      <w:bookmarkEnd w:id="85"/>
    </w:p>
    <w:p w14:paraId="02FE8817" w14:textId="77777777" w:rsidR="001A2AB1" w:rsidRPr="0040794C" w:rsidRDefault="001A2AB1" w:rsidP="0058273D">
      <w:pPr>
        <w:pStyle w:val="Titolo2"/>
      </w:pPr>
      <w:bookmarkStart w:id="86" w:name="_Toc471222553"/>
      <w:bookmarkStart w:id="87" w:name="_Toc471222592"/>
      <w:bookmarkStart w:id="88" w:name="_Toc471224122"/>
      <w:bookmarkStart w:id="89" w:name="_Toc471905548"/>
      <w:bookmarkStart w:id="90" w:name="_Toc474433550"/>
      <w:bookmarkStart w:id="91" w:name="_Toc474433725"/>
      <w:bookmarkStart w:id="92" w:name="_Toc474434034"/>
      <w:r w:rsidRPr="007164D5">
        <w:rPr>
          <w:sz w:val="24"/>
          <w:szCs w:val="24"/>
        </w:rPr>
        <w:t>Requisiti</w:t>
      </w:r>
      <w:r w:rsidRPr="0040794C">
        <w:t xml:space="preserve"> </w:t>
      </w:r>
      <w:r>
        <w:t>funzionali</w:t>
      </w:r>
      <w:bookmarkEnd w:id="86"/>
      <w:bookmarkEnd w:id="87"/>
      <w:bookmarkEnd w:id="88"/>
      <w:bookmarkEnd w:id="89"/>
      <w:bookmarkEnd w:id="90"/>
      <w:bookmarkEnd w:id="91"/>
      <w:bookmarkEnd w:id="92"/>
    </w:p>
    <w:p w14:paraId="79B794DF" w14:textId="77777777" w:rsidR="001C14DA" w:rsidRDefault="001C14DA" w:rsidP="00B81EF2">
      <w:pPr>
        <w:spacing w:after="120"/>
        <w:jc w:val="both"/>
        <w:rPr>
          <w:rFonts w:ascii="Constantia" w:hAnsi="Constantia"/>
          <w:lang w:eastAsia="en-US"/>
        </w:rPr>
      </w:pPr>
    </w:p>
    <w:tbl>
      <w:tblPr>
        <w:tblStyle w:val="Grigliatabel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371"/>
        <w:gridCol w:w="1417"/>
      </w:tblGrid>
      <w:tr w:rsidR="00B81EF2" w:rsidRPr="003637BF" w14:paraId="1226479B" w14:textId="77777777" w:rsidTr="002A0DEB">
        <w:tc>
          <w:tcPr>
            <w:tcW w:w="851" w:type="dxa"/>
          </w:tcPr>
          <w:p w14:paraId="12D729E6" w14:textId="77777777" w:rsidR="00B81EF2" w:rsidRPr="003637BF" w:rsidRDefault="00B81EF2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3637BF">
              <w:rPr>
                <w:rFonts w:ascii="Constantia" w:hAnsi="Constantia"/>
                <w:color w:val="0000FF"/>
              </w:rPr>
              <w:t>ID</w:t>
            </w:r>
          </w:p>
        </w:tc>
        <w:tc>
          <w:tcPr>
            <w:tcW w:w="7371" w:type="dxa"/>
          </w:tcPr>
          <w:p w14:paraId="636F22E9" w14:textId="77777777" w:rsidR="00B81EF2" w:rsidRPr="003637BF" w:rsidRDefault="00B81EF2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3637BF">
              <w:rPr>
                <w:rFonts w:ascii="Constantia" w:hAnsi="Constantia"/>
                <w:color w:val="0000FF"/>
              </w:rPr>
              <w:t xml:space="preserve">Requisito </w:t>
            </w:r>
          </w:p>
        </w:tc>
        <w:tc>
          <w:tcPr>
            <w:tcW w:w="1417" w:type="dxa"/>
          </w:tcPr>
          <w:p w14:paraId="399B33FD" w14:textId="77777777" w:rsidR="00B81EF2" w:rsidRPr="003637BF" w:rsidRDefault="00B81EF2" w:rsidP="002A0DEB">
            <w:pPr>
              <w:rPr>
                <w:rFonts w:ascii="Constantia" w:hAnsi="Constantia"/>
                <w:color w:val="0000FF"/>
              </w:rPr>
            </w:pPr>
            <w:r>
              <w:rPr>
                <w:rFonts w:ascii="Constantia" w:hAnsi="Constantia"/>
                <w:color w:val="0000FF"/>
              </w:rPr>
              <w:t>Origine (</w:t>
            </w:r>
            <w:r w:rsidR="002A0DEB">
              <w:rPr>
                <w:rFonts w:ascii="Constantia" w:hAnsi="Constantia"/>
                <w:color w:val="0000FF"/>
              </w:rPr>
              <w:t>n. frase dei requisiti revisionati</w:t>
            </w:r>
            <w:r>
              <w:rPr>
                <w:rFonts w:ascii="Constantia" w:hAnsi="Constantia"/>
                <w:color w:val="0000FF"/>
              </w:rPr>
              <w:t>)</w:t>
            </w:r>
          </w:p>
        </w:tc>
      </w:tr>
      <w:tr w:rsidR="00B81EF2" w:rsidRPr="003637BF" w14:paraId="7B473FF2" w14:textId="77777777" w:rsidTr="002A0DEB">
        <w:tc>
          <w:tcPr>
            <w:tcW w:w="851" w:type="dxa"/>
          </w:tcPr>
          <w:p w14:paraId="6195BEDA" w14:textId="77777777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RF01</w:t>
            </w:r>
          </w:p>
        </w:tc>
        <w:tc>
          <w:tcPr>
            <w:tcW w:w="7371" w:type="dxa"/>
          </w:tcPr>
          <w:p w14:paraId="48C79E37" w14:textId="2476C208" w:rsidR="00B81EF2" w:rsidRPr="00A4602F" w:rsidRDefault="003770D3" w:rsidP="00A4602F">
            <w:r>
              <w:t xml:space="preserve">Il sistema deve permettere all’utente di creare un </w:t>
            </w:r>
            <w:proofErr w:type="spellStart"/>
            <w:r>
              <w:t>tag</w:t>
            </w:r>
            <w:proofErr w:type="spellEnd"/>
          </w:p>
        </w:tc>
        <w:tc>
          <w:tcPr>
            <w:tcW w:w="1417" w:type="dxa"/>
          </w:tcPr>
          <w:p w14:paraId="2D0D88D6" w14:textId="35E1D3A4" w:rsidR="00B81EF2" w:rsidRPr="003770D3" w:rsidRDefault="003770D3" w:rsidP="00E97FCF">
            <w:pPr>
              <w:jc w:val="center"/>
              <w:rPr>
                <w:rFonts w:ascii="Arial" w:hAnsi="Arial" w:cs="Arial"/>
              </w:rPr>
            </w:pPr>
            <w:r w:rsidRPr="003770D3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81EF2" w:rsidRPr="003637BF" w14:paraId="64B6F389" w14:textId="77777777" w:rsidTr="002A0DEB">
        <w:tc>
          <w:tcPr>
            <w:tcW w:w="851" w:type="dxa"/>
          </w:tcPr>
          <w:p w14:paraId="776D2EAE" w14:textId="77777777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RF02</w:t>
            </w:r>
          </w:p>
        </w:tc>
        <w:tc>
          <w:tcPr>
            <w:tcW w:w="7371" w:type="dxa"/>
          </w:tcPr>
          <w:p w14:paraId="32A4CE82" w14:textId="5F65F271" w:rsidR="00B81EF2" w:rsidRPr="00A4602F" w:rsidRDefault="003770D3" w:rsidP="00A4602F">
            <w:r>
              <w:t>Il sistema deve permettere all’utente di creare una cartella</w:t>
            </w:r>
          </w:p>
        </w:tc>
        <w:tc>
          <w:tcPr>
            <w:tcW w:w="1417" w:type="dxa"/>
          </w:tcPr>
          <w:p w14:paraId="77933075" w14:textId="77753B82" w:rsidR="00B81EF2" w:rsidRPr="003770D3" w:rsidRDefault="003770D3" w:rsidP="00E97FCF">
            <w:pPr>
              <w:jc w:val="center"/>
              <w:rPr>
                <w:rFonts w:ascii="Arial" w:hAnsi="Arial" w:cs="Arial"/>
              </w:rPr>
            </w:pPr>
            <w:r w:rsidRPr="003770D3">
              <w:rPr>
                <w:rFonts w:ascii="Arial" w:hAnsi="Arial" w:cs="Arial"/>
                <w:sz w:val="21"/>
                <w:szCs w:val="21"/>
              </w:rPr>
              <w:t>1</w:t>
            </w:r>
            <w:r>
              <w:rPr>
                <w:rFonts w:ascii="Arial" w:hAnsi="Arial" w:cs="Arial"/>
                <w:sz w:val="21"/>
                <w:szCs w:val="21"/>
              </w:rPr>
              <w:t>6</w:t>
            </w:r>
          </w:p>
        </w:tc>
      </w:tr>
      <w:tr w:rsidR="006D74AB" w:rsidRPr="003637BF" w14:paraId="40C8D3A7" w14:textId="77777777" w:rsidTr="003770D3">
        <w:tc>
          <w:tcPr>
            <w:tcW w:w="851" w:type="dxa"/>
          </w:tcPr>
          <w:p w14:paraId="77604EE8" w14:textId="459C3C8A" w:rsidR="006D74AB" w:rsidRDefault="006D74AB" w:rsidP="006D74AB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RF03</w:t>
            </w:r>
          </w:p>
        </w:tc>
        <w:tc>
          <w:tcPr>
            <w:tcW w:w="7371" w:type="dxa"/>
          </w:tcPr>
          <w:p w14:paraId="44C0244D" w14:textId="24DA833F" w:rsidR="006D74AB" w:rsidRDefault="006D74AB" w:rsidP="006D74AB">
            <w:r>
              <w:t>Il sistema deve permettere all’utente di rimuovere una cartella dal sistema</w:t>
            </w:r>
          </w:p>
        </w:tc>
        <w:tc>
          <w:tcPr>
            <w:tcW w:w="1417" w:type="dxa"/>
            <w:vAlign w:val="center"/>
          </w:tcPr>
          <w:p w14:paraId="1A3D67EE" w14:textId="11DE775E" w:rsidR="006D74AB" w:rsidRPr="003770D3" w:rsidRDefault="006D74AB" w:rsidP="006D74AB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14</w:t>
            </w:r>
          </w:p>
        </w:tc>
      </w:tr>
      <w:tr w:rsidR="006D74AB" w:rsidRPr="003637BF" w14:paraId="762C5118" w14:textId="77777777" w:rsidTr="002A0DEB">
        <w:tc>
          <w:tcPr>
            <w:tcW w:w="851" w:type="dxa"/>
          </w:tcPr>
          <w:p w14:paraId="16F13868" w14:textId="4AD67CBC" w:rsidR="006D74AB" w:rsidRDefault="006D74AB" w:rsidP="006D74AB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RF04</w:t>
            </w:r>
          </w:p>
        </w:tc>
        <w:tc>
          <w:tcPr>
            <w:tcW w:w="7371" w:type="dxa"/>
          </w:tcPr>
          <w:p w14:paraId="3F0D9AD0" w14:textId="221939A6" w:rsidR="006D74AB" w:rsidRDefault="006D74AB" w:rsidP="006D74AB">
            <w:r>
              <w:t xml:space="preserve">Il sistema deve permettere all’utente di rimuovere un </w:t>
            </w:r>
            <w:proofErr w:type="spellStart"/>
            <w:r>
              <w:t>tag</w:t>
            </w:r>
            <w:proofErr w:type="spellEnd"/>
            <w:r>
              <w:t xml:space="preserve"> dal sistema</w:t>
            </w:r>
          </w:p>
        </w:tc>
        <w:tc>
          <w:tcPr>
            <w:tcW w:w="1417" w:type="dxa"/>
          </w:tcPr>
          <w:p w14:paraId="07F8FDC6" w14:textId="5ABC7CAB" w:rsidR="006D74AB" w:rsidRPr="003770D3" w:rsidRDefault="006D74AB" w:rsidP="006D74AB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17</w:t>
            </w:r>
          </w:p>
        </w:tc>
      </w:tr>
      <w:tr w:rsidR="006D74AB" w:rsidRPr="003637BF" w14:paraId="25D116D5" w14:textId="77777777" w:rsidTr="006D74AB">
        <w:tc>
          <w:tcPr>
            <w:tcW w:w="851" w:type="dxa"/>
          </w:tcPr>
          <w:p w14:paraId="4A0BAE30" w14:textId="2F5523AC" w:rsidR="006D74AB" w:rsidRDefault="006D74AB" w:rsidP="006D74AB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RF05</w:t>
            </w:r>
          </w:p>
        </w:tc>
        <w:tc>
          <w:tcPr>
            <w:tcW w:w="7371" w:type="dxa"/>
          </w:tcPr>
          <w:p w14:paraId="3D264ED7" w14:textId="3FFCFDFE" w:rsidR="006D74AB" w:rsidRDefault="006D74AB" w:rsidP="006D74AB">
            <w:r>
              <w:t>Il sistema deve permettere di salvare una citazione in una cartella specifica</w:t>
            </w:r>
          </w:p>
        </w:tc>
        <w:tc>
          <w:tcPr>
            <w:tcW w:w="1417" w:type="dxa"/>
            <w:vAlign w:val="center"/>
          </w:tcPr>
          <w:p w14:paraId="01AB5B10" w14:textId="7EEE5EAE" w:rsidR="006D74AB" w:rsidRPr="003770D3" w:rsidRDefault="006D74AB" w:rsidP="006D74AB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</w:tr>
      <w:tr w:rsidR="006D74AB" w:rsidRPr="003637BF" w14:paraId="610DF21C" w14:textId="77777777" w:rsidTr="006D74AB">
        <w:tc>
          <w:tcPr>
            <w:tcW w:w="851" w:type="dxa"/>
          </w:tcPr>
          <w:p w14:paraId="798C9235" w14:textId="4C9AF868" w:rsidR="006D74AB" w:rsidRDefault="006D74AB" w:rsidP="006D74AB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RF06</w:t>
            </w:r>
          </w:p>
        </w:tc>
        <w:tc>
          <w:tcPr>
            <w:tcW w:w="7371" w:type="dxa"/>
          </w:tcPr>
          <w:p w14:paraId="20D202A7" w14:textId="562696FF" w:rsidR="006D74AB" w:rsidRDefault="006D74AB" w:rsidP="006D74AB">
            <w:r>
              <w:t xml:space="preserve">Il sistema deve permettere di associare ad una citazione un </w:t>
            </w:r>
            <w:proofErr w:type="spellStart"/>
            <w:r>
              <w:t>tag</w:t>
            </w:r>
            <w:proofErr w:type="spellEnd"/>
            <w:r>
              <w:t xml:space="preserve"> esistente</w:t>
            </w:r>
          </w:p>
        </w:tc>
        <w:tc>
          <w:tcPr>
            <w:tcW w:w="1417" w:type="dxa"/>
            <w:vAlign w:val="center"/>
          </w:tcPr>
          <w:p w14:paraId="33BC7CD6" w14:textId="47847A44" w:rsidR="006D74AB" w:rsidRPr="003770D3" w:rsidRDefault="006D74AB" w:rsidP="006D74AB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</w:tr>
      <w:tr w:rsidR="006D74AB" w:rsidRPr="003637BF" w14:paraId="38D4CA99" w14:textId="77777777" w:rsidTr="006D74AB">
        <w:tc>
          <w:tcPr>
            <w:tcW w:w="851" w:type="dxa"/>
          </w:tcPr>
          <w:p w14:paraId="6C08A9E3" w14:textId="12B7FC7B" w:rsidR="006D74AB" w:rsidRDefault="006D74AB" w:rsidP="006D74AB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RF07</w:t>
            </w:r>
          </w:p>
        </w:tc>
        <w:tc>
          <w:tcPr>
            <w:tcW w:w="7371" w:type="dxa"/>
          </w:tcPr>
          <w:p w14:paraId="236A61BA" w14:textId="53702087" w:rsidR="006D74AB" w:rsidRDefault="006D74AB" w:rsidP="006D74AB">
            <w:r>
              <w:t>Il sistema deve permettere all’utente di rimuovere una citazione da</w:t>
            </w:r>
            <w:r w:rsidR="009403FE">
              <w:t>l sistema</w:t>
            </w:r>
          </w:p>
        </w:tc>
        <w:tc>
          <w:tcPr>
            <w:tcW w:w="1417" w:type="dxa"/>
            <w:vAlign w:val="center"/>
          </w:tcPr>
          <w:p w14:paraId="4333E494" w14:textId="6F124869" w:rsidR="006D74AB" w:rsidRPr="003770D3" w:rsidRDefault="006D74AB" w:rsidP="006D74AB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11</w:t>
            </w:r>
          </w:p>
        </w:tc>
      </w:tr>
      <w:tr w:rsidR="006D74AB" w:rsidRPr="003637BF" w14:paraId="36AB69FC" w14:textId="77777777" w:rsidTr="006D74AB">
        <w:tc>
          <w:tcPr>
            <w:tcW w:w="851" w:type="dxa"/>
          </w:tcPr>
          <w:p w14:paraId="26E59205" w14:textId="3CCD4EFB" w:rsidR="006D74AB" w:rsidRDefault="006D74AB" w:rsidP="006D74AB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RF08</w:t>
            </w:r>
          </w:p>
        </w:tc>
        <w:tc>
          <w:tcPr>
            <w:tcW w:w="7371" w:type="dxa"/>
          </w:tcPr>
          <w:p w14:paraId="501F86BC" w14:textId="7B1675C7" w:rsidR="006D74AB" w:rsidRDefault="006D74AB" w:rsidP="006D74AB">
            <w:r>
              <w:t xml:space="preserve">Il sistema deve permettere all’utente di rimuovere un </w:t>
            </w:r>
            <w:proofErr w:type="spellStart"/>
            <w:r>
              <w:t>tag</w:t>
            </w:r>
            <w:proofErr w:type="spellEnd"/>
            <w:r>
              <w:t xml:space="preserve"> da una citazione</w:t>
            </w:r>
          </w:p>
        </w:tc>
        <w:tc>
          <w:tcPr>
            <w:tcW w:w="1417" w:type="dxa"/>
            <w:vAlign w:val="center"/>
          </w:tcPr>
          <w:p w14:paraId="6480A79F" w14:textId="74CA8FC3" w:rsidR="006D74AB" w:rsidRPr="003770D3" w:rsidRDefault="006D74AB" w:rsidP="006D74AB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12</w:t>
            </w:r>
          </w:p>
        </w:tc>
      </w:tr>
      <w:tr w:rsidR="006D74AB" w:rsidRPr="003637BF" w14:paraId="3543BC61" w14:textId="77777777" w:rsidTr="002A0DEB">
        <w:tc>
          <w:tcPr>
            <w:tcW w:w="851" w:type="dxa"/>
          </w:tcPr>
          <w:p w14:paraId="04E0C809" w14:textId="63C87825" w:rsidR="006D74AB" w:rsidRDefault="006D74AB" w:rsidP="006D74AB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RF09</w:t>
            </w:r>
          </w:p>
        </w:tc>
        <w:tc>
          <w:tcPr>
            <w:tcW w:w="7371" w:type="dxa"/>
          </w:tcPr>
          <w:p w14:paraId="3E66B5DF" w14:textId="4C702A89" w:rsidR="006D74AB" w:rsidRDefault="006D74AB" w:rsidP="006D74AB">
            <w:r>
              <w:t xml:space="preserve">Il sistema deve permettere all’utente di aggiungere un </w:t>
            </w:r>
            <w:proofErr w:type="spellStart"/>
            <w:r>
              <w:t>tag</w:t>
            </w:r>
            <w:proofErr w:type="spellEnd"/>
            <w:r>
              <w:t xml:space="preserve"> ad una citazione già salvata</w:t>
            </w:r>
          </w:p>
        </w:tc>
        <w:tc>
          <w:tcPr>
            <w:tcW w:w="1417" w:type="dxa"/>
          </w:tcPr>
          <w:p w14:paraId="055BFE9F" w14:textId="035E473F" w:rsidR="006D74AB" w:rsidRPr="003770D3" w:rsidRDefault="006D74AB" w:rsidP="006D74AB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13</w:t>
            </w:r>
          </w:p>
        </w:tc>
      </w:tr>
      <w:tr w:rsidR="006D74AB" w:rsidRPr="003637BF" w14:paraId="725972D9" w14:textId="77777777" w:rsidTr="006D74AB">
        <w:tc>
          <w:tcPr>
            <w:tcW w:w="851" w:type="dxa"/>
          </w:tcPr>
          <w:p w14:paraId="0F05357B" w14:textId="27CB83F6" w:rsidR="006D74AB" w:rsidRDefault="006D74AB" w:rsidP="006D74AB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RF10</w:t>
            </w:r>
          </w:p>
        </w:tc>
        <w:tc>
          <w:tcPr>
            <w:tcW w:w="7371" w:type="dxa"/>
          </w:tcPr>
          <w:p w14:paraId="55E16CE6" w14:textId="74969C84" w:rsidR="006D74AB" w:rsidRDefault="006D74AB" w:rsidP="006D74AB">
            <w:r>
              <w:t>Il sistema deve permettere all’utente di visualizzare tutte le cartelle</w:t>
            </w:r>
          </w:p>
        </w:tc>
        <w:tc>
          <w:tcPr>
            <w:tcW w:w="1417" w:type="dxa"/>
            <w:vAlign w:val="center"/>
          </w:tcPr>
          <w:p w14:paraId="441B9CC1" w14:textId="63D9213C" w:rsidR="006D74AB" w:rsidRPr="003770D3" w:rsidRDefault="006D74AB" w:rsidP="006D74AB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</w:t>
            </w:r>
          </w:p>
        </w:tc>
      </w:tr>
      <w:tr w:rsidR="006D74AB" w:rsidRPr="003637BF" w14:paraId="393693FB" w14:textId="77777777" w:rsidTr="006D74AB">
        <w:tc>
          <w:tcPr>
            <w:tcW w:w="851" w:type="dxa"/>
          </w:tcPr>
          <w:p w14:paraId="1441C1A1" w14:textId="77D79F4B" w:rsidR="006D74AB" w:rsidRDefault="006D74AB" w:rsidP="006D74AB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RF11</w:t>
            </w:r>
          </w:p>
        </w:tc>
        <w:tc>
          <w:tcPr>
            <w:tcW w:w="7371" w:type="dxa"/>
          </w:tcPr>
          <w:p w14:paraId="39ADF396" w14:textId="19338FDA" w:rsidR="006D74AB" w:rsidRDefault="006D74AB" w:rsidP="006D74AB">
            <w:r>
              <w:t>Il sistema deve permettere all’utente di visualizzare tutte le citazioni in una specifica cartella</w:t>
            </w:r>
          </w:p>
        </w:tc>
        <w:tc>
          <w:tcPr>
            <w:tcW w:w="1417" w:type="dxa"/>
            <w:vAlign w:val="center"/>
          </w:tcPr>
          <w:p w14:paraId="6166A0E0" w14:textId="07E26892" w:rsidR="006D74AB" w:rsidRDefault="00C65938" w:rsidP="006D74AB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</w:t>
            </w:r>
          </w:p>
        </w:tc>
      </w:tr>
      <w:tr w:rsidR="006D74AB" w:rsidRPr="003637BF" w14:paraId="264E289B" w14:textId="77777777" w:rsidTr="006D74AB">
        <w:tc>
          <w:tcPr>
            <w:tcW w:w="851" w:type="dxa"/>
          </w:tcPr>
          <w:p w14:paraId="79C74583" w14:textId="65787AD5" w:rsidR="006D74AB" w:rsidRDefault="006D74AB" w:rsidP="006D74AB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RF12</w:t>
            </w:r>
          </w:p>
        </w:tc>
        <w:tc>
          <w:tcPr>
            <w:tcW w:w="7371" w:type="dxa"/>
          </w:tcPr>
          <w:p w14:paraId="6CC2A2C1" w14:textId="3DA0E02D" w:rsidR="006D74AB" w:rsidRDefault="00C65938" w:rsidP="006D74AB">
            <w:r>
              <w:t>Il sistema deve permettere all’utente di marcare una citazione già salvata come preferita</w:t>
            </w:r>
          </w:p>
        </w:tc>
        <w:tc>
          <w:tcPr>
            <w:tcW w:w="1417" w:type="dxa"/>
            <w:vAlign w:val="center"/>
          </w:tcPr>
          <w:p w14:paraId="01EAC32C" w14:textId="7022B28E" w:rsidR="006D74AB" w:rsidRDefault="00C65938" w:rsidP="006D74AB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</w:t>
            </w:r>
          </w:p>
        </w:tc>
      </w:tr>
      <w:tr w:rsidR="006D74AB" w:rsidRPr="003637BF" w14:paraId="1CEF5B43" w14:textId="77777777" w:rsidTr="006D74AB">
        <w:tc>
          <w:tcPr>
            <w:tcW w:w="851" w:type="dxa"/>
          </w:tcPr>
          <w:p w14:paraId="4DB1E3CD" w14:textId="78185C19" w:rsidR="006D74AB" w:rsidRDefault="006D74AB" w:rsidP="006D74AB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RF13</w:t>
            </w:r>
          </w:p>
        </w:tc>
        <w:tc>
          <w:tcPr>
            <w:tcW w:w="7371" w:type="dxa"/>
          </w:tcPr>
          <w:p w14:paraId="3C7D00B2" w14:textId="48389498" w:rsidR="006D74AB" w:rsidRDefault="00C65938" w:rsidP="006D74AB">
            <w:r>
              <w:t>Il sistema deve permettere all’utente di visualizzare la lista delle citazioni preferite</w:t>
            </w:r>
          </w:p>
        </w:tc>
        <w:tc>
          <w:tcPr>
            <w:tcW w:w="1417" w:type="dxa"/>
            <w:vAlign w:val="center"/>
          </w:tcPr>
          <w:p w14:paraId="2290829C" w14:textId="7D733802" w:rsidR="006D74AB" w:rsidRDefault="00C65938" w:rsidP="006D74AB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  <w:tr w:rsidR="006D74AB" w:rsidRPr="003637BF" w14:paraId="054EB63F" w14:textId="77777777" w:rsidTr="006D74AB">
        <w:tc>
          <w:tcPr>
            <w:tcW w:w="851" w:type="dxa"/>
          </w:tcPr>
          <w:p w14:paraId="6063E41E" w14:textId="6B6C43E8" w:rsidR="006D74AB" w:rsidRDefault="006D74AB" w:rsidP="006D74AB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RF14</w:t>
            </w:r>
          </w:p>
        </w:tc>
        <w:tc>
          <w:tcPr>
            <w:tcW w:w="7371" w:type="dxa"/>
          </w:tcPr>
          <w:p w14:paraId="733334FA" w14:textId="09A89314" w:rsidR="006D74AB" w:rsidRDefault="00C65938" w:rsidP="006D74AB">
            <w:r>
              <w:t>Il sistema deve permettere all’utente di rimuovere una citazione dalla lista preferiti</w:t>
            </w:r>
          </w:p>
        </w:tc>
        <w:tc>
          <w:tcPr>
            <w:tcW w:w="1417" w:type="dxa"/>
            <w:vAlign w:val="center"/>
          </w:tcPr>
          <w:p w14:paraId="0E84521C" w14:textId="1BEA3FC8" w:rsidR="006D74AB" w:rsidRDefault="00C65938" w:rsidP="006D74AB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18</w:t>
            </w:r>
          </w:p>
        </w:tc>
      </w:tr>
      <w:tr w:rsidR="006D74AB" w:rsidRPr="003637BF" w14:paraId="47FC4155" w14:textId="77777777" w:rsidTr="006D74AB">
        <w:tc>
          <w:tcPr>
            <w:tcW w:w="851" w:type="dxa"/>
          </w:tcPr>
          <w:p w14:paraId="3D4787B2" w14:textId="47410EA5" w:rsidR="006D74AB" w:rsidRDefault="006D74AB" w:rsidP="006D74AB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RF15</w:t>
            </w:r>
          </w:p>
        </w:tc>
        <w:tc>
          <w:tcPr>
            <w:tcW w:w="7371" w:type="dxa"/>
          </w:tcPr>
          <w:p w14:paraId="7C2D7973" w14:textId="3AF8BFF5" w:rsidR="006D74AB" w:rsidRDefault="00C65938" w:rsidP="006D74AB">
            <w:r>
              <w:t xml:space="preserve">Il sistema deve permettere all’utente di visualizzare le ultime </w:t>
            </w:r>
            <w:proofErr w:type="gramStart"/>
            <w:r>
              <w:t>5</w:t>
            </w:r>
            <w:proofErr w:type="gramEnd"/>
            <w:r>
              <w:t xml:space="preserve"> citazioni</w:t>
            </w:r>
          </w:p>
        </w:tc>
        <w:tc>
          <w:tcPr>
            <w:tcW w:w="1417" w:type="dxa"/>
            <w:vAlign w:val="center"/>
          </w:tcPr>
          <w:p w14:paraId="77991D0C" w14:textId="11D57D6C" w:rsidR="006D74AB" w:rsidRDefault="00C65938" w:rsidP="006D74AB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</w:p>
        </w:tc>
      </w:tr>
      <w:tr w:rsidR="00C65938" w:rsidRPr="003637BF" w14:paraId="7F936356" w14:textId="77777777" w:rsidTr="006D74AB">
        <w:tc>
          <w:tcPr>
            <w:tcW w:w="851" w:type="dxa"/>
          </w:tcPr>
          <w:p w14:paraId="26972848" w14:textId="10070DA4" w:rsidR="00C65938" w:rsidRDefault="00C65938" w:rsidP="006D74AB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RF16</w:t>
            </w:r>
          </w:p>
        </w:tc>
        <w:tc>
          <w:tcPr>
            <w:tcW w:w="7371" w:type="dxa"/>
          </w:tcPr>
          <w:p w14:paraId="0FF10C4E" w14:textId="47C3155F" w:rsidR="00C65938" w:rsidRDefault="00C65938" w:rsidP="006D74AB">
            <w:r>
              <w:t>Il sistema deve permettere di ricercare una citazione tramite delle parole chiave</w:t>
            </w:r>
          </w:p>
        </w:tc>
        <w:tc>
          <w:tcPr>
            <w:tcW w:w="1417" w:type="dxa"/>
            <w:vAlign w:val="center"/>
          </w:tcPr>
          <w:p w14:paraId="2D71BE04" w14:textId="2217BAF3" w:rsidR="00C65938" w:rsidRDefault="00C65938" w:rsidP="006D74AB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</w:tr>
      <w:tr w:rsidR="00C65938" w:rsidRPr="003637BF" w14:paraId="15A9E3EB" w14:textId="77777777" w:rsidTr="006D74AB">
        <w:tc>
          <w:tcPr>
            <w:tcW w:w="851" w:type="dxa"/>
          </w:tcPr>
          <w:p w14:paraId="7F77E42D" w14:textId="09AAC886" w:rsidR="00C65938" w:rsidRDefault="00C65938" w:rsidP="006D74AB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RF17</w:t>
            </w:r>
          </w:p>
        </w:tc>
        <w:tc>
          <w:tcPr>
            <w:tcW w:w="7371" w:type="dxa"/>
          </w:tcPr>
          <w:p w14:paraId="3579A0B6" w14:textId="30DEDFF4" w:rsidR="00C65938" w:rsidRDefault="00C65938" w:rsidP="006D74AB">
            <w:r>
              <w:t xml:space="preserve">Il sistema deve permettere di ricercare tutte le citazioni di un determinato </w:t>
            </w:r>
            <w:r>
              <w:lastRenderedPageBreak/>
              <w:t>autore</w:t>
            </w:r>
          </w:p>
        </w:tc>
        <w:tc>
          <w:tcPr>
            <w:tcW w:w="1417" w:type="dxa"/>
            <w:vAlign w:val="center"/>
          </w:tcPr>
          <w:p w14:paraId="16174474" w14:textId="28D30009" w:rsidR="00C65938" w:rsidRDefault="00C65938" w:rsidP="006D74AB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4</w:t>
            </w:r>
          </w:p>
        </w:tc>
      </w:tr>
      <w:tr w:rsidR="00C65938" w:rsidRPr="003637BF" w14:paraId="1105ADB1" w14:textId="77777777" w:rsidTr="006D74AB">
        <w:tc>
          <w:tcPr>
            <w:tcW w:w="851" w:type="dxa"/>
          </w:tcPr>
          <w:p w14:paraId="0957C536" w14:textId="00C58305" w:rsidR="00C65938" w:rsidRDefault="00C65938" w:rsidP="006D74AB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RF18</w:t>
            </w:r>
          </w:p>
        </w:tc>
        <w:tc>
          <w:tcPr>
            <w:tcW w:w="7371" w:type="dxa"/>
          </w:tcPr>
          <w:p w14:paraId="14E87071" w14:textId="77777777" w:rsidR="00C65938" w:rsidRDefault="00C65938" w:rsidP="00C65938">
            <w:r>
              <w:t xml:space="preserve">Il sistema deve permettere di ricercare tutte le citazioni con lo stesso </w:t>
            </w:r>
            <w:proofErr w:type="spellStart"/>
            <w:r>
              <w:t>tag</w:t>
            </w:r>
            <w:proofErr w:type="spellEnd"/>
          </w:p>
          <w:p w14:paraId="07356072" w14:textId="77777777" w:rsidR="00C65938" w:rsidRDefault="00C65938" w:rsidP="006D74AB"/>
        </w:tc>
        <w:tc>
          <w:tcPr>
            <w:tcW w:w="1417" w:type="dxa"/>
            <w:vAlign w:val="center"/>
          </w:tcPr>
          <w:p w14:paraId="25C1A5E3" w14:textId="342E536D" w:rsidR="00C65938" w:rsidRDefault="00C65938" w:rsidP="006D74AB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</w:tr>
    </w:tbl>
    <w:p w14:paraId="031CC6C5" w14:textId="77777777" w:rsidR="00B81EF2" w:rsidRDefault="00B81EF2" w:rsidP="001C14DA">
      <w:pPr>
        <w:spacing w:after="120"/>
        <w:ind w:left="709" w:hanging="709"/>
        <w:jc w:val="both"/>
        <w:rPr>
          <w:rFonts w:ascii="Constantia" w:hAnsi="Constantia"/>
          <w:lang w:eastAsia="en-US"/>
        </w:rPr>
      </w:pPr>
    </w:p>
    <w:p w14:paraId="02021D15" w14:textId="77777777" w:rsidR="001A2AB1" w:rsidRDefault="001A2AB1"/>
    <w:p w14:paraId="262253DF" w14:textId="77777777" w:rsidR="001A2AB1" w:rsidRPr="0040794C" w:rsidRDefault="001A2AB1" w:rsidP="0058273D">
      <w:pPr>
        <w:pStyle w:val="Titolo2"/>
      </w:pPr>
      <w:bookmarkStart w:id="93" w:name="_Toc471224123"/>
      <w:bookmarkStart w:id="94" w:name="_Toc471905549"/>
      <w:bookmarkStart w:id="95" w:name="_Toc474433551"/>
      <w:bookmarkStart w:id="96" w:name="_Toc474433726"/>
      <w:bookmarkStart w:id="97" w:name="_Toc474434035"/>
      <w:r w:rsidRPr="0040794C">
        <w:t xml:space="preserve">Requisiti </w:t>
      </w:r>
      <w:r>
        <w:t>sui dati</w:t>
      </w:r>
      <w:bookmarkEnd w:id="93"/>
      <w:bookmarkEnd w:id="94"/>
      <w:bookmarkEnd w:id="95"/>
      <w:bookmarkEnd w:id="96"/>
      <w:bookmarkEnd w:id="97"/>
    </w:p>
    <w:p w14:paraId="0DF8670E" w14:textId="77777777" w:rsidR="001C14DA" w:rsidRDefault="001C14DA" w:rsidP="001C14DA">
      <w:pPr>
        <w:spacing w:after="120"/>
        <w:ind w:left="709" w:hanging="709"/>
        <w:jc w:val="both"/>
        <w:rPr>
          <w:rFonts w:ascii="Constantia" w:hAnsi="Constantia"/>
          <w:lang w:eastAsia="en-US"/>
        </w:rPr>
      </w:pPr>
    </w:p>
    <w:tbl>
      <w:tblPr>
        <w:tblStyle w:val="Grigliatabel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371"/>
        <w:gridCol w:w="1417"/>
      </w:tblGrid>
      <w:tr w:rsidR="00B96DBA" w:rsidRPr="003637BF" w14:paraId="428ADD8F" w14:textId="77777777" w:rsidTr="00B96DBA">
        <w:tc>
          <w:tcPr>
            <w:tcW w:w="851" w:type="dxa"/>
          </w:tcPr>
          <w:p w14:paraId="0D963624" w14:textId="77777777" w:rsidR="00B96DBA" w:rsidRPr="003637BF" w:rsidRDefault="00B96DBA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3637BF">
              <w:rPr>
                <w:rFonts w:ascii="Constantia" w:hAnsi="Constantia"/>
                <w:color w:val="0000FF"/>
              </w:rPr>
              <w:t>ID</w:t>
            </w:r>
          </w:p>
        </w:tc>
        <w:tc>
          <w:tcPr>
            <w:tcW w:w="7371" w:type="dxa"/>
          </w:tcPr>
          <w:p w14:paraId="56A7C371" w14:textId="77777777" w:rsidR="00B96DBA" w:rsidRPr="003637BF" w:rsidRDefault="00B96DBA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3637BF">
              <w:rPr>
                <w:rFonts w:ascii="Constantia" w:hAnsi="Constantia"/>
                <w:color w:val="0000FF"/>
              </w:rPr>
              <w:t xml:space="preserve">Requisito </w:t>
            </w:r>
          </w:p>
        </w:tc>
        <w:tc>
          <w:tcPr>
            <w:tcW w:w="1417" w:type="dxa"/>
          </w:tcPr>
          <w:p w14:paraId="7D01A103" w14:textId="77777777" w:rsidR="00B96DBA" w:rsidRPr="003637BF" w:rsidRDefault="00B96DBA" w:rsidP="00E97FCF">
            <w:pPr>
              <w:jc w:val="both"/>
              <w:rPr>
                <w:rFonts w:ascii="Constantia" w:hAnsi="Constantia"/>
                <w:color w:val="0000FF"/>
              </w:rPr>
            </w:pPr>
            <w:r>
              <w:rPr>
                <w:rFonts w:ascii="Constantia" w:hAnsi="Constantia"/>
                <w:color w:val="0000FF"/>
              </w:rPr>
              <w:t>Origine (n. frase dei requisiti revisionati)</w:t>
            </w:r>
          </w:p>
        </w:tc>
      </w:tr>
      <w:tr w:rsidR="00B96DBA" w:rsidRPr="003637BF" w14:paraId="1B8AA6E2" w14:textId="77777777" w:rsidTr="00B96DBA">
        <w:tc>
          <w:tcPr>
            <w:tcW w:w="851" w:type="dxa"/>
          </w:tcPr>
          <w:p w14:paraId="64629F53" w14:textId="77777777" w:rsidR="00B96DBA" w:rsidRDefault="00B96DBA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RD01</w:t>
            </w:r>
          </w:p>
        </w:tc>
        <w:tc>
          <w:tcPr>
            <w:tcW w:w="7371" w:type="dxa"/>
          </w:tcPr>
          <w:p w14:paraId="36870DF7" w14:textId="4B2554E4" w:rsidR="00B96DBA" w:rsidRPr="00A4602F" w:rsidRDefault="005150A3" w:rsidP="00A4602F">
            <w:r>
              <w:t>Una citazione è caratterizzata dal testo, dalla data di creazione e dal personaggio a cui appartiene</w:t>
            </w:r>
          </w:p>
        </w:tc>
        <w:tc>
          <w:tcPr>
            <w:tcW w:w="1417" w:type="dxa"/>
          </w:tcPr>
          <w:p w14:paraId="762F9C43" w14:textId="316325BC" w:rsidR="00B96DBA" w:rsidRDefault="007506B3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</w:t>
            </w:r>
            <w:r w:rsidR="005150A3">
              <w:rPr>
                <w:rFonts w:ascii="Constantia" w:hAnsi="Constantia"/>
              </w:rPr>
              <w:t>9</w:t>
            </w:r>
          </w:p>
        </w:tc>
      </w:tr>
      <w:tr w:rsidR="00B96DBA" w:rsidRPr="003637BF" w14:paraId="282E0F77" w14:textId="77777777" w:rsidTr="00B96DBA">
        <w:tc>
          <w:tcPr>
            <w:tcW w:w="851" w:type="dxa"/>
          </w:tcPr>
          <w:p w14:paraId="3130FF59" w14:textId="77777777" w:rsidR="00B96DBA" w:rsidRDefault="00B96DBA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RD02</w:t>
            </w:r>
          </w:p>
        </w:tc>
        <w:tc>
          <w:tcPr>
            <w:tcW w:w="7371" w:type="dxa"/>
          </w:tcPr>
          <w:p w14:paraId="3FC0CB9B" w14:textId="577C413F" w:rsidR="00B96DBA" w:rsidRPr="00563F2F" w:rsidRDefault="005150A3" w:rsidP="00E97FCF">
            <w:pPr>
              <w:jc w:val="both"/>
              <w:rPr>
                <w:rFonts w:ascii="Constantia" w:hAnsi="Constantia"/>
              </w:rPr>
            </w:pPr>
            <w:r>
              <w:t>Il personaggio è caratterizzato dal nome</w:t>
            </w:r>
          </w:p>
        </w:tc>
        <w:tc>
          <w:tcPr>
            <w:tcW w:w="1417" w:type="dxa"/>
          </w:tcPr>
          <w:p w14:paraId="624FBDB7" w14:textId="064120CD" w:rsidR="00B96DBA" w:rsidRDefault="005150A3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20</w:t>
            </w:r>
          </w:p>
        </w:tc>
      </w:tr>
      <w:tr w:rsidR="005150A3" w:rsidRPr="003637BF" w14:paraId="5359D0E5" w14:textId="77777777" w:rsidTr="00B96DBA">
        <w:tc>
          <w:tcPr>
            <w:tcW w:w="851" w:type="dxa"/>
          </w:tcPr>
          <w:p w14:paraId="40457AE6" w14:textId="03049BD5" w:rsidR="005150A3" w:rsidRDefault="005150A3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RD03</w:t>
            </w:r>
          </w:p>
        </w:tc>
        <w:tc>
          <w:tcPr>
            <w:tcW w:w="7371" w:type="dxa"/>
          </w:tcPr>
          <w:p w14:paraId="4488A5A4" w14:textId="627496E3" w:rsidR="005150A3" w:rsidRPr="00563F2F" w:rsidRDefault="005150A3" w:rsidP="00E97FCF">
            <w:pPr>
              <w:jc w:val="both"/>
              <w:rPr>
                <w:rFonts w:ascii="Constantia" w:hAnsi="Constantia"/>
              </w:rPr>
            </w:pPr>
            <w:r>
              <w:t>La cartella è caratterizzata dal nome</w:t>
            </w:r>
          </w:p>
        </w:tc>
        <w:tc>
          <w:tcPr>
            <w:tcW w:w="1417" w:type="dxa"/>
          </w:tcPr>
          <w:p w14:paraId="4947677C" w14:textId="103FF2B6" w:rsidR="005150A3" w:rsidRDefault="005150A3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21</w:t>
            </w:r>
          </w:p>
        </w:tc>
      </w:tr>
      <w:tr w:rsidR="005150A3" w:rsidRPr="003637BF" w14:paraId="07B30B42" w14:textId="77777777" w:rsidTr="00B96DBA">
        <w:tc>
          <w:tcPr>
            <w:tcW w:w="851" w:type="dxa"/>
          </w:tcPr>
          <w:p w14:paraId="2DD491BE" w14:textId="1E8E58E2" w:rsidR="005150A3" w:rsidRDefault="005150A3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RD04</w:t>
            </w:r>
          </w:p>
        </w:tc>
        <w:tc>
          <w:tcPr>
            <w:tcW w:w="7371" w:type="dxa"/>
          </w:tcPr>
          <w:p w14:paraId="4EE80362" w14:textId="60760C83" w:rsidR="005150A3" w:rsidRPr="00563F2F" w:rsidRDefault="005150A3" w:rsidP="00E97FCF">
            <w:pPr>
              <w:jc w:val="both"/>
              <w:rPr>
                <w:rFonts w:ascii="Constantia" w:hAnsi="Constantia"/>
              </w:rPr>
            </w:pPr>
            <w:r>
              <w:t xml:space="preserve">Un </w:t>
            </w:r>
            <w:proofErr w:type="spellStart"/>
            <w:r>
              <w:t>tag</w:t>
            </w:r>
            <w:proofErr w:type="spellEnd"/>
            <w:r>
              <w:t xml:space="preserve"> è caratterizzato dal nome e dal colore</w:t>
            </w:r>
          </w:p>
        </w:tc>
        <w:tc>
          <w:tcPr>
            <w:tcW w:w="1417" w:type="dxa"/>
          </w:tcPr>
          <w:p w14:paraId="35D6ACE1" w14:textId="78A69169" w:rsidR="005150A3" w:rsidRDefault="005150A3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22</w:t>
            </w:r>
          </w:p>
        </w:tc>
      </w:tr>
      <w:tr w:rsidR="00005446" w:rsidRPr="003637BF" w14:paraId="4F4FF1DA" w14:textId="77777777" w:rsidTr="00B96DBA">
        <w:tc>
          <w:tcPr>
            <w:tcW w:w="851" w:type="dxa"/>
          </w:tcPr>
          <w:p w14:paraId="07760B76" w14:textId="7C347C63" w:rsidR="00005446" w:rsidRDefault="00E32D7B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RD05</w:t>
            </w:r>
          </w:p>
        </w:tc>
        <w:tc>
          <w:tcPr>
            <w:tcW w:w="7371" w:type="dxa"/>
          </w:tcPr>
          <w:p w14:paraId="56A25308" w14:textId="76DB7387" w:rsidR="00005446" w:rsidRDefault="00E32D7B" w:rsidP="00E97FCF">
            <w:pPr>
              <w:jc w:val="both"/>
            </w:pPr>
            <w:r>
              <w:t xml:space="preserve">Un </w:t>
            </w:r>
            <w:proofErr w:type="spellStart"/>
            <w:r>
              <w:t>tag</w:t>
            </w:r>
            <w:proofErr w:type="spellEnd"/>
            <w:r>
              <w:t xml:space="preserve"> può essere associato a più citazioni</w:t>
            </w:r>
          </w:p>
        </w:tc>
        <w:tc>
          <w:tcPr>
            <w:tcW w:w="1417" w:type="dxa"/>
          </w:tcPr>
          <w:p w14:paraId="2C583758" w14:textId="5EE07B80" w:rsidR="00005446" w:rsidRDefault="00E32D7B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23</w:t>
            </w:r>
          </w:p>
        </w:tc>
      </w:tr>
      <w:tr w:rsidR="00005446" w:rsidRPr="003637BF" w14:paraId="6D016DB6" w14:textId="77777777" w:rsidTr="00B96DBA">
        <w:tc>
          <w:tcPr>
            <w:tcW w:w="851" w:type="dxa"/>
          </w:tcPr>
          <w:p w14:paraId="6F02AC56" w14:textId="0B13CD0A" w:rsidR="00005446" w:rsidRDefault="00E32D7B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RD06</w:t>
            </w:r>
          </w:p>
        </w:tc>
        <w:tc>
          <w:tcPr>
            <w:tcW w:w="7371" w:type="dxa"/>
          </w:tcPr>
          <w:p w14:paraId="549A4D50" w14:textId="15D2A943" w:rsidR="00005446" w:rsidRDefault="00E32D7B" w:rsidP="00E32D7B">
            <w:r>
              <w:t xml:space="preserve">Una citazione può avere più </w:t>
            </w:r>
            <w:proofErr w:type="spellStart"/>
            <w:r>
              <w:t>tag</w:t>
            </w:r>
            <w:proofErr w:type="spellEnd"/>
          </w:p>
        </w:tc>
        <w:tc>
          <w:tcPr>
            <w:tcW w:w="1417" w:type="dxa"/>
          </w:tcPr>
          <w:p w14:paraId="3E94C975" w14:textId="669C06C0" w:rsidR="00005446" w:rsidRDefault="00E32D7B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24</w:t>
            </w:r>
          </w:p>
        </w:tc>
      </w:tr>
      <w:tr w:rsidR="00E32D7B" w:rsidRPr="003637BF" w14:paraId="1FADA6B7" w14:textId="77777777" w:rsidTr="00B96DBA">
        <w:tc>
          <w:tcPr>
            <w:tcW w:w="851" w:type="dxa"/>
          </w:tcPr>
          <w:p w14:paraId="067D6AA2" w14:textId="242BA75A" w:rsidR="00E32D7B" w:rsidRDefault="00E32D7B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RD07</w:t>
            </w:r>
          </w:p>
        </w:tc>
        <w:tc>
          <w:tcPr>
            <w:tcW w:w="7371" w:type="dxa"/>
          </w:tcPr>
          <w:p w14:paraId="147072D0" w14:textId="32F07E8C" w:rsidR="00E32D7B" w:rsidRDefault="00E32D7B" w:rsidP="00E32D7B">
            <w:r>
              <w:t>Una cartella può contenere più citazioni</w:t>
            </w:r>
          </w:p>
        </w:tc>
        <w:tc>
          <w:tcPr>
            <w:tcW w:w="1417" w:type="dxa"/>
          </w:tcPr>
          <w:p w14:paraId="38F1649D" w14:textId="2F8FEE01" w:rsidR="00E32D7B" w:rsidRDefault="00E32D7B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25</w:t>
            </w:r>
          </w:p>
        </w:tc>
      </w:tr>
      <w:tr w:rsidR="00E32D7B" w:rsidRPr="003637BF" w14:paraId="736E7950" w14:textId="77777777" w:rsidTr="00B96DBA">
        <w:tc>
          <w:tcPr>
            <w:tcW w:w="851" w:type="dxa"/>
          </w:tcPr>
          <w:p w14:paraId="082C18D6" w14:textId="2861BC9B" w:rsidR="00E32D7B" w:rsidRDefault="00E32D7B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RD08</w:t>
            </w:r>
          </w:p>
        </w:tc>
        <w:tc>
          <w:tcPr>
            <w:tcW w:w="7371" w:type="dxa"/>
          </w:tcPr>
          <w:p w14:paraId="1EC18311" w14:textId="6E10A753" w:rsidR="00E32D7B" w:rsidRDefault="00E32D7B" w:rsidP="00E32D7B">
            <w:r>
              <w:t>Una citazione può essere contenuta da una sola cartella</w:t>
            </w:r>
          </w:p>
        </w:tc>
        <w:tc>
          <w:tcPr>
            <w:tcW w:w="1417" w:type="dxa"/>
          </w:tcPr>
          <w:p w14:paraId="00CDD4EF" w14:textId="5608449C" w:rsidR="00E32D7B" w:rsidRDefault="00E32D7B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26</w:t>
            </w:r>
          </w:p>
        </w:tc>
      </w:tr>
      <w:tr w:rsidR="00E32D7B" w:rsidRPr="003637BF" w14:paraId="59771D10" w14:textId="77777777" w:rsidTr="00B96DBA">
        <w:tc>
          <w:tcPr>
            <w:tcW w:w="851" w:type="dxa"/>
          </w:tcPr>
          <w:p w14:paraId="673EE1CB" w14:textId="48E77E8E" w:rsidR="00E32D7B" w:rsidRDefault="00E32D7B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RD09</w:t>
            </w:r>
          </w:p>
        </w:tc>
        <w:tc>
          <w:tcPr>
            <w:tcW w:w="7371" w:type="dxa"/>
          </w:tcPr>
          <w:p w14:paraId="7269141E" w14:textId="3D934231" w:rsidR="00E32D7B" w:rsidRDefault="00E32D7B" w:rsidP="00E32D7B">
            <w:r>
              <w:t>Una citazione può essere associata ad un solo personaggio</w:t>
            </w:r>
          </w:p>
        </w:tc>
        <w:tc>
          <w:tcPr>
            <w:tcW w:w="1417" w:type="dxa"/>
          </w:tcPr>
          <w:p w14:paraId="4435A7E7" w14:textId="1C440EF3" w:rsidR="00E32D7B" w:rsidRDefault="00E32D7B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27</w:t>
            </w:r>
          </w:p>
        </w:tc>
      </w:tr>
      <w:tr w:rsidR="00E32D7B" w:rsidRPr="003637BF" w14:paraId="6699A89A" w14:textId="77777777" w:rsidTr="00B96DBA">
        <w:tc>
          <w:tcPr>
            <w:tcW w:w="851" w:type="dxa"/>
          </w:tcPr>
          <w:p w14:paraId="2AD3E011" w14:textId="0CF51350" w:rsidR="00E32D7B" w:rsidRDefault="00E32D7B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RD10</w:t>
            </w:r>
          </w:p>
        </w:tc>
        <w:tc>
          <w:tcPr>
            <w:tcW w:w="7371" w:type="dxa"/>
          </w:tcPr>
          <w:p w14:paraId="1D47B948" w14:textId="16F2E232" w:rsidR="00E32D7B" w:rsidRDefault="00E32D7B" w:rsidP="00E32D7B">
            <w:r>
              <w:t>Un personaggio può essere associato a più citazioni</w:t>
            </w:r>
          </w:p>
        </w:tc>
        <w:tc>
          <w:tcPr>
            <w:tcW w:w="1417" w:type="dxa"/>
          </w:tcPr>
          <w:p w14:paraId="639BAF1C" w14:textId="51329260" w:rsidR="00E32D7B" w:rsidRDefault="00E32D7B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28</w:t>
            </w:r>
          </w:p>
        </w:tc>
      </w:tr>
    </w:tbl>
    <w:p w14:paraId="6638F6CA" w14:textId="77777777" w:rsidR="001A2AB1" w:rsidRDefault="001A2AB1"/>
    <w:p w14:paraId="326086F7" w14:textId="77777777" w:rsidR="00A4602F" w:rsidRDefault="00A4602F"/>
    <w:p w14:paraId="3C267491" w14:textId="77777777" w:rsidR="00016D7E" w:rsidRPr="0040794C" w:rsidRDefault="00016D7E" w:rsidP="0058273D">
      <w:pPr>
        <w:pStyle w:val="Titolo2"/>
      </w:pPr>
      <w:bookmarkStart w:id="98" w:name="_Toc471905550"/>
      <w:bookmarkStart w:id="99" w:name="_Toc474433552"/>
      <w:bookmarkStart w:id="100" w:name="_Toc474433727"/>
      <w:bookmarkStart w:id="101" w:name="_Toc474434036"/>
      <w:r w:rsidRPr="007164D5">
        <w:rPr>
          <w:sz w:val="24"/>
          <w:szCs w:val="24"/>
        </w:rPr>
        <w:t>Vincoli</w:t>
      </w:r>
      <w:r>
        <w:t xml:space="preserve"> / </w:t>
      </w:r>
      <w:r w:rsidR="007B4E5A">
        <w:t>A</w:t>
      </w:r>
      <w:r>
        <w:t>ltri r</w:t>
      </w:r>
      <w:r w:rsidRPr="0040794C">
        <w:t>equisiti</w:t>
      </w:r>
      <w:bookmarkEnd w:id="98"/>
      <w:bookmarkEnd w:id="99"/>
      <w:bookmarkEnd w:id="100"/>
      <w:bookmarkEnd w:id="101"/>
      <w:r w:rsidRPr="0040794C">
        <w:t xml:space="preserve"> </w:t>
      </w:r>
    </w:p>
    <w:p w14:paraId="2A52B96A" w14:textId="77777777" w:rsidR="00016D7E" w:rsidRDefault="00016D7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23"/>
        <w:gridCol w:w="7123"/>
        <w:gridCol w:w="1802"/>
      </w:tblGrid>
      <w:tr w:rsidR="005D537E" w14:paraId="782426E3" w14:textId="77777777" w:rsidTr="005D537E">
        <w:tc>
          <w:tcPr>
            <w:tcW w:w="923" w:type="dxa"/>
          </w:tcPr>
          <w:p w14:paraId="429FF013" w14:textId="77777777" w:rsidR="005D537E" w:rsidRDefault="005D537E" w:rsidP="005D537E">
            <w:r w:rsidRPr="003637BF">
              <w:rPr>
                <w:rFonts w:ascii="Constantia" w:hAnsi="Constantia"/>
                <w:color w:val="0000FF"/>
              </w:rPr>
              <w:t>ID</w:t>
            </w:r>
          </w:p>
        </w:tc>
        <w:tc>
          <w:tcPr>
            <w:tcW w:w="7123" w:type="dxa"/>
          </w:tcPr>
          <w:p w14:paraId="0CC9D735" w14:textId="77777777" w:rsidR="005D537E" w:rsidRDefault="005D537E" w:rsidP="005D537E">
            <w:r w:rsidRPr="003637BF">
              <w:rPr>
                <w:rFonts w:ascii="Constantia" w:hAnsi="Constantia"/>
                <w:color w:val="0000FF"/>
              </w:rPr>
              <w:t>Requisito</w:t>
            </w:r>
          </w:p>
        </w:tc>
        <w:tc>
          <w:tcPr>
            <w:tcW w:w="1802" w:type="dxa"/>
          </w:tcPr>
          <w:p w14:paraId="3651B89D" w14:textId="77777777" w:rsidR="005D537E" w:rsidRDefault="005D537E" w:rsidP="005D537E">
            <w:r>
              <w:rPr>
                <w:rFonts w:ascii="Constantia" w:hAnsi="Constantia"/>
                <w:color w:val="0000FF"/>
              </w:rPr>
              <w:t>Origine (n. frase dei requisiti revisionati)</w:t>
            </w:r>
          </w:p>
        </w:tc>
      </w:tr>
      <w:tr w:rsidR="005D537E" w14:paraId="7A8BC8CB" w14:textId="77777777" w:rsidTr="005D537E">
        <w:tc>
          <w:tcPr>
            <w:tcW w:w="923" w:type="dxa"/>
          </w:tcPr>
          <w:p w14:paraId="1DF4DA16" w14:textId="77777777" w:rsidR="005D537E" w:rsidRDefault="005D537E" w:rsidP="005D537E">
            <w:r>
              <w:t>RNF01</w:t>
            </w:r>
          </w:p>
        </w:tc>
        <w:tc>
          <w:tcPr>
            <w:tcW w:w="7123" w:type="dxa"/>
          </w:tcPr>
          <w:p w14:paraId="555F4F23" w14:textId="7191F65B" w:rsidR="005D537E" w:rsidRDefault="00E32D7B" w:rsidP="005D537E">
            <w:bookmarkStart w:id="102" w:name="OLE_LINK64"/>
            <w:bookmarkStart w:id="103" w:name="OLE_LINK65"/>
            <w:r>
              <w:t>Il sistema deve girare su iOS</w:t>
            </w:r>
            <w:bookmarkEnd w:id="102"/>
            <w:bookmarkEnd w:id="103"/>
          </w:p>
        </w:tc>
        <w:tc>
          <w:tcPr>
            <w:tcW w:w="1802" w:type="dxa"/>
          </w:tcPr>
          <w:p w14:paraId="446BE70D" w14:textId="1B2F4E46" w:rsidR="005D537E" w:rsidRDefault="00E32D7B" w:rsidP="005D537E">
            <w:r>
              <w:t>29</w:t>
            </w:r>
          </w:p>
        </w:tc>
      </w:tr>
    </w:tbl>
    <w:p w14:paraId="5FA3033D" w14:textId="77777777" w:rsidR="005D537E" w:rsidRDefault="005D537E"/>
    <w:p w14:paraId="0BC01FCB" w14:textId="77777777" w:rsidR="00820436" w:rsidRDefault="00820436"/>
    <w:p w14:paraId="6490600C" w14:textId="77777777" w:rsidR="005D537E" w:rsidRDefault="005D537E"/>
    <w:p w14:paraId="11C19A22" w14:textId="77777777" w:rsidR="005D537E" w:rsidRDefault="005D537E"/>
    <w:p w14:paraId="4B42C1CC" w14:textId="57764564" w:rsidR="005D537E" w:rsidRDefault="005D537E"/>
    <w:p w14:paraId="6F50E61E" w14:textId="0D98F01B" w:rsidR="00E32D7B" w:rsidRDefault="00E32D7B"/>
    <w:p w14:paraId="3F40022B" w14:textId="159FF49B" w:rsidR="00E32D7B" w:rsidRDefault="00E32D7B"/>
    <w:p w14:paraId="34778EA3" w14:textId="69A7E31F" w:rsidR="00E32D7B" w:rsidRDefault="00E32D7B"/>
    <w:p w14:paraId="68C10948" w14:textId="508DF402" w:rsidR="00E32D7B" w:rsidRDefault="00E32D7B"/>
    <w:p w14:paraId="70D6DD4C" w14:textId="7DF48E03" w:rsidR="00E32D7B" w:rsidRDefault="00E32D7B"/>
    <w:p w14:paraId="29F90E64" w14:textId="52A9CB33" w:rsidR="00E32D7B" w:rsidRDefault="00E32D7B"/>
    <w:p w14:paraId="56E53832" w14:textId="32A9B9BF" w:rsidR="00E32D7B" w:rsidRDefault="00E32D7B"/>
    <w:p w14:paraId="34479739" w14:textId="39814072" w:rsidR="00E32D7B" w:rsidRDefault="00E32D7B"/>
    <w:p w14:paraId="2E922DFB" w14:textId="77777777" w:rsidR="00E32D7B" w:rsidRDefault="00E32D7B"/>
    <w:p w14:paraId="5B1198D5" w14:textId="77777777" w:rsidR="00820436" w:rsidRDefault="00820436"/>
    <w:p w14:paraId="4D210888" w14:textId="77777777" w:rsidR="00963A8B" w:rsidRDefault="00963A8B" w:rsidP="0058273D">
      <w:pPr>
        <w:pStyle w:val="Titolo2"/>
      </w:pPr>
      <w:bookmarkStart w:id="104" w:name="_Toc471905551"/>
      <w:bookmarkStart w:id="105" w:name="_Toc474433553"/>
      <w:bookmarkStart w:id="106" w:name="_Toc474433728"/>
      <w:bookmarkStart w:id="107" w:name="_Toc474434037"/>
      <w:r>
        <w:lastRenderedPageBreak/>
        <w:t>Modellazione dei casi d’uso</w:t>
      </w:r>
      <w:bookmarkEnd w:id="104"/>
      <w:bookmarkEnd w:id="105"/>
      <w:bookmarkEnd w:id="106"/>
      <w:bookmarkEnd w:id="107"/>
    </w:p>
    <w:p w14:paraId="07512B7E" w14:textId="77777777" w:rsidR="004D4C72" w:rsidRDefault="004D4C72" w:rsidP="0058273D">
      <w:pPr>
        <w:pStyle w:val="Titolo2"/>
      </w:pPr>
      <w:bookmarkStart w:id="108" w:name="_Toc471222556"/>
      <w:bookmarkStart w:id="109" w:name="_Toc471222595"/>
      <w:bookmarkStart w:id="110" w:name="_Toc471224126"/>
      <w:bookmarkStart w:id="111" w:name="_Toc471905552"/>
      <w:bookmarkStart w:id="112" w:name="_Toc474433554"/>
      <w:bookmarkStart w:id="113" w:name="_Toc474433729"/>
      <w:bookmarkStart w:id="114" w:name="_Toc474434038"/>
      <w:r w:rsidRPr="007164D5">
        <w:rPr>
          <w:sz w:val="24"/>
          <w:szCs w:val="24"/>
        </w:rPr>
        <w:t>Attori</w:t>
      </w:r>
      <w:r>
        <w:t xml:space="preserve"> e casi d’uso</w:t>
      </w:r>
      <w:bookmarkEnd w:id="108"/>
      <w:bookmarkEnd w:id="109"/>
      <w:bookmarkEnd w:id="110"/>
      <w:bookmarkEnd w:id="111"/>
      <w:bookmarkEnd w:id="112"/>
      <w:bookmarkEnd w:id="113"/>
      <w:bookmarkEnd w:id="114"/>
    </w:p>
    <w:p w14:paraId="4FFE2B55" w14:textId="77777777" w:rsidR="004D4C72" w:rsidRDefault="004D4C72" w:rsidP="004D4C72">
      <w:pPr>
        <w:rPr>
          <w:b/>
          <w:bCs/>
          <w:i/>
          <w:iCs/>
          <w:u w:val="single"/>
        </w:rPr>
        <w:sectPr w:rsidR="004D4C72" w:rsidSect="004D4C72">
          <w:footerReference w:type="default" r:id="rId10"/>
          <w:pgSz w:w="11900" w:h="16840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64D13C4F" w14:textId="77777777" w:rsidR="004D4C72" w:rsidRPr="00173418" w:rsidRDefault="004D4C72" w:rsidP="004D4C72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Attori Primari:</w:t>
      </w:r>
    </w:p>
    <w:p w14:paraId="4A039A22" w14:textId="3E4711BE" w:rsidR="006E0AD3" w:rsidRDefault="004C05EC" w:rsidP="005A4F6D">
      <w:pPr>
        <w:pStyle w:val="Paragrafoelenco"/>
        <w:numPr>
          <w:ilvl w:val="0"/>
          <w:numId w:val="7"/>
        </w:numPr>
      </w:pPr>
      <w:r>
        <w:t>U</w:t>
      </w:r>
      <w:r w:rsidR="00E32D7B">
        <w:t>ser</w:t>
      </w:r>
    </w:p>
    <w:p w14:paraId="073CF8BA" w14:textId="77777777" w:rsidR="006E0AD3" w:rsidRPr="00173418" w:rsidRDefault="006E0AD3" w:rsidP="006E0AD3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Attori Secondari:</w:t>
      </w:r>
    </w:p>
    <w:p w14:paraId="491E9A09" w14:textId="5C29712F" w:rsidR="004D4C72" w:rsidRDefault="00E32D7B" w:rsidP="005A4F6D">
      <w:pPr>
        <w:pStyle w:val="Paragrafoelenco"/>
        <w:numPr>
          <w:ilvl w:val="0"/>
          <w:numId w:val="8"/>
        </w:numPr>
        <w:sectPr w:rsidR="004D4C72" w:rsidSect="004D4C72">
          <w:type w:val="continuous"/>
          <w:pgSz w:w="11900" w:h="16840"/>
          <w:pgMar w:top="1417" w:right="1134" w:bottom="1134" w:left="1134" w:header="708" w:footer="708" w:gutter="0"/>
          <w:cols w:num="2" w:space="708"/>
          <w:docGrid w:linePitch="360"/>
        </w:sectPr>
      </w:pPr>
      <w:r>
        <w:t>..</w:t>
      </w:r>
    </w:p>
    <w:p w14:paraId="36083A64" w14:textId="77777777" w:rsidR="004D4C72" w:rsidRDefault="004D4C72" w:rsidP="004D4C72"/>
    <w:p w14:paraId="74B4D01D" w14:textId="77777777" w:rsidR="004D4C72" w:rsidRPr="00173418" w:rsidRDefault="004D4C72" w:rsidP="004D4C72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Casi d’uso:</w:t>
      </w:r>
    </w:p>
    <w:p w14:paraId="2FDAAB39" w14:textId="77777777" w:rsidR="00601B88" w:rsidRDefault="00601B88" w:rsidP="00601B88"/>
    <w:p w14:paraId="5307DB01" w14:textId="77777777" w:rsidR="004514C3" w:rsidRDefault="004514C3" w:rsidP="005A4F6D">
      <w:pPr>
        <w:pStyle w:val="Paragrafoelenco"/>
        <w:numPr>
          <w:ilvl w:val="0"/>
          <w:numId w:val="8"/>
        </w:numPr>
        <w:rPr>
          <w:i/>
          <w:iCs/>
        </w:rPr>
      </w:pPr>
      <w:proofErr w:type="spellStart"/>
      <w:r w:rsidRPr="004514C3">
        <w:rPr>
          <w:i/>
          <w:iCs/>
        </w:rPr>
        <w:t>createTa</w:t>
      </w:r>
      <w:r>
        <w:rPr>
          <w:i/>
          <w:iCs/>
        </w:rPr>
        <w:t>g</w:t>
      </w:r>
      <w:proofErr w:type="spellEnd"/>
    </w:p>
    <w:p w14:paraId="76EAA045" w14:textId="2D9A2BF3" w:rsidR="004514C3" w:rsidRDefault="004514C3" w:rsidP="005A4F6D">
      <w:pPr>
        <w:pStyle w:val="Paragrafoelenco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removeTag</w:t>
      </w:r>
      <w:proofErr w:type="spellEnd"/>
    </w:p>
    <w:p w14:paraId="0E94CC87" w14:textId="39361970" w:rsidR="004514C3" w:rsidRDefault="004514C3" w:rsidP="005A4F6D">
      <w:pPr>
        <w:pStyle w:val="Paragrafoelenco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createFolder</w:t>
      </w:r>
      <w:proofErr w:type="spellEnd"/>
    </w:p>
    <w:p w14:paraId="6B7AC0E4" w14:textId="369A28BC" w:rsidR="00321E2F" w:rsidRDefault="00321E2F" w:rsidP="005A4F6D">
      <w:pPr>
        <w:pStyle w:val="Paragrafoelenco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removeFolder</w:t>
      </w:r>
      <w:proofErr w:type="spellEnd"/>
    </w:p>
    <w:p w14:paraId="53197F60" w14:textId="2CE79A48" w:rsidR="00321E2F" w:rsidRDefault="00321E2F" w:rsidP="005A4F6D">
      <w:pPr>
        <w:pStyle w:val="Paragrafoelenco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createQuote</w:t>
      </w:r>
      <w:proofErr w:type="spellEnd"/>
    </w:p>
    <w:p w14:paraId="4C16763A" w14:textId="0FF311DA" w:rsidR="00321E2F" w:rsidRDefault="00321E2F" w:rsidP="005A4F6D">
      <w:pPr>
        <w:pStyle w:val="Paragrafoelenco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deleteQuote</w:t>
      </w:r>
      <w:proofErr w:type="spellEnd"/>
    </w:p>
    <w:p w14:paraId="7B0096C2" w14:textId="40578F24" w:rsidR="00321E2F" w:rsidRDefault="00321E2F" w:rsidP="005A4F6D">
      <w:pPr>
        <w:pStyle w:val="Paragrafoelenco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removeTagFromQuote</w:t>
      </w:r>
      <w:proofErr w:type="spellEnd"/>
    </w:p>
    <w:p w14:paraId="7A1B3FC7" w14:textId="29723E2F" w:rsidR="00321E2F" w:rsidRDefault="00321E2F" w:rsidP="005A4F6D">
      <w:pPr>
        <w:pStyle w:val="Paragrafoelenco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addTagToExistingQuote</w:t>
      </w:r>
      <w:proofErr w:type="spellEnd"/>
    </w:p>
    <w:p w14:paraId="1EC85CC1" w14:textId="2E6D7845" w:rsidR="00321E2F" w:rsidRDefault="00321E2F" w:rsidP="005A4F6D">
      <w:pPr>
        <w:pStyle w:val="Paragrafoelenco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addQuoteToTag</w:t>
      </w:r>
      <w:proofErr w:type="spellEnd"/>
    </w:p>
    <w:p w14:paraId="38ABBB32" w14:textId="0B1A3142" w:rsidR="00321E2F" w:rsidRDefault="00710067" w:rsidP="005A4F6D">
      <w:pPr>
        <w:pStyle w:val="Paragrafoelenco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get</w:t>
      </w:r>
      <w:r w:rsidR="00321E2F">
        <w:rPr>
          <w:i/>
          <w:iCs/>
        </w:rPr>
        <w:t>AllFolders</w:t>
      </w:r>
      <w:proofErr w:type="spellEnd"/>
    </w:p>
    <w:p w14:paraId="5149BDF7" w14:textId="02FBDBB1" w:rsidR="00321E2F" w:rsidRDefault="00710067" w:rsidP="005A4F6D">
      <w:pPr>
        <w:pStyle w:val="Paragrafoelenco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get</w:t>
      </w:r>
      <w:r w:rsidR="00321E2F">
        <w:rPr>
          <w:i/>
          <w:iCs/>
        </w:rPr>
        <w:t>AllQuotesInFolder</w:t>
      </w:r>
      <w:proofErr w:type="spellEnd"/>
    </w:p>
    <w:p w14:paraId="21220387" w14:textId="2C6AFCB6" w:rsidR="00321E2F" w:rsidRDefault="00321E2F" w:rsidP="005A4F6D">
      <w:pPr>
        <w:pStyle w:val="Paragrafoelenco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addQuoteToFavorites</w:t>
      </w:r>
      <w:proofErr w:type="spellEnd"/>
    </w:p>
    <w:p w14:paraId="1F6D8A17" w14:textId="7CEF67D1" w:rsidR="00321E2F" w:rsidRDefault="00321E2F" w:rsidP="005A4F6D">
      <w:pPr>
        <w:pStyle w:val="Paragrafoelenco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removeQuoteFromFavorites</w:t>
      </w:r>
      <w:proofErr w:type="spellEnd"/>
    </w:p>
    <w:p w14:paraId="076EBEEE" w14:textId="2EA3FF88" w:rsidR="00321E2F" w:rsidRDefault="00710067" w:rsidP="005A4F6D">
      <w:pPr>
        <w:pStyle w:val="Paragrafoelenco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get</w:t>
      </w:r>
      <w:r w:rsidR="00321E2F">
        <w:rPr>
          <w:i/>
          <w:iCs/>
        </w:rPr>
        <w:t>Favorites</w:t>
      </w:r>
      <w:proofErr w:type="spellEnd"/>
    </w:p>
    <w:p w14:paraId="764FD78A" w14:textId="775B4E6E" w:rsidR="00321E2F" w:rsidRDefault="00710067" w:rsidP="005A4F6D">
      <w:pPr>
        <w:pStyle w:val="Paragrafoelenco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get</w:t>
      </w:r>
      <w:r w:rsidR="00321E2F">
        <w:rPr>
          <w:i/>
          <w:iCs/>
        </w:rPr>
        <w:t>LatestQuotes</w:t>
      </w:r>
      <w:proofErr w:type="spellEnd"/>
    </w:p>
    <w:p w14:paraId="7532D384" w14:textId="047F1878" w:rsidR="00321E2F" w:rsidRDefault="00321E2F" w:rsidP="005A4F6D">
      <w:pPr>
        <w:pStyle w:val="Paragrafoelenco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searchQuotes</w:t>
      </w:r>
      <w:proofErr w:type="spellEnd"/>
    </w:p>
    <w:p w14:paraId="1ADA69EB" w14:textId="29AF007B" w:rsidR="00321E2F" w:rsidRDefault="00321E2F" w:rsidP="005A4F6D">
      <w:pPr>
        <w:pStyle w:val="Paragrafoelenco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searchQuotesByKeyword</w:t>
      </w:r>
      <w:proofErr w:type="spellEnd"/>
    </w:p>
    <w:p w14:paraId="39B23E7C" w14:textId="496D49E5" w:rsidR="00321E2F" w:rsidRDefault="00321E2F" w:rsidP="005A4F6D">
      <w:pPr>
        <w:pStyle w:val="Paragrafoelenco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searchQuotesByAuthor</w:t>
      </w:r>
      <w:proofErr w:type="spellEnd"/>
    </w:p>
    <w:p w14:paraId="00B8A95E" w14:textId="2E3CD79F" w:rsidR="00321E2F" w:rsidRPr="004514C3" w:rsidRDefault="00321E2F" w:rsidP="005A4F6D">
      <w:pPr>
        <w:pStyle w:val="Paragrafoelenco"/>
        <w:numPr>
          <w:ilvl w:val="0"/>
          <w:numId w:val="8"/>
        </w:numPr>
        <w:rPr>
          <w:i/>
          <w:iCs/>
        </w:rPr>
      </w:pPr>
      <w:proofErr w:type="spellStart"/>
      <w:r>
        <w:rPr>
          <w:i/>
          <w:iCs/>
        </w:rPr>
        <w:t>searchQuotesByTag</w:t>
      </w:r>
      <w:proofErr w:type="spellEnd"/>
    </w:p>
    <w:p w14:paraId="4B805676" w14:textId="77777777" w:rsidR="004514C3" w:rsidRDefault="004514C3" w:rsidP="004514C3">
      <w:pPr>
        <w:rPr>
          <w:i/>
          <w:iCs/>
        </w:rPr>
      </w:pPr>
    </w:p>
    <w:p w14:paraId="72E7833E" w14:textId="2CD03B51" w:rsidR="004514C3" w:rsidRPr="004514C3" w:rsidRDefault="004514C3" w:rsidP="004514C3">
      <w:pPr>
        <w:rPr>
          <w:i/>
          <w:iCs/>
        </w:rPr>
        <w:sectPr w:rsidR="004514C3" w:rsidRPr="004514C3" w:rsidSect="00601B88">
          <w:type w:val="continuous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36A2E40D" w14:textId="77777777" w:rsidR="00601B88" w:rsidRDefault="00601B88" w:rsidP="00601B88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Casi d’ uso di inclusione:</w:t>
      </w:r>
    </w:p>
    <w:p w14:paraId="22138A63" w14:textId="278D7214" w:rsidR="00601B88" w:rsidRDefault="00290889" w:rsidP="005A4F6D">
      <w:pPr>
        <w:pStyle w:val="Paragrafoelenco"/>
        <w:numPr>
          <w:ilvl w:val="0"/>
          <w:numId w:val="9"/>
        </w:numPr>
      </w:pPr>
      <w:r>
        <w:t>….</w:t>
      </w:r>
    </w:p>
    <w:p w14:paraId="2ECD7E4D" w14:textId="77777777" w:rsidR="00601B88" w:rsidRDefault="00601B88" w:rsidP="00601B88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 xml:space="preserve">Casi d’ uso di </w:t>
      </w:r>
      <w:r>
        <w:rPr>
          <w:b/>
          <w:bCs/>
          <w:i/>
          <w:iCs/>
          <w:u w:val="single"/>
        </w:rPr>
        <w:t>estensione</w:t>
      </w:r>
      <w:r w:rsidRPr="00173418">
        <w:rPr>
          <w:b/>
          <w:bCs/>
          <w:i/>
          <w:iCs/>
          <w:u w:val="single"/>
        </w:rPr>
        <w:t>:</w:t>
      </w:r>
    </w:p>
    <w:p w14:paraId="1C732265" w14:textId="1B986C6A" w:rsidR="00601B88" w:rsidRDefault="00290889" w:rsidP="005A4F6D">
      <w:pPr>
        <w:pStyle w:val="Paragrafoelenco"/>
        <w:numPr>
          <w:ilvl w:val="0"/>
          <w:numId w:val="9"/>
        </w:numPr>
        <w:sectPr w:rsidR="00601B88" w:rsidSect="00601B88">
          <w:type w:val="continuous"/>
          <w:pgSz w:w="11900" w:h="16840"/>
          <w:pgMar w:top="1417" w:right="1134" w:bottom="1134" w:left="1134" w:header="708" w:footer="708" w:gutter="0"/>
          <w:cols w:num="2" w:space="708"/>
          <w:docGrid w:linePitch="360"/>
        </w:sectPr>
      </w:pPr>
      <w:r>
        <w:t>…</w:t>
      </w:r>
    </w:p>
    <w:p w14:paraId="07FB4F0B" w14:textId="77777777" w:rsidR="004D4C72" w:rsidRPr="00D270E9" w:rsidRDefault="004D4C72" w:rsidP="004D4C72">
      <w:pPr>
        <w:jc w:val="both"/>
      </w:pPr>
    </w:p>
    <w:tbl>
      <w:tblPr>
        <w:tblStyle w:val="Tabellasemplice-21"/>
        <w:tblW w:w="9923" w:type="dxa"/>
        <w:tblInd w:w="108" w:type="dxa"/>
        <w:tblLook w:val="04A0" w:firstRow="1" w:lastRow="0" w:firstColumn="1" w:lastColumn="0" w:noHBand="0" w:noVBand="1"/>
      </w:tblPr>
      <w:tblGrid>
        <w:gridCol w:w="2439"/>
        <w:gridCol w:w="2268"/>
        <w:gridCol w:w="2835"/>
        <w:gridCol w:w="2381"/>
      </w:tblGrid>
      <w:tr w:rsidR="00DE65ED" w:rsidRPr="00D270E9" w14:paraId="6514CE44" w14:textId="77777777" w:rsidTr="006D2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4F13FE03" w14:textId="77777777" w:rsidR="004D4C72" w:rsidRPr="009017AE" w:rsidRDefault="004D4C72" w:rsidP="004D4C72">
            <w:pPr>
              <w:jc w:val="both"/>
              <w:rPr>
                <w:color w:val="000000" w:themeColor="text1"/>
              </w:rPr>
            </w:pPr>
            <w:r w:rsidRPr="009017AE">
              <w:rPr>
                <w:color w:val="000000" w:themeColor="text1"/>
              </w:rPr>
              <w:t>Caso d’uso</w:t>
            </w:r>
          </w:p>
        </w:tc>
        <w:tc>
          <w:tcPr>
            <w:tcW w:w="2268" w:type="dxa"/>
          </w:tcPr>
          <w:p w14:paraId="4D048897" w14:textId="77777777" w:rsidR="004D4C72" w:rsidRPr="009017AE" w:rsidRDefault="004D4C72" w:rsidP="004D4C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17AE">
              <w:rPr>
                <w:color w:val="000000" w:themeColor="text1"/>
              </w:rPr>
              <w:t>Attori Primari</w:t>
            </w:r>
          </w:p>
        </w:tc>
        <w:tc>
          <w:tcPr>
            <w:tcW w:w="2835" w:type="dxa"/>
          </w:tcPr>
          <w:p w14:paraId="41F8D7FB" w14:textId="77777777" w:rsidR="004D4C72" w:rsidRPr="009017AE" w:rsidRDefault="004D4C72" w:rsidP="004D4C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17AE">
              <w:rPr>
                <w:color w:val="000000" w:themeColor="text1"/>
              </w:rPr>
              <w:t>Attori Secondari</w:t>
            </w:r>
          </w:p>
        </w:tc>
        <w:tc>
          <w:tcPr>
            <w:tcW w:w="2381" w:type="dxa"/>
          </w:tcPr>
          <w:p w14:paraId="02828AD5" w14:textId="77777777" w:rsidR="004D4C72" w:rsidRPr="009017AE" w:rsidRDefault="004D4C72" w:rsidP="004D4C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9017AE">
              <w:rPr>
                <w:color w:val="000000" w:themeColor="text1"/>
              </w:rPr>
              <w:t>Incl</w:t>
            </w:r>
            <w:proofErr w:type="spellEnd"/>
            <w:r w:rsidRPr="009017AE">
              <w:rPr>
                <w:color w:val="000000" w:themeColor="text1"/>
              </w:rPr>
              <w:t xml:space="preserve">. / </w:t>
            </w:r>
            <w:proofErr w:type="spellStart"/>
            <w:r w:rsidRPr="009017AE">
              <w:rPr>
                <w:color w:val="000000" w:themeColor="text1"/>
              </w:rPr>
              <w:t>Ext</w:t>
            </w:r>
            <w:proofErr w:type="spellEnd"/>
            <w:r w:rsidRPr="009017AE">
              <w:rPr>
                <w:color w:val="000000" w:themeColor="text1"/>
              </w:rPr>
              <w:t>.</w:t>
            </w:r>
          </w:p>
        </w:tc>
      </w:tr>
      <w:tr w:rsidR="00DE65ED" w:rsidRPr="00D270E9" w14:paraId="73124A40" w14:textId="77777777" w:rsidTr="006D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6A39EC15" w14:textId="572C85F6" w:rsidR="004D4C72" w:rsidRPr="004C05EC" w:rsidRDefault="00321E2F" w:rsidP="004C05E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createTag</w:t>
            </w:r>
            <w:proofErr w:type="spellEnd"/>
          </w:p>
        </w:tc>
        <w:tc>
          <w:tcPr>
            <w:tcW w:w="2268" w:type="dxa"/>
          </w:tcPr>
          <w:p w14:paraId="4B22C941" w14:textId="7D1AB95A" w:rsidR="004D4C72" w:rsidRPr="00D270E9" w:rsidRDefault="004C05EC" w:rsidP="004D4C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321E2F">
              <w:t>ser</w:t>
            </w:r>
          </w:p>
        </w:tc>
        <w:tc>
          <w:tcPr>
            <w:tcW w:w="2835" w:type="dxa"/>
          </w:tcPr>
          <w:p w14:paraId="108FA479" w14:textId="77777777" w:rsidR="004D4C72" w:rsidRPr="00D270E9" w:rsidRDefault="00601B88" w:rsidP="004D4C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381" w:type="dxa"/>
          </w:tcPr>
          <w:p w14:paraId="71A571F9" w14:textId="45B6A8AC" w:rsidR="004D4C72" w:rsidRPr="00D270E9" w:rsidRDefault="00321E2F" w:rsidP="004D4C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….</w:t>
            </w:r>
          </w:p>
        </w:tc>
      </w:tr>
      <w:tr w:rsidR="00DE65ED" w:rsidRPr="00D270E9" w14:paraId="37D965E6" w14:textId="77777777" w:rsidTr="006D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1FB76F90" w14:textId="17977E29" w:rsidR="00820436" w:rsidRPr="004C05EC" w:rsidRDefault="00820436" w:rsidP="004D4C72">
            <w:pPr>
              <w:rPr>
                <w:b w:val="0"/>
                <w:bCs w:val="0"/>
              </w:rPr>
            </w:pPr>
          </w:p>
        </w:tc>
        <w:tc>
          <w:tcPr>
            <w:tcW w:w="2268" w:type="dxa"/>
          </w:tcPr>
          <w:p w14:paraId="5B3FB9F5" w14:textId="352F5C81" w:rsidR="00820436" w:rsidRPr="00D270E9" w:rsidRDefault="004C05EC" w:rsidP="004D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321E2F">
              <w:t>ser</w:t>
            </w:r>
          </w:p>
        </w:tc>
        <w:tc>
          <w:tcPr>
            <w:tcW w:w="2835" w:type="dxa"/>
          </w:tcPr>
          <w:p w14:paraId="36CDD342" w14:textId="74FC9EF8" w:rsidR="00820436" w:rsidRPr="00D270E9" w:rsidRDefault="00820436" w:rsidP="004D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1" w:type="dxa"/>
          </w:tcPr>
          <w:p w14:paraId="112E49FF" w14:textId="77777777" w:rsidR="00820436" w:rsidRPr="00D270E9" w:rsidRDefault="00820436" w:rsidP="004D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65ED" w:rsidRPr="00D270E9" w14:paraId="58D4F95C" w14:textId="77777777" w:rsidTr="006D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2A26ED1E" w14:textId="77777777" w:rsidR="00820436" w:rsidRPr="009017AE" w:rsidRDefault="00820436" w:rsidP="004D4C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2268" w:type="dxa"/>
          </w:tcPr>
          <w:p w14:paraId="32635318" w14:textId="77777777" w:rsidR="00820436" w:rsidRPr="00D270E9" w:rsidRDefault="00820436" w:rsidP="004D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835" w:type="dxa"/>
          </w:tcPr>
          <w:p w14:paraId="2777863A" w14:textId="77777777" w:rsidR="00820436" w:rsidRPr="00D270E9" w:rsidRDefault="00820436" w:rsidP="004D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381" w:type="dxa"/>
          </w:tcPr>
          <w:p w14:paraId="2F6535FD" w14:textId="77777777" w:rsidR="00820436" w:rsidRPr="00D270E9" w:rsidRDefault="00820436" w:rsidP="004D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DE65ED" w:rsidRPr="00D270E9" w14:paraId="761D0ADD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7D6F1F13" w14:textId="77777777" w:rsidR="00820436" w:rsidRPr="009017AE" w:rsidRDefault="00820436" w:rsidP="00FC36F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2268" w:type="dxa"/>
          </w:tcPr>
          <w:p w14:paraId="2B08283F" w14:textId="77777777" w:rsidR="00820436" w:rsidRPr="00D270E9" w:rsidRDefault="00820436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835" w:type="dxa"/>
          </w:tcPr>
          <w:p w14:paraId="72FCB49A" w14:textId="77777777" w:rsidR="00820436" w:rsidRPr="00D270E9" w:rsidRDefault="00820436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381" w:type="dxa"/>
          </w:tcPr>
          <w:p w14:paraId="63A96F3B" w14:textId="77777777" w:rsidR="00820436" w:rsidRPr="00D270E9" w:rsidRDefault="00820436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321E2F" w:rsidRPr="00D270E9" w14:paraId="3D413CFA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6179BFA9" w14:textId="77777777" w:rsidR="00321E2F" w:rsidRDefault="00321E2F" w:rsidP="00FC36F4"/>
        </w:tc>
        <w:tc>
          <w:tcPr>
            <w:tcW w:w="2268" w:type="dxa"/>
          </w:tcPr>
          <w:p w14:paraId="16BA9050" w14:textId="77777777" w:rsidR="00321E2F" w:rsidRDefault="00321E2F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E3EFF58" w14:textId="77777777" w:rsidR="00321E2F" w:rsidRDefault="00321E2F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1" w:type="dxa"/>
          </w:tcPr>
          <w:p w14:paraId="21D681E0" w14:textId="77777777" w:rsidR="00321E2F" w:rsidRDefault="00321E2F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E2F" w:rsidRPr="00D270E9" w14:paraId="6A7EF61B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2450BFB3" w14:textId="77777777" w:rsidR="00321E2F" w:rsidRDefault="00321E2F" w:rsidP="00FC36F4"/>
        </w:tc>
        <w:tc>
          <w:tcPr>
            <w:tcW w:w="2268" w:type="dxa"/>
          </w:tcPr>
          <w:p w14:paraId="48D7023B" w14:textId="77777777" w:rsidR="00321E2F" w:rsidRDefault="00321E2F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7B7D60DB" w14:textId="77777777" w:rsidR="00321E2F" w:rsidRDefault="00321E2F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1" w:type="dxa"/>
          </w:tcPr>
          <w:p w14:paraId="13F9A015" w14:textId="77777777" w:rsidR="00321E2F" w:rsidRDefault="00321E2F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1E2F" w:rsidRPr="00D270E9" w14:paraId="03170BEC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0F37F2BF" w14:textId="77777777" w:rsidR="00321E2F" w:rsidRDefault="00321E2F" w:rsidP="00FC36F4"/>
        </w:tc>
        <w:tc>
          <w:tcPr>
            <w:tcW w:w="2268" w:type="dxa"/>
          </w:tcPr>
          <w:p w14:paraId="706845B4" w14:textId="77777777" w:rsidR="00321E2F" w:rsidRDefault="00321E2F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6B46ECB2" w14:textId="77777777" w:rsidR="00321E2F" w:rsidRDefault="00321E2F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1" w:type="dxa"/>
          </w:tcPr>
          <w:p w14:paraId="1AF34E7F" w14:textId="77777777" w:rsidR="00321E2F" w:rsidRDefault="00321E2F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E2F" w:rsidRPr="00D270E9" w14:paraId="43F7E1A0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4071AEE6" w14:textId="77777777" w:rsidR="00321E2F" w:rsidRDefault="00321E2F" w:rsidP="00FC36F4"/>
        </w:tc>
        <w:tc>
          <w:tcPr>
            <w:tcW w:w="2268" w:type="dxa"/>
          </w:tcPr>
          <w:p w14:paraId="644F7316" w14:textId="77777777" w:rsidR="00321E2F" w:rsidRDefault="00321E2F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6FF0269" w14:textId="77777777" w:rsidR="00321E2F" w:rsidRDefault="00321E2F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1" w:type="dxa"/>
          </w:tcPr>
          <w:p w14:paraId="100C53CF" w14:textId="77777777" w:rsidR="00321E2F" w:rsidRDefault="00321E2F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36B7B8" w14:textId="77777777" w:rsidR="004D4C72" w:rsidRDefault="004D4C72" w:rsidP="005C0A0A">
      <w:pPr>
        <w:rPr>
          <w:highlight w:val="yellow"/>
        </w:rPr>
      </w:pPr>
    </w:p>
    <w:p w14:paraId="7532FC5C" w14:textId="77777777" w:rsidR="005D537E" w:rsidRDefault="005D537E" w:rsidP="005C0A0A">
      <w:pPr>
        <w:rPr>
          <w:highlight w:val="yellow"/>
        </w:rPr>
      </w:pPr>
    </w:p>
    <w:p w14:paraId="4008528D" w14:textId="77777777" w:rsidR="005D537E" w:rsidRDefault="005D537E" w:rsidP="005C0A0A">
      <w:pPr>
        <w:rPr>
          <w:highlight w:val="yellow"/>
        </w:rPr>
      </w:pPr>
    </w:p>
    <w:p w14:paraId="1A53D240" w14:textId="77777777" w:rsidR="005D537E" w:rsidRDefault="005D537E" w:rsidP="005C0A0A">
      <w:pPr>
        <w:rPr>
          <w:highlight w:val="yellow"/>
        </w:rPr>
      </w:pPr>
    </w:p>
    <w:p w14:paraId="1CB5B1BA" w14:textId="77777777" w:rsidR="005D537E" w:rsidRDefault="005D537E" w:rsidP="005C0A0A">
      <w:pPr>
        <w:rPr>
          <w:highlight w:val="yellow"/>
        </w:rPr>
      </w:pPr>
    </w:p>
    <w:p w14:paraId="016FE332" w14:textId="77777777" w:rsidR="005D537E" w:rsidRDefault="005D537E" w:rsidP="005C0A0A">
      <w:pPr>
        <w:rPr>
          <w:highlight w:val="yellow"/>
        </w:rPr>
      </w:pPr>
    </w:p>
    <w:p w14:paraId="3C6BB89A" w14:textId="77777777" w:rsidR="005D537E" w:rsidRDefault="005D537E" w:rsidP="005C0A0A">
      <w:pPr>
        <w:rPr>
          <w:highlight w:val="yellow"/>
        </w:rPr>
      </w:pPr>
    </w:p>
    <w:p w14:paraId="0B95B1B5" w14:textId="77777777" w:rsidR="005D537E" w:rsidRDefault="005D537E" w:rsidP="005C0A0A">
      <w:pPr>
        <w:rPr>
          <w:highlight w:val="yellow"/>
        </w:rPr>
      </w:pPr>
    </w:p>
    <w:p w14:paraId="08CF2FD2" w14:textId="77777777" w:rsidR="005D537E" w:rsidRDefault="005D537E" w:rsidP="005C0A0A">
      <w:pPr>
        <w:rPr>
          <w:highlight w:val="yellow"/>
        </w:rPr>
      </w:pPr>
    </w:p>
    <w:p w14:paraId="0F6A2E35" w14:textId="77777777" w:rsidR="005D537E" w:rsidRDefault="005D537E" w:rsidP="005C0A0A">
      <w:pPr>
        <w:rPr>
          <w:highlight w:val="yellow"/>
        </w:rPr>
      </w:pPr>
    </w:p>
    <w:p w14:paraId="6D536A1B" w14:textId="77777777" w:rsidR="004015C9" w:rsidRDefault="004015C9" w:rsidP="004015C9">
      <w:pPr>
        <w:pStyle w:val="Titolo2"/>
      </w:pPr>
      <w:bookmarkStart w:id="115" w:name="_Toc471905553"/>
      <w:bookmarkStart w:id="116" w:name="_Toc474433555"/>
      <w:bookmarkStart w:id="117" w:name="_Toc474433730"/>
      <w:bookmarkStart w:id="118" w:name="_Toc474434039"/>
      <w:r>
        <w:lastRenderedPageBreak/>
        <w:t>Diagramma dei casi d’uso</w:t>
      </w:r>
      <w:bookmarkEnd w:id="115"/>
      <w:bookmarkEnd w:id="116"/>
      <w:bookmarkEnd w:id="117"/>
      <w:bookmarkEnd w:id="118"/>
    </w:p>
    <w:p w14:paraId="32471DEA" w14:textId="77777777" w:rsidR="004015C9" w:rsidRDefault="004015C9" w:rsidP="005C0A0A"/>
    <w:p w14:paraId="777B7374" w14:textId="66DA1E8C" w:rsidR="005D537E" w:rsidRDefault="00710067" w:rsidP="005C0A0A">
      <w:pPr>
        <w:rPr>
          <w:highlight w:val="yellow"/>
        </w:rPr>
      </w:pPr>
      <w:r>
        <w:rPr>
          <w:noProof/>
        </w:rPr>
        <w:drawing>
          <wp:inline distT="0" distB="0" distL="0" distR="0" wp14:anchorId="58D2BE25" wp14:editId="164372D0">
            <wp:extent cx="6116320" cy="3899535"/>
            <wp:effectExtent l="0" t="0" r="508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1EED" w14:textId="77777777" w:rsidR="005D537E" w:rsidRDefault="005D537E" w:rsidP="005C0A0A">
      <w:pPr>
        <w:rPr>
          <w:highlight w:val="yellow"/>
        </w:rPr>
      </w:pPr>
    </w:p>
    <w:p w14:paraId="36F4589E" w14:textId="77777777" w:rsidR="005D537E" w:rsidRDefault="005D537E" w:rsidP="005C0A0A">
      <w:pPr>
        <w:rPr>
          <w:highlight w:val="yellow"/>
        </w:rPr>
      </w:pPr>
    </w:p>
    <w:p w14:paraId="56F87C2A" w14:textId="77777777" w:rsidR="005D537E" w:rsidRDefault="005D537E" w:rsidP="005C0A0A">
      <w:pPr>
        <w:rPr>
          <w:highlight w:val="yellow"/>
        </w:rPr>
      </w:pPr>
    </w:p>
    <w:p w14:paraId="15C03E23" w14:textId="77777777" w:rsidR="005D537E" w:rsidRDefault="005D537E" w:rsidP="005C0A0A">
      <w:pPr>
        <w:rPr>
          <w:highlight w:val="yellow"/>
        </w:rPr>
      </w:pPr>
    </w:p>
    <w:p w14:paraId="0B1C8741" w14:textId="77777777" w:rsidR="005D537E" w:rsidRDefault="005D537E" w:rsidP="005C0A0A">
      <w:pPr>
        <w:rPr>
          <w:highlight w:val="yellow"/>
        </w:rPr>
      </w:pPr>
    </w:p>
    <w:p w14:paraId="607D877A" w14:textId="610011B3" w:rsidR="005D537E" w:rsidRDefault="005D537E" w:rsidP="005C0A0A">
      <w:pPr>
        <w:rPr>
          <w:highlight w:val="yellow"/>
        </w:rPr>
      </w:pPr>
    </w:p>
    <w:p w14:paraId="4AC33C5F" w14:textId="77777777" w:rsidR="005D537E" w:rsidRDefault="005D537E" w:rsidP="005C0A0A">
      <w:pPr>
        <w:rPr>
          <w:highlight w:val="yellow"/>
        </w:rPr>
      </w:pPr>
    </w:p>
    <w:p w14:paraId="3EEFD550" w14:textId="77777777" w:rsidR="005D537E" w:rsidRDefault="005D537E" w:rsidP="005C0A0A">
      <w:pPr>
        <w:rPr>
          <w:highlight w:val="yellow"/>
        </w:rPr>
      </w:pPr>
    </w:p>
    <w:p w14:paraId="021107BC" w14:textId="77777777" w:rsidR="004015C9" w:rsidRDefault="004015C9" w:rsidP="005C0A0A">
      <w:pPr>
        <w:rPr>
          <w:highlight w:val="yellow"/>
        </w:rPr>
      </w:pPr>
    </w:p>
    <w:p w14:paraId="6D2BEDF7" w14:textId="77777777" w:rsidR="004C05EC" w:rsidRDefault="004C05EC" w:rsidP="005C0A0A">
      <w:pPr>
        <w:rPr>
          <w:highlight w:val="yellow"/>
        </w:rPr>
      </w:pPr>
    </w:p>
    <w:p w14:paraId="4955209B" w14:textId="77777777" w:rsidR="004C05EC" w:rsidRDefault="004C05EC" w:rsidP="005C0A0A">
      <w:pPr>
        <w:rPr>
          <w:highlight w:val="yellow"/>
        </w:rPr>
      </w:pPr>
    </w:p>
    <w:p w14:paraId="61D0A828" w14:textId="77777777" w:rsidR="00A1382D" w:rsidRDefault="00A1382D" w:rsidP="005C0A0A">
      <w:pPr>
        <w:rPr>
          <w:highlight w:val="yellow"/>
        </w:rPr>
      </w:pPr>
    </w:p>
    <w:p w14:paraId="1CCFFC2C" w14:textId="77777777" w:rsidR="00A1382D" w:rsidRDefault="00A1382D" w:rsidP="005C0A0A">
      <w:pPr>
        <w:rPr>
          <w:highlight w:val="yellow"/>
        </w:rPr>
      </w:pPr>
    </w:p>
    <w:p w14:paraId="7209DE33" w14:textId="4183EC49" w:rsidR="00A1382D" w:rsidRDefault="00A1382D" w:rsidP="005C0A0A">
      <w:pPr>
        <w:rPr>
          <w:highlight w:val="yellow"/>
        </w:rPr>
      </w:pPr>
    </w:p>
    <w:p w14:paraId="7D0C74D2" w14:textId="61EAA75B" w:rsidR="00290889" w:rsidRDefault="00290889" w:rsidP="005C0A0A">
      <w:pPr>
        <w:rPr>
          <w:highlight w:val="yellow"/>
        </w:rPr>
      </w:pPr>
    </w:p>
    <w:p w14:paraId="02232CB2" w14:textId="1A766BF4" w:rsidR="00290889" w:rsidRDefault="00290889" w:rsidP="005C0A0A">
      <w:pPr>
        <w:rPr>
          <w:highlight w:val="yellow"/>
        </w:rPr>
      </w:pPr>
    </w:p>
    <w:p w14:paraId="4C182777" w14:textId="55AED712" w:rsidR="00290889" w:rsidRDefault="00290889" w:rsidP="005C0A0A">
      <w:pPr>
        <w:rPr>
          <w:highlight w:val="yellow"/>
        </w:rPr>
      </w:pPr>
    </w:p>
    <w:p w14:paraId="2F7DBB63" w14:textId="1EA9C367" w:rsidR="00290889" w:rsidRDefault="00290889" w:rsidP="005C0A0A">
      <w:pPr>
        <w:rPr>
          <w:highlight w:val="yellow"/>
        </w:rPr>
      </w:pPr>
    </w:p>
    <w:p w14:paraId="71BA16BD" w14:textId="03908303" w:rsidR="00A47606" w:rsidRDefault="00A47606" w:rsidP="005C0A0A">
      <w:pPr>
        <w:rPr>
          <w:highlight w:val="yellow"/>
        </w:rPr>
      </w:pPr>
    </w:p>
    <w:p w14:paraId="59FEC49C" w14:textId="1DC96932" w:rsidR="00A47606" w:rsidRDefault="00A47606" w:rsidP="005C0A0A">
      <w:pPr>
        <w:rPr>
          <w:highlight w:val="yellow"/>
        </w:rPr>
      </w:pPr>
    </w:p>
    <w:p w14:paraId="52D55271" w14:textId="5CC8AA7E" w:rsidR="00A47606" w:rsidRDefault="00A47606" w:rsidP="005C0A0A">
      <w:pPr>
        <w:rPr>
          <w:highlight w:val="yellow"/>
        </w:rPr>
      </w:pPr>
    </w:p>
    <w:p w14:paraId="19417DC4" w14:textId="00828174" w:rsidR="00A47606" w:rsidRDefault="00A47606" w:rsidP="005C0A0A">
      <w:pPr>
        <w:rPr>
          <w:highlight w:val="yellow"/>
        </w:rPr>
      </w:pPr>
    </w:p>
    <w:p w14:paraId="29ACE9ED" w14:textId="179719AF" w:rsidR="00A47606" w:rsidRDefault="00A47606" w:rsidP="005C0A0A">
      <w:pPr>
        <w:rPr>
          <w:highlight w:val="yellow"/>
        </w:rPr>
      </w:pPr>
    </w:p>
    <w:p w14:paraId="1AC1002E" w14:textId="77777777" w:rsidR="004015C9" w:rsidRDefault="004015C9" w:rsidP="005C0A0A">
      <w:pPr>
        <w:rPr>
          <w:highlight w:val="yellow"/>
        </w:rPr>
      </w:pPr>
    </w:p>
    <w:p w14:paraId="5FB7C11D" w14:textId="77777777" w:rsidR="00A47606" w:rsidRDefault="00A47606" w:rsidP="005C0A0A">
      <w:pPr>
        <w:rPr>
          <w:highlight w:val="yellow"/>
        </w:rPr>
      </w:pPr>
    </w:p>
    <w:p w14:paraId="7F9E4FE5" w14:textId="77777777" w:rsidR="005D537E" w:rsidRDefault="005D537E" w:rsidP="005C0A0A">
      <w:pPr>
        <w:rPr>
          <w:highlight w:val="yellow"/>
        </w:rPr>
      </w:pPr>
    </w:p>
    <w:p w14:paraId="07C8D33C" w14:textId="666C5C54" w:rsidR="00A1382D" w:rsidRPr="00A1382D" w:rsidRDefault="00A1382D" w:rsidP="00A1382D">
      <w:bookmarkStart w:id="119" w:name="_Toc471222558"/>
      <w:bookmarkStart w:id="120" w:name="_Toc471222597"/>
      <w:bookmarkStart w:id="121" w:name="_Toc471224128"/>
      <w:bookmarkStart w:id="122" w:name="_Toc471905554"/>
      <w:bookmarkStart w:id="123" w:name="_Toc474433556"/>
      <w:bookmarkStart w:id="124" w:name="_Toc474433731"/>
      <w:bookmarkStart w:id="125" w:name="_Toc474434040"/>
    </w:p>
    <w:p w14:paraId="3E5C4730" w14:textId="77777777" w:rsidR="004C182D" w:rsidRPr="00A1382D" w:rsidRDefault="006D205C" w:rsidP="00A1382D">
      <w:pPr>
        <w:pStyle w:val="Titolo2"/>
        <w:ind w:left="576" w:hanging="576"/>
        <w:rPr>
          <w:rFonts w:asciiTheme="minorHAnsi" w:hAnsiTheme="minorHAnsi" w:cstheme="minorBidi"/>
        </w:rPr>
      </w:pPr>
      <w:r w:rsidRPr="00A1382D">
        <w:rPr>
          <w:rFonts w:asciiTheme="minorHAnsi" w:hAnsiTheme="minorHAnsi" w:cstheme="minorBidi"/>
        </w:rPr>
        <w:t>Scenari</w:t>
      </w:r>
      <w:bookmarkEnd w:id="119"/>
      <w:bookmarkEnd w:id="120"/>
      <w:bookmarkEnd w:id="121"/>
      <w:bookmarkEnd w:id="122"/>
      <w:bookmarkEnd w:id="123"/>
      <w:bookmarkEnd w:id="124"/>
      <w:bookmarkEnd w:id="125"/>
    </w:p>
    <w:p w14:paraId="7523E496" w14:textId="77777777" w:rsidR="00A1382D" w:rsidRPr="004C182D" w:rsidRDefault="00A1382D" w:rsidP="004C182D"/>
    <w:tbl>
      <w:tblPr>
        <w:tblStyle w:val="Elencotab31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C06C55" w:rsidRPr="00D270E9" w14:paraId="05BF99AA" w14:textId="77777777" w:rsidTr="00C0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7D053AC3" w14:textId="77777777" w:rsidR="00C06C55" w:rsidRPr="0055280E" w:rsidRDefault="00C06C55" w:rsidP="00C06C55">
            <w:pPr>
              <w:jc w:val="both"/>
            </w:pPr>
            <w:bookmarkStart w:id="126" w:name="OLE_LINK66"/>
            <w:bookmarkStart w:id="127" w:name="OLE_LINK67"/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4CAC36D0" w14:textId="468BA094" w:rsidR="00C06C55" w:rsidRPr="0055280E" w:rsidRDefault="00321E2F" w:rsidP="00C06C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createTag</w:t>
            </w:r>
            <w:proofErr w:type="spellEnd"/>
          </w:p>
        </w:tc>
      </w:tr>
      <w:tr w:rsidR="00C06C55" w:rsidRPr="00D270E9" w14:paraId="7FB82A40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276C8E8" w14:textId="77777777" w:rsidR="00C06C55" w:rsidRPr="00D270E9" w:rsidRDefault="00C06C55" w:rsidP="00C06C55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42061DF5" w14:textId="039CC176" w:rsidR="00C06C55" w:rsidRPr="00D270E9" w:rsidRDefault="004C05EC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321E2F">
              <w:t>ser</w:t>
            </w:r>
          </w:p>
        </w:tc>
      </w:tr>
      <w:tr w:rsidR="00C06C55" w:rsidRPr="00D270E9" w14:paraId="6849F918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739C8D1" w14:textId="77777777" w:rsidR="00C06C55" w:rsidRPr="00D270E9" w:rsidRDefault="00C06C55" w:rsidP="00C06C55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5ED9E599" w14:textId="77777777" w:rsidR="00C06C55" w:rsidRPr="00D270E9" w:rsidRDefault="004C05EC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C06C55" w:rsidRPr="00D270E9" w14:paraId="186647B0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8E5F7BD" w14:textId="77777777" w:rsidR="00C06C55" w:rsidRPr="00D270E9" w:rsidRDefault="00C06C55" w:rsidP="00C06C55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295E0EB0" w14:textId="14BDA985" w:rsidR="00C06C55" w:rsidRPr="00D270E9" w:rsidRDefault="00321E2F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crea un </w:t>
            </w:r>
            <w:proofErr w:type="spellStart"/>
            <w:r>
              <w:t>tag</w:t>
            </w:r>
            <w:proofErr w:type="spellEnd"/>
          </w:p>
        </w:tc>
      </w:tr>
      <w:tr w:rsidR="00C06C55" w:rsidRPr="00D270E9" w14:paraId="6F536C96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6D8E4EF" w14:textId="77777777" w:rsidR="00C06C55" w:rsidRPr="00D270E9" w:rsidRDefault="00C06C55" w:rsidP="00C06C55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69D36EED" w14:textId="43C76F6D" w:rsidR="00C06C55" w:rsidRPr="00D270E9" w:rsidRDefault="00321E2F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C06C55" w:rsidRPr="00D270E9" w14:paraId="6AC63B57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E79A54F" w14:textId="77777777" w:rsidR="00C06C55" w:rsidRPr="00D270E9" w:rsidRDefault="00C06C55" w:rsidP="00C06C55">
            <w:pPr>
              <w:jc w:val="both"/>
            </w:pPr>
            <w:r w:rsidRPr="00D270E9">
              <w:t>Sequenza di eventi</w:t>
            </w:r>
          </w:p>
          <w:p w14:paraId="4BC7BA6A" w14:textId="77777777" w:rsidR="00C06C55" w:rsidRPr="00D270E9" w:rsidRDefault="00C06C55" w:rsidP="00C06C55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708D5053" w14:textId="77777777" w:rsidR="00C06C55" w:rsidRDefault="00D76D7C" w:rsidP="005A4F6D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comunica di voler creare un nuovo </w:t>
            </w:r>
            <w:proofErr w:type="spellStart"/>
            <w:r>
              <w:t>tag</w:t>
            </w:r>
            <w:proofErr w:type="spellEnd"/>
          </w:p>
          <w:p w14:paraId="5A393063" w14:textId="77777777" w:rsidR="00D76D7C" w:rsidRDefault="00D76D7C" w:rsidP="005A4F6D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inserisce il nome ed il colore</w:t>
            </w:r>
          </w:p>
          <w:p w14:paraId="50085589" w14:textId="789958C9" w:rsidR="00D76D7C" w:rsidRPr="00D76D7C" w:rsidRDefault="00D76D7C" w:rsidP="005A4F6D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il nome non </w:t>
            </w:r>
            <w:proofErr w:type="gramStart"/>
            <w:r>
              <w:t>esiste</w:t>
            </w:r>
            <w:proofErr w:type="gramEnd"/>
            <w:r>
              <w:t xml:space="preserve"> Il </w:t>
            </w:r>
            <w:proofErr w:type="spellStart"/>
            <w:r>
              <w:t>tag</w:t>
            </w:r>
            <w:proofErr w:type="spellEnd"/>
            <w:r>
              <w:t xml:space="preserve"> viene creato e memorizzato</w:t>
            </w:r>
          </w:p>
        </w:tc>
      </w:tr>
      <w:tr w:rsidR="00C06C55" w:rsidRPr="00D270E9" w14:paraId="46C2E4D9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1DF58E3" w14:textId="77777777" w:rsidR="00C06C55" w:rsidRPr="00D270E9" w:rsidRDefault="00C06C55" w:rsidP="00C06C55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0061E60B" w14:textId="770954A5" w:rsidR="00B31D7B" w:rsidRPr="00192F48" w:rsidRDefault="00B31D7B" w:rsidP="0019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192F48">
              <w:rPr>
                <w:iCs/>
              </w:rPr>
              <w:t xml:space="preserve">Il </w:t>
            </w:r>
            <w:proofErr w:type="spellStart"/>
            <w:r w:rsidR="00D76D7C">
              <w:rPr>
                <w:iCs/>
              </w:rPr>
              <w:t>tag</w:t>
            </w:r>
            <w:proofErr w:type="spellEnd"/>
            <w:r w:rsidR="00D76D7C">
              <w:rPr>
                <w:iCs/>
              </w:rPr>
              <w:t xml:space="preserve"> viene memorizzato</w:t>
            </w:r>
          </w:p>
        </w:tc>
      </w:tr>
      <w:tr w:rsidR="00C06C55" w:rsidRPr="00D270E9" w14:paraId="0046390A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DD24328" w14:textId="77777777" w:rsidR="00C06C55" w:rsidRPr="00D270E9" w:rsidRDefault="00C06C55" w:rsidP="00C06C55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46673417" w14:textId="42F2FE98" w:rsidR="00C06C55" w:rsidRPr="00C07859" w:rsidRDefault="00C06C55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C06C55" w:rsidRPr="00D270E9" w14:paraId="7690F23A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106F094" w14:textId="77777777" w:rsidR="00C06C55" w:rsidRPr="00D270E9" w:rsidRDefault="00C06C55" w:rsidP="00C06C55">
            <w:pPr>
              <w:jc w:val="both"/>
            </w:pPr>
            <w:r w:rsidRPr="00D270E9">
              <w:t>Sequenza di eventi</w:t>
            </w:r>
          </w:p>
          <w:p w14:paraId="22481D3C" w14:textId="77777777" w:rsidR="00C06C55" w:rsidRPr="00D270E9" w:rsidRDefault="00C06C55" w:rsidP="00C06C55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439642E4" w14:textId="3F4D09B5" w:rsidR="00B31D7B" w:rsidRPr="00771CAD" w:rsidRDefault="00A47606" w:rsidP="00B31D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="00B31D7B">
              <w:t>a Se</w:t>
            </w:r>
            <w:r>
              <w:t xml:space="preserve"> il nome esiste viene mostrato un </w:t>
            </w:r>
            <w:proofErr w:type="spellStart"/>
            <w:r>
              <w:t>dialog</w:t>
            </w:r>
            <w:proofErr w:type="spellEnd"/>
            <w:r>
              <w:t xml:space="preserve"> di errore ed il </w:t>
            </w:r>
            <w:proofErr w:type="spellStart"/>
            <w:r>
              <w:t>tag</w:t>
            </w:r>
            <w:proofErr w:type="spellEnd"/>
            <w:r>
              <w:t xml:space="preserve"> non viene memorizzato</w:t>
            </w:r>
            <w:r w:rsidR="00B31D7B">
              <w:t xml:space="preserve"> </w:t>
            </w:r>
          </w:p>
        </w:tc>
      </w:tr>
      <w:bookmarkEnd w:id="126"/>
      <w:bookmarkEnd w:id="127"/>
    </w:tbl>
    <w:p w14:paraId="17FD50B0" w14:textId="42F06612" w:rsidR="00A1382D" w:rsidRDefault="00A1382D"/>
    <w:tbl>
      <w:tblPr>
        <w:tblStyle w:val="Elencotab310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A47606" w:rsidRPr="00D270E9" w14:paraId="6B36C0F3" w14:textId="77777777" w:rsidTr="001F1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5F920FB2" w14:textId="77777777" w:rsidR="00A47606" w:rsidRPr="0055280E" w:rsidRDefault="00A47606" w:rsidP="001F11B3">
            <w:pPr>
              <w:jc w:val="both"/>
            </w:pPr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01711B73" w14:textId="079E6E3A" w:rsidR="00A47606" w:rsidRPr="0055280E" w:rsidRDefault="00A47606" w:rsidP="001F11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remove</w:t>
            </w:r>
            <w:r>
              <w:t>Tag</w:t>
            </w:r>
            <w:proofErr w:type="spellEnd"/>
          </w:p>
        </w:tc>
      </w:tr>
      <w:tr w:rsidR="00A47606" w:rsidRPr="00D270E9" w14:paraId="06EAAE42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E9510A2" w14:textId="77777777" w:rsidR="00A47606" w:rsidRPr="00D270E9" w:rsidRDefault="00A47606" w:rsidP="001F11B3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27ABDA83" w14:textId="77777777" w:rsidR="00A47606" w:rsidRPr="00D270E9" w:rsidRDefault="00A47606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47606" w:rsidRPr="00D270E9" w14:paraId="0E3200FB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42BC535" w14:textId="77777777" w:rsidR="00A47606" w:rsidRPr="00D270E9" w:rsidRDefault="00A47606" w:rsidP="001F11B3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4E397B0A" w14:textId="77777777" w:rsidR="00A47606" w:rsidRPr="00D270E9" w:rsidRDefault="00A47606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A47606" w:rsidRPr="00D270E9" w14:paraId="11B199B1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F5C6890" w14:textId="77777777" w:rsidR="00A47606" w:rsidRPr="00D270E9" w:rsidRDefault="00A47606" w:rsidP="001F11B3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07242BD1" w14:textId="327E7AF8" w:rsidR="00A47606" w:rsidRPr="00D270E9" w:rsidRDefault="00A47606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</w:t>
            </w:r>
            <w:r>
              <w:t xml:space="preserve">rimuove un </w:t>
            </w:r>
            <w:proofErr w:type="spellStart"/>
            <w:r>
              <w:t>tag</w:t>
            </w:r>
            <w:proofErr w:type="spellEnd"/>
          </w:p>
        </w:tc>
      </w:tr>
      <w:tr w:rsidR="00A47606" w:rsidRPr="00D270E9" w14:paraId="745A1C9D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561C795" w14:textId="77777777" w:rsidR="00A47606" w:rsidRPr="00D270E9" w:rsidRDefault="00A47606" w:rsidP="001F11B3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73328661" w14:textId="77777777" w:rsidR="00A47606" w:rsidRPr="00D270E9" w:rsidRDefault="00A47606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A47606" w:rsidRPr="00D270E9" w14:paraId="5F65A542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008AA19" w14:textId="77777777" w:rsidR="00A47606" w:rsidRPr="00D270E9" w:rsidRDefault="00A47606" w:rsidP="001F11B3">
            <w:pPr>
              <w:jc w:val="both"/>
            </w:pPr>
            <w:r w:rsidRPr="00D270E9">
              <w:t>Sequenza di eventi</w:t>
            </w:r>
          </w:p>
          <w:p w14:paraId="27724CB0" w14:textId="77777777" w:rsidR="00A47606" w:rsidRPr="00D270E9" w:rsidRDefault="00A47606" w:rsidP="001F11B3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66F4B9FA" w14:textId="12E3C60A" w:rsidR="00A47606" w:rsidRPr="00A47606" w:rsidRDefault="00A47606" w:rsidP="005A4F6D">
            <w:pPr>
              <w:pStyle w:val="Paragrafoelenco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606">
              <w:t>L’utente</w:t>
            </w:r>
            <w:r>
              <w:t xml:space="preserve"> inserisce il </w:t>
            </w:r>
            <w:proofErr w:type="spellStart"/>
            <w:r>
              <w:t>tag</w:t>
            </w:r>
            <w:proofErr w:type="spellEnd"/>
            <w:r>
              <w:t xml:space="preserve"> da eliminare</w:t>
            </w:r>
          </w:p>
          <w:p w14:paraId="558F94F2" w14:textId="0D135A36" w:rsidR="00A47606" w:rsidRPr="00A47606" w:rsidRDefault="00A47606" w:rsidP="005A4F6D">
            <w:pPr>
              <w:pStyle w:val="Paragrafoelenco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 ciascuna citazione associata al </w:t>
            </w:r>
            <w:proofErr w:type="spellStart"/>
            <w:r>
              <w:t>tag</w:t>
            </w:r>
            <w:proofErr w:type="spellEnd"/>
            <w:r>
              <w:t xml:space="preserve"> il sistema elimina l’associazione</w:t>
            </w:r>
          </w:p>
          <w:p w14:paraId="0051DBB0" w14:textId="0C570336" w:rsidR="00A47606" w:rsidRPr="00D76D7C" w:rsidRDefault="00A47606" w:rsidP="005A4F6D">
            <w:pPr>
              <w:pStyle w:val="Paragrafoelenco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elimina il </w:t>
            </w:r>
            <w:proofErr w:type="spellStart"/>
            <w:r>
              <w:t>tag</w:t>
            </w:r>
            <w:proofErr w:type="spellEnd"/>
          </w:p>
        </w:tc>
      </w:tr>
      <w:tr w:rsidR="00A47606" w:rsidRPr="00D270E9" w14:paraId="6EE6068B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981C944" w14:textId="77777777" w:rsidR="00A47606" w:rsidRPr="00D270E9" w:rsidRDefault="00A47606" w:rsidP="001F11B3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63131A54" w14:textId="1F98F983" w:rsidR="00A47606" w:rsidRPr="00192F48" w:rsidRDefault="00A47606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192F48">
              <w:rPr>
                <w:iCs/>
              </w:rPr>
              <w:t xml:space="preserve">Il </w:t>
            </w:r>
            <w:proofErr w:type="spellStart"/>
            <w:r>
              <w:rPr>
                <w:iCs/>
              </w:rPr>
              <w:t>tag</w:t>
            </w:r>
            <w:proofErr w:type="spellEnd"/>
            <w:r>
              <w:rPr>
                <w:iCs/>
              </w:rPr>
              <w:t xml:space="preserve"> vien</w:t>
            </w:r>
            <w:r>
              <w:rPr>
                <w:iCs/>
              </w:rPr>
              <w:t>e rimosso</w:t>
            </w:r>
          </w:p>
        </w:tc>
      </w:tr>
      <w:tr w:rsidR="00A47606" w:rsidRPr="00D270E9" w14:paraId="2780F130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995F045" w14:textId="77777777" w:rsidR="00A47606" w:rsidRPr="00D270E9" w:rsidRDefault="00A47606" w:rsidP="001F11B3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582F3E96" w14:textId="77777777" w:rsidR="00A47606" w:rsidRPr="00C07859" w:rsidRDefault="00A47606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A47606" w:rsidRPr="00D270E9" w14:paraId="0B1F58B7" w14:textId="77777777" w:rsidTr="00A47606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8B1791C" w14:textId="77777777" w:rsidR="00A47606" w:rsidRPr="00D270E9" w:rsidRDefault="00A47606" w:rsidP="001F11B3">
            <w:pPr>
              <w:jc w:val="both"/>
            </w:pPr>
            <w:r w:rsidRPr="00D270E9">
              <w:t>Sequenza di eventi</w:t>
            </w:r>
          </w:p>
          <w:p w14:paraId="6B7FE343" w14:textId="77777777" w:rsidR="00A47606" w:rsidRPr="00D270E9" w:rsidRDefault="00A47606" w:rsidP="001F11B3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243E751B" w14:textId="600E1D93" w:rsidR="00A47606" w:rsidRPr="00771CAD" w:rsidRDefault="00A47606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88863A" w14:textId="77777777" w:rsidR="00A47606" w:rsidRDefault="00A47606"/>
    <w:tbl>
      <w:tblPr>
        <w:tblStyle w:val="Elencotab310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A47606" w:rsidRPr="00D270E9" w14:paraId="535BCC03" w14:textId="77777777" w:rsidTr="001F1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189182BF" w14:textId="77777777" w:rsidR="00A47606" w:rsidRPr="0055280E" w:rsidRDefault="00A47606" w:rsidP="001F11B3">
            <w:pPr>
              <w:jc w:val="both"/>
            </w:pPr>
            <w:bookmarkStart w:id="128" w:name="OLE_LINK68"/>
            <w:bookmarkStart w:id="129" w:name="OLE_LINK69"/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21519F5F" w14:textId="65BA6755" w:rsidR="00A47606" w:rsidRPr="0055280E" w:rsidRDefault="00A47606" w:rsidP="001F11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</w:t>
            </w:r>
            <w:r>
              <w:t>Folder</w:t>
            </w:r>
            <w:proofErr w:type="spellEnd"/>
          </w:p>
        </w:tc>
      </w:tr>
      <w:tr w:rsidR="00A47606" w:rsidRPr="00D270E9" w14:paraId="4AE50644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3AE7A64" w14:textId="77777777" w:rsidR="00A47606" w:rsidRPr="00D270E9" w:rsidRDefault="00A47606" w:rsidP="001F11B3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579A0600" w14:textId="77777777" w:rsidR="00A47606" w:rsidRPr="00D270E9" w:rsidRDefault="00A47606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47606" w:rsidRPr="00D270E9" w14:paraId="7FB8C68A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F2E377E" w14:textId="77777777" w:rsidR="00A47606" w:rsidRPr="00D270E9" w:rsidRDefault="00A47606" w:rsidP="001F11B3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3B13BFFB" w14:textId="77777777" w:rsidR="00A47606" w:rsidRPr="00D270E9" w:rsidRDefault="00A47606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A47606" w:rsidRPr="00D270E9" w14:paraId="609478D0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EA58B79" w14:textId="77777777" w:rsidR="00A47606" w:rsidRPr="00D270E9" w:rsidRDefault="00A47606" w:rsidP="001F11B3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5FE49E29" w14:textId="38910A5B" w:rsidR="00A47606" w:rsidRPr="00D270E9" w:rsidRDefault="00A47606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crea u</w:t>
            </w:r>
            <w:r w:rsidR="00887811">
              <w:t>na folder unica</w:t>
            </w:r>
          </w:p>
        </w:tc>
      </w:tr>
      <w:tr w:rsidR="00A47606" w:rsidRPr="00D270E9" w14:paraId="729E099C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AEBAF4F" w14:textId="77777777" w:rsidR="00A47606" w:rsidRPr="00D270E9" w:rsidRDefault="00A47606" w:rsidP="001F11B3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7EB14B2D" w14:textId="77777777" w:rsidR="00A47606" w:rsidRPr="00D270E9" w:rsidRDefault="00A47606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A47606" w:rsidRPr="00D270E9" w14:paraId="40320B41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3E3A713" w14:textId="77777777" w:rsidR="00A47606" w:rsidRPr="00D270E9" w:rsidRDefault="00A47606" w:rsidP="001F11B3">
            <w:pPr>
              <w:jc w:val="both"/>
            </w:pPr>
            <w:r w:rsidRPr="00D270E9">
              <w:t>Sequenza di eventi</w:t>
            </w:r>
          </w:p>
          <w:p w14:paraId="3F8D520E" w14:textId="77777777" w:rsidR="00A47606" w:rsidRPr="00D270E9" w:rsidRDefault="00A47606" w:rsidP="001F11B3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57F556D8" w14:textId="77777777" w:rsidR="00887811" w:rsidRDefault="00887811" w:rsidP="005A4F6D">
            <w:pPr>
              <w:pStyle w:val="Paragrafoelenco"/>
              <w:numPr>
                <w:ilvl w:val="0"/>
                <w:numId w:val="1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comunica di voler inserire una nuova folder</w:t>
            </w:r>
          </w:p>
          <w:p w14:paraId="4944E04A" w14:textId="33C3C84A" w:rsidR="00887811" w:rsidRDefault="00887811" w:rsidP="005A4F6D">
            <w:pPr>
              <w:pStyle w:val="Paragrafoelenco"/>
              <w:numPr>
                <w:ilvl w:val="0"/>
                <w:numId w:val="1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inserisce il nome </w:t>
            </w:r>
            <w:proofErr w:type="gramStart"/>
            <w:r>
              <w:t>della folder</w:t>
            </w:r>
            <w:proofErr w:type="gramEnd"/>
          </w:p>
          <w:p w14:paraId="2E45A0AE" w14:textId="088C99DC" w:rsidR="00EA1465" w:rsidRPr="00EA1465" w:rsidRDefault="00887811" w:rsidP="005A4F6D">
            <w:pPr>
              <w:pStyle w:val="Paragrafoelenco"/>
              <w:numPr>
                <w:ilvl w:val="0"/>
                <w:numId w:val="1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</w:t>
            </w:r>
            <w:r w:rsidR="00EA1465">
              <w:t xml:space="preserve"> non esiste già una cartella con quel nome la crea</w:t>
            </w:r>
          </w:p>
        </w:tc>
      </w:tr>
      <w:tr w:rsidR="00A47606" w:rsidRPr="00D270E9" w14:paraId="3FE91FFD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AE6807F" w14:textId="77777777" w:rsidR="00A47606" w:rsidRPr="00D270E9" w:rsidRDefault="00A47606" w:rsidP="001F11B3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57DC77B4" w14:textId="21B3D370" w:rsidR="00A47606" w:rsidRPr="00192F48" w:rsidRDefault="00EA1465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La cartella viene memorizzata</w:t>
            </w:r>
          </w:p>
        </w:tc>
      </w:tr>
      <w:tr w:rsidR="00A47606" w:rsidRPr="00D270E9" w14:paraId="351FDAF5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D7D0074" w14:textId="77777777" w:rsidR="00A47606" w:rsidRPr="00D270E9" w:rsidRDefault="00A47606" w:rsidP="001F11B3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6F875048" w14:textId="77777777" w:rsidR="00A47606" w:rsidRPr="00C07859" w:rsidRDefault="00A47606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A47606" w:rsidRPr="00D270E9" w14:paraId="2203A2F7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21FCC23" w14:textId="77777777" w:rsidR="00A47606" w:rsidRPr="00D270E9" w:rsidRDefault="00A47606" w:rsidP="001F11B3">
            <w:pPr>
              <w:jc w:val="both"/>
            </w:pPr>
            <w:r w:rsidRPr="00D270E9">
              <w:t>Sequenza di eventi</w:t>
            </w:r>
          </w:p>
          <w:p w14:paraId="38E71A1B" w14:textId="77777777" w:rsidR="00A47606" w:rsidRPr="00D270E9" w:rsidRDefault="00A47606" w:rsidP="001F11B3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14E14AEA" w14:textId="726779F3" w:rsidR="00A47606" w:rsidRPr="00771CAD" w:rsidRDefault="00A47606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3.a Se il nome esiste viene mostrato un </w:t>
            </w:r>
            <w:proofErr w:type="spellStart"/>
            <w:r>
              <w:t>dialog</w:t>
            </w:r>
            <w:proofErr w:type="spellEnd"/>
            <w:r>
              <w:t xml:space="preserve"> di errore</w:t>
            </w:r>
            <w:r w:rsidR="00EA1465">
              <w:t xml:space="preserve"> e la cartella </w:t>
            </w:r>
            <w:r>
              <w:t xml:space="preserve">non viene </w:t>
            </w:r>
            <w:r w:rsidR="00EA1465">
              <w:t>creata</w:t>
            </w:r>
          </w:p>
        </w:tc>
      </w:tr>
      <w:bookmarkEnd w:id="128"/>
      <w:bookmarkEnd w:id="129"/>
    </w:tbl>
    <w:p w14:paraId="25B4DCE3" w14:textId="1D5EC59E" w:rsidR="007506B3" w:rsidRDefault="007506B3"/>
    <w:p w14:paraId="57CFED27" w14:textId="5EC9D831" w:rsidR="00EA1465" w:rsidRDefault="00EA1465"/>
    <w:p w14:paraId="0077C6A4" w14:textId="0E0C3834" w:rsidR="00EA1465" w:rsidRDefault="00EA1465"/>
    <w:p w14:paraId="05D4E655" w14:textId="5394F5C6" w:rsidR="00EA1465" w:rsidRDefault="00EA1465"/>
    <w:p w14:paraId="14A5998B" w14:textId="300014CE" w:rsidR="00EA1465" w:rsidRDefault="00EA1465"/>
    <w:p w14:paraId="0E2AFC3B" w14:textId="221B0B4C" w:rsidR="00EA1465" w:rsidRDefault="00EA1465"/>
    <w:p w14:paraId="028D2E5E" w14:textId="7D3871C2" w:rsidR="00EA1465" w:rsidRDefault="00EA1465"/>
    <w:p w14:paraId="3E293C96" w14:textId="77777777" w:rsidR="00EA1465" w:rsidRDefault="00EA1465"/>
    <w:tbl>
      <w:tblPr>
        <w:tblStyle w:val="Elencotab310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EA1465" w:rsidRPr="00D270E9" w14:paraId="4F322997" w14:textId="77777777" w:rsidTr="001F1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3D94A3D5" w14:textId="77777777" w:rsidR="00EA1465" w:rsidRPr="0055280E" w:rsidRDefault="00EA1465" w:rsidP="001F11B3">
            <w:pPr>
              <w:jc w:val="both"/>
            </w:pPr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0A5DE54B" w14:textId="1306831C" w:rsidR="00EA1465" w:rsidRPr="0055280E" w:rsidRDefault="00EA1465" w:rsidP="001F11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removeFolder</w:t>
            </w:r>
            <w:proofErr w:type="spellEnd"/>
          </w:p>
        </w:tc>
      </w:tr>
      <w:tr w:rsidR="00EA1465" w:rsidRPr="00D270E9" w14:paraId="5E485181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2725A4D" w14:textId="77777777" w:rsidR="00EA1465" w:rsidRPr="00D270E9" w:rsidRDefault="00EA1465" w:rsidP="001F11B3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07FF0AA7" w14:textId="77777777" w:rsidR="00EA1465" w:rsidRPr="00D270E9" w:rsidRDefault="00EA1465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A1465" w:rsidRPr="00D270E9" w14:paraId="0FBE7389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76B9B7B" w14:textId="77777777" w:rsidR="00EA1465" w:rsidRPr="00D270E9" w:rsidRDefault="00EA1465" w:rsidP="001F11B3">
            <w:pPr>
              <w:jc w:val="both"/>
            </w:pPr>
            <w:r w:rsidRPr="00D270E9">
              <w:lastRenderedPageBreak/>
              <w:t>Attore secondario</w:t>
            </w:r>
          </w:p>
        </w:tc>
        <w:tc>
          <w:tcPr>
            <w:tcW w:w="7399" w:type="dxa"/>
          </w:tcPr>
          <w:p w14:paraId="16387A74" w14:textId="77777777" w:rsidR="00EA1465" w:rsidRPr="00D270E9" w:rsidRDefault="00EA1465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EA1465" w:rsidRPr="00D270E9" w14:paraId="417881ED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862F583" w14:textId="77777777" w:rsidR="00EA1465" w:rsidRPr="00D270E9" w:rsidRDefault="00EA1465" w:rsidP="001F11B3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2771528C" w14:textId="5EEA0D64" w:rsidR="00EA1465" w:rsidRPr="00D270E9" w:rsidRDefault="00EA1465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</w:t>
            </w:r>
            <w:r>
              <w:t xml:space="preserve">rimuove </w:t>
            </w:r>
            <w:proofErr w:type="gramStart"/>
            <w:r>
              <w:t>una folder</w:t>
            </w:r>
            <w:proofErr w:type="gramEnd"/>
          </w:p>
        </w:tc>
      </w:tr>
      <w:tr w:rsidR="00EA1465" w:rsidRPr="00D270E9" w14:paraId="1894DF3D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71D3C5C" w14:textId="77777777" w:rsidR="00EA1465" w:rsidRPr="00D270E9" w:rsidRDefault="00EA1465" w:rsidP="001F11B3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47A17867" w14:textId="77777777" w:rsidR="00EA1465" w:rsidRPr="00D270E9" w:rsidRDefault="00EA1465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EA1465" w:rsidRPr="00D270E9" w14:paraId="2D7C6386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244D624" w14:textId="77777777" w:rsidR="00EA1465" w:rsidRPr="00D270E9" w:rsidRDefault="00EA1465" w:rsidP="001F11B3">
            <w:pPr>
              <w:jc w:val="both"/>
            </w:pPr>
            <w:r w:rsidRPr="00D270E9">
              <w:t>Sequenza di eventi</w:t>
            </w:r>
          </w:p>
          <w:p w14:paraId="45D7F8A5" w14:textId="77777777" w:rsidR="00EA1465" w:rsidRPr="00D270E9" w:rsidRDefault="00EA1465" w:rsidP="001F11B3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096ABC6B" w14:textId="74AE0546" w:rsidR="00EA1465" w:rsidRDefault="00EA1465" w:rsidP="005A4F6D">
            <w:pPr>
              <w:pStyle w:val="Paragrafoelenco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comunica di voler </w:t>
            </w:r>
            <w:r>
              <w:t>rimuovere</w:t>
            </w:r>
            <w:r>
              <w:t xml:space="preserve"> una </w:t>
            </w:r>
            <w:r>
              <w:t>specifica</w:t>
            </w:r>
            <w:r>
              <w:t xml:space="preserve"> folder</w:t>
            </w:r>
          </w:p>
          <w:p w14:paraId="2EAFE8A2" w14:textId="2E6621C8" w:rsidR="00EA1465" w:rsidRPr="00EA1465" w:rsidRDefault="00EA1465" w:rsidP="005A4F6D">
            <w:pPr>
              <w:pStyle w:val="Paragrafoelenco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rimuove </w:t>
            </w:r>
            <w:proofErr w:type="gramStart"/>
            <w:r>
              <w:t>la folder</w:t>
            </w:r>
            <w:proofErr w:type="gramEnd"/>
          </w:p>
        </w:tc>
      </w:tr>
      <w:tr w:rsidR="00EA1465" w:rsidRPr="00D270E9" w14:paraId="1DB6F112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802C8E6" w14:textId="77777777" w:rsidR="00EA1465" w:rsidRPr="00D270E9" w:rsidRDefault="00EA1465" w:rsidP="001F11B3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3DE1E264" w14:textId="2B9EFD49" w:rsidR="00EA1465" w:rsidRPr="00192F48" w:rsidRDefault="00EA1465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La cartella viene </w:t>
            </w:r>
            <w:r>
              <w:rPr>
                <w:iCs/>
              </w:rPr>
              <w:t>rimossa</w:t>
            </w:r>
          </w:p>
        </w:tc>
      </w:tr>
      <w:tr w:rsidR="00EA1465" w:rsidRPr="00D270E9" w14:paraId="756646DF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E4AF1BF" w14:textId="77777777" w:rsidR="00EA1465" w:rsidRPr="00D270E9" w:rsidRDefault="00EA1465" w:rsidP="001F11B3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6C28D452" w14:textId="77777777" w:rsidR="00EA1465" w:rsidRPr="00C07859" w:rsidRDefault="00EA1465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EA1465" w:rsidRPr="00D270E9" w14:paraId="29948AC6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FB9C73B" w14:textId="77777777" w:rsidR="00EA1465" w:rsidRPr="00D270E9" w:rsidRDefault="00EA1465" w:rsidP="001F11B3">
            <w:pPr>
              <w:jc w:val="both"/>
            </w:pPr>
            <w:r w:rsidRPr="00D270E9">
              <w:t>Sequenza di eventi</w:t>
            </w:r>
          </w:p>
          <w:p w14:paraId="451D03C4" w14:textId="77777777" w:rsidR="00EA1465" w:rsidRPr="00D270E9" w:rsidRDefault="00EA1465" w:rsidP="001F11B3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05264E3F" w14:textId="0D67AC18" w:rsidR="00EA1465" w:rsidRPr="00771CAD" w:rsidRDefault="00EA1465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32CA08" w14:textId="617D5E42" w:rsidR="007506B3" w:rsidRDefault="007506B3"/>
    <w:tbl>
      <w:tblPr>
        <w:tblStyle w:val="Elencotab310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EA1465" w:rsidRPr="00D270E9" w14:paraId="023D38BC" w14:textId="77777777" w:rsidTr="001F1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5D41CEA3" w14:textId="77777777" w:rsidR="00EA1465" w:rsidRPr="0055280E" w:rsidRDefault="00EA1465" w:rsidP="001F11B3">
            <w:pPr>
              <w:jc w:val="both"/>
            </w:pPr>
            <w:bookmarkStart w:id="130" w:name="OLE_LINK70"/>
            <w:bookmarkStart w:id="131" w:name="OLE_LINK71"/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40A12CB7" w14:textId="67671AE8" w:rsidR="00EA1465" w:rsidRPr="0055280E" w:rsidRDefault="00EA1465" w:rsidP="001F11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</w:t>
            </w:r>
            <w:r>
              <w:t>Quote</w:t>
            </w:r>
            <w:proofErr w:type="spellEnd"/>
          </w:p>
        </w:tc>
      </w:tr>
      <w:tr w:rsidR="00EA1465" w:rsidRPr="00D270E9" w14:paraId="189D9440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1B62605" w14:textId="77777777" w:rsidR="00EA1465" w:rsidRPr="00D270E9" w:rsidRDefault="00EA1465" w:rsidP="001F11B3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43DD3741" w14:textId="77777777" w:rsidR="00EA1465" w:rsidRPr="00D270E9" w:rsidRDefault="00EA1465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A1465" w:rsidRPr="00D270E9" w14:paraId="638D43F0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04D0CB3" w14:textId="77777777" w:rsidR="00EA1465" w:rsidRPr="00D270E9" w:rsidRDefault="00EA1465" w:rsidP="001F11B3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56ED2ABC" w14:textId="77777777" w:rsidR="00EA1465" w:rsidRPr="00D270E9" w:rsidRDefault="00EA1465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EA1465" w:rsidRPr="00D270E9" w14:paraId="087270EF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D743FA1" w14:textId="77777777" w:rsidR="00EA1465" w:rsidRPr="00D270E9" w:rsidRDefault="00EA1465" w:rsidP="001F11B3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2FB9DD7A" w14:textId="4C5CF281" w:rsidR="00EA1465" w:rsidRPr="00D270E9" w:rsidRDefault="00EA1465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crea </w:t>
            </w:r>
            <w:r>
              <w:t>una citazione</w:t>
            </w:r>
            <w:r w:rsidR="00E53A32">
              <w:t xml:space="preserve"> unica in una specifica cartella</w:t>
            </w:r>
          </w:p>
        </w:tc>
      </w:tr>
      <w:tr w:rsidR="00EA1465" w:rsidRPr="00D270E9" w14:paraId="20E07B04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9632B9C" w14:textId="77777777" w:rsidR="00EA1465" w:rsidRPr="00D270E9" w:rsidRDefault="00EA1465" w:rsidP="001F11B3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5C8CCEA5" w14:textId="77777777" w:rsidR="00EA1465" w:rsidRPr="00D270E9" w:rsidRDefault="00EA1465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EA1465" w:rsidRPr="00D270E9" w14:paraId="213C804E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EDC1195" w14:textId="77777777" w:rsidR="00EA1465" w:rsidRPr="00D270E9" w:rsidRDefault="00EA1465" w:rsidP="001F11B3">
            <w:pPr>
              <w:jc w:val="both"/>
            </w:pPr>
            <w:r w:rsidRPr="00D270E9">
              <w:t>Sequenza di eventi</w:t>
            </w:r>
          </w:p>
          <w:p w14:paraId="3B9B65C2" w14:textId="77777777" w:rsidR="00EA1465" w:rsidRPr="00D270E9" w:rsidRDefault="00EA1465" w:rsidP="001F11B3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3A0F0D27" w14:textId="175ACC65" w:rsidR="00E53A32" w:rsidRDefault="00E53A32" w:rsidP="00E53A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L’utente comunica di voler inserire una nuova citazione</w:t>
            </w:r>
          </w:p>
          <w:p w14:paraId="549CDFA4" w14:textId="5B0E193B" w:rsidR="002712D4" w:rsidRPr="00E53A32" w:rsidRDefault="00E53A32" w:rsidP="00E53A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L’utente inserisce il</w:t>
            </w:r>
            <w:r w:rsidR="00FE39C8">
              <w:t xml:space="preserve"> testo</w:t>
            </w:r>
            <w:r>
              <w:t>, il personaggio</w:t>
            </w:r>
            <w:r w:rsidR="004623E1">
              <w:t xml:space="preserve">, </w:t>
            </w:r>
            <w:proofErr w:type="gramStart"/>
            <w:r>
              <w:t>la folder</w:t>
            </w:r>
            <w:proofErr w:type="gramEnd"/>
            <w:r w:rsidR="004623E1">
              <w:t xml:space="preserve"> e la lista di </w:t>
            </w:r>
            <w:proofErr w:type="spellStart"/>
            <w:r w:rsidR="004623E1">
              <w:t>tag</w:t>
            </w:r>
            <w:proofErr w:type="spellEnd"/>
          </w:p>
        </w:tc>
      </w:tr>
      <w:tr w:rsidR="00EA1465" w:rsidRPr="00D270E9" w14:paraId="1B9270AE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912EF21" w14:textId="77777777" w:rsidR="00EA1465" w:rsidRPr="00D270E9" w:rsidRDefault="00EA1465" w:rsidP="001F11B3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566C80B5" w14:textId="6D0350A5" w:rsidR="00EA1465" w:rsidRPr="00192F48" w:rsidRDefault="00E53A32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La citazione viene memorizzata</w:t>
            </w:r>
          </w:p>
        </w:tc>
      </w:tr>
      <w:tr w:rsidR="00EA1465" w:rsidRPr="00D270E9" w14:paraId="1ED71371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BF97D47" w14:textId="77777777" w:rsidR="00EA1465" w:rsidRPr="00D270E9" w:rsidRDefault="00EA1465" w:rsidP="001F11B3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0D48043B" w14:textId="77777777" w:rsidR="00EA1465" w:rsidRPr="00C07859" w:rsidRDefault="00EA1465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EA1465" w:rsidRPr="00D270E9" w14:paraId="1030AD07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C119EE2" w14:textId="77777777" w:rsidR="00EA1465" w:rsidRPr="00D270E9" w:rsidRDefault="00EA1465" w:rsidP="001F11B3">
            <w:pPr>
              <w:jc w:val="both"/>
            </w:pPr>
            <w:r w:rsidRPr="00D270E9">
              <w:t>Sequenza di eventi</w:t>
            </w:r>
          </w:p>
          <w:p w14:paraId="0B090CDC" w14:textId="77777777" w:rsidR="00EA1465" w:rsidRPr="00D270E9" w:rsidRDefault="00EA1465" w:rsidP="001F11B3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753F15B5" w14:textId="41E0058A" w:rsidR="00EA1465" w:rsidRPr="00771CAD" w:rsidRDefault="00EA1465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30"/>
      <w:bookmarkEnd w:id="131"/>
    </w:tbl>
    <w:p w14:paraId="21960383" w14:textId="05745B42" w:rsidR="007506B3" w:rsidRDefault="007506B3"/>
    <w:tbl>
      <w:tblPr>
        <w:tblStyle w:val="Elencotab310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E53A32" w:rsidRPr="00D270E9" w14:paraId="748C2CD7" w14:textId="77777777" w:rsidTr="001F1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5F8FB599" w14:textId="77777777" w:rsidR="00E53A32" w:rsidRPr="0055280E" w:rsidRDefault="00E53A32" w:rsidP="001F11B3">
            <w:pPr>
              <w:jc w:val="both"/>
            </w:pPr>
            <w:bookmarkStart w:id="132" w:name="OLE_LINK72"/>
            <w:bookmarkStart w:id="133" w:name="OLE_LINK73"/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273698AF" w14:textId="426F1BC4" w:rsidR="00E53A32" w:rsidRPr="0055280E" w:rsidRDefault="00E53A32" w:rsidP="001F11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delete</w:t>
            </w:r>
            <w:r>
              <w:t>Quote</w:t>
            </w:r>
            <w:proofErr w:type="spellEnd"/>
          </w:p>
        </w:tc>
      </w:tr>
      <w:tr w:rsidR="00E53A32" w:rsidRPr="00D270E9" w14:paraId="169971B0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0A127F2" w14:textId="77777777" w:rsidR="00E53A32" w:rsidRPr="00D270E9" w:rsidRDefault="00E53A32" w:rsidP="001F11B3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018641DD" w14:textId="77777777" w:rsidR="00E53A32" w:rsidRPr="00D270E9" w:rsidRDefault="00E53A32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53A32" w:rsidRPr="00D270E9" w14:paraId="16C73178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7AB1B79" w14:textId="77777777" w:rsidR="00E53A32" w:rsidRPr="00D270E9" w:rsidRDefault="00E53A32" w:rsidP="001F11B3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1A49A838" w14:textId="77777777" w:rsidR="00E53A32" w:rsidRPr="00D270E9" w:rsidRDefault="00E53A32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E53A32" w:rsidRPr="00D270E9" w14:paraId="33B6B291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2C17E80" w14:textId="77777777" w:rsidR="00E53A32" w:rsidRPr="00D270E9" w:rsidRDefault="00E53A32" w:rsidP="001F11B3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041EFC03" w14:textId="5D014416" w:rsidR="00E53A32" w:rsidRPr="00D270E9" w:rsidRDefault="00E53A32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c</w:t>
            </w:r>
            <w:r>
              <w:t xml:space="preserve">ancella </w:t>
            </w:r>
            <w:proofErr w:type="gramStart"/>
            <w:r>
              <w:t>una quote</w:t>
            </w:r>
            <w:proofErr w:type="gramEnd"/>
            <w:r>
              <w:t xml:space="preserve"> </w:t>
            </w:r>
          </w:p>
        </w:tc>
      </w:tr>
      <w:tr w:rsidR="00E53A32" w:rsidRPr="00D270E9" w14:paraId="0DC30070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2ED365A" w14:textId="77777777" w:rsidR="00E53A32" w:rsidRPr="00D270E9" w:rsidRDefault="00E53A32" w:rsidP="001F11B3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614ACDB8" w14:textId="77777777" w:rsidR="00E53A32" w:rsidRPr="00D270E9" w:rsidRDefault="00E53A32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E53A32" w:rsidRPr="00D270E9" w14:paraId="1CF6D9E8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CF48515" w14:textId="77777777" w:rsidR="00E53A32" w:rsidRPr="00D270E9" w:rsidRDefault="00E53A32" w:rsidP="001F11B3">
            <w:pPr>
              <w:jc w:val="both"/>
            </w:pPr>
            <w:r w:rsidRPr="00D270E9">
              <w:t>Sequenza di eventi</w:t>
            </w:r>
          </w:p>
          <w:p w14:paraId="1BA2398B" w14:textId="77777777" w:rsidR="00E53A32" w:rsidRPr="00D270E9" w:rsidRDefault="00E53A32" w:rsidP="001F11B3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398644D7" w14:textId="53C10DD7" w:rsidR="005215F5" w:rsidRPr="005215F5" w:rsidRDefault="005215F5" w:rsidP="005A4F6D">
            <w:pPr>
              <w:pStyle w:val="Paragrafoelenco"/>
              <w:numPr>
                <w:ilvl w:val="0"/>
                <w:numId w:val="1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15F5">
              <w:t xml:space="preserve">L’utente comunica la </w:t>
            </w:r>
            <w:r>
              <w:t>citazione</w:t>
            </w:r>
            <w:r w:rsidRPr="005215F5">
              <w:t xml:space="preserve"> che vuole eliminare</w:t>
            </w:r>
          </w:p>
          <w:p w14:paraId="30E6AFE6" w14:textId="46468445" w:rsidR="00E53A32" w:rsidRPr="004623E1" w:rsidRDefault="005215F5" w:rsidP="005A4F6D">
            <w:pPr>
              <w:pStyle w:val="Paragrafoelenco"/>
              <w:numPr>
                <w:ilvl w:val="0"/>
                <w:numId w:val="1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citazione viene eliminata</w:t>
            </w:r>
          </w:p>
        </w:tc>
      </w:tr>
      <w:tr w:rsidR="00E53A32" w:rsidRPr="00D270E9" w14:paraId="76F1BD2F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5125A78" w14:textId="77777777" w:rsidR="00E53A32" w:rsidRPr="00D270E9" w:rsidRDefault="00E53A32" w:rsidP="001F11B3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6C25887B" w14:textId="21BA0C3A" w:rsidR="00E53A32" w:rsidRPr="00192F48" w:rsidRDefault="00E53A32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La citazione viene</w:t>
            </w:r>
            <w:r w:rsidR="005215F5">
              <w:rPr>
                <w:iCs/>
              </w:rPr>
              <w:t xml:space="preserve"> eliminata</w:t>
            </w:r>
          </w:p>
        </w:tc>
      </w:tr>
      <w:tr w:rsidR="00E53A32" w:rsidRPr="00D270E9" w14:paraId="6EA4305A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2F3A07F" w14:textId="77777777" w:rsidR="00E53A32" w:rsidRPr="00D270E9" w:rsidRDefault="00E53A32" w:rsidP="001F11B3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4760FBAE" w14:textId="77777777" w:rsidR="00E53A32" w:rsidRPr="00C07859" w:rsidRDefault="00E53A32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E53A32" w:rsidRPr="00D270E9" w14:paraId="2E42D733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BDFED59" w14:textId="77777777" w:rsidR="00E53A32" w:rsidRPr="00D270E9" w:rsidRDefault="00E53A32" w:rsidP="001F11B3">
            <w:pPr>
              <w:jc w:val="both"/>
            </w:pPr>
            <w:r w:rsidRPr="00D270E9">
              <w:t>Sequenza di eventi</w:t>
            </w:r>
          </w:p>
          <w:p w14:paraId="48A14486" w14:textId="77777777" w:rsidR="00E53A32" w:rsidRPr="00D270E9" w:rsidRDefault="00E53A32" w:rsidP="001F11B3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6DCEB6AC" w14:textId="77777777" w:rsidR="00E53A32" w:rsidRPr="00771CAD" w:rsidRDefault="00E53A32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32"/>
      <w:bookmarkEnd w:id="133"/>
    </w:tbl>
    <w:p w14:paraId="5BDD9AFD" w14:textId="77777777" w:rsidR="00E53A32" w:rsidRDefault="00E53A32"/>
    <w:tbl>
      <w:tblPr>
        <w:tblStyle w:val="Elencotab310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5215F5" w:rsidRPr="00D270E9" w14:paraId="2CB38646" w14:textId="77777777" w:rsidTr="001F1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0EC72FE4" w14:textId="77777777" w:rsidR="005215F5" w:rsidRPr="0055280E" w:rsidRDefault="005215F5" w:rsidP="001F11B3">
            <w:pPr>
              <w:jc w:val="both"/>
            </w:pPr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0A8508E9" w14:textId="38EAA7AA" w:rsidR="005215F5" w:rsidRPr="0055280E" w:rsidRDefault="009879EF" w:rsidP="001F11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updateQuote</w:t>
            </w:r>
            <w:proofErr w:type="spellEnd"/>
          </w:p>
        </w:tc>
      </w:tr>
      <w:tr w:rsidR="005215F5" w:rsidRPr="00D270E9" w14:paraId="7C9CB2AF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E32E4AC" w14:textId="77777777" w:rsidR="005215F5" w:rsidRPr="00D270E9" w:rsidRDefault="005215F5" w:rsidP="001F11B3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017B9200" w14:textId="77777777" w:rsidR="005215F5" w:rsidRPr="00D270E9" w:rsidRDefault="005215F5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5215F5" w:rsidRPr="00D270E9" w14:paraId="439FCDDE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27FD59E" w14:textId="77777777" w:rsidR="005215F5" w:rsidRPr="00D270E9" w:rsidRDefault="005215F5" w:rsidP="001F11B3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1D32DEF3" w14:textId="77777777" w:rsidR="005215F5" w:rsidRPr="00D270E9" w:rsidRDefault="005215F5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99173A" w:rsidRPr="00D270E9" w14:paraId="1A8C21BF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4A9A353" w14:textId="77777777" w:rsidR="0099173A" w:rsidRPr="00D270E9" w:rsidRDefault="0099173A" w:rsidP="0099173A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5AEB93A6" w14:textId="566CB0C5" w:rsidR="0099173A" w:rsidRPr="00D270E9" w:rsidRDefault="0099173A" w:rsidP="009917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</w:t>
            </w:r>
            <w:r>
              <w:t xml:space="preserve"> seleziona una citazione da modificare</w:t>
            </w:r>
          </w:p>
        </w:tc>
      </w:tr>
      <w:tr w:rsidR="0099173A" w:rsidRPr="00D270E9" w14:paraId="7CB04AF1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CF75915" w14:textId="77777777" w:rsidR="0099173A" w:rsidRPr="00D270E9" w:rsidRDefault="0099173A" w:rsidP="0099173A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0821330E" w14:textId="77777777" w:rsidR="0099173A" w:rsidRPr="00D270E9" w:rsidRDefault="0099173A" w:rsidP="009917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99173A" w:rsidRPr="00D270E9" w14:paraId="030EB6EB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237FBDC" w14:textId="77777777" w:rsidR="0099173A" w:rsidRPr="00D270E9" w:rsidRDefault="0099173A" w:rsidP="0099173A">
            <w:pPr>
              <w:jc w:val="both"/>
            </w:pPr>
            <w:r w:rsidRPr="00D270E9">
              <w:t>Sequenza di eventi</w:t>
            </w:r>
          </w:p>
          <w:p w14:paraId="08C5E797" w14:textId="77777777" w:rsidR="0099173A" w:rsidRPr="00D270E9" w:rsidRDefault="0099173A" w:rsidP="0099173A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4B0289D4" w14:textId="31F29E78" w:rsidR="0099173A" w:rsidRDefault="0099173A" w:rsidP="005A4F6D">
            <w:pPr>
              <w:pStyle w:val="Paragrafoelenco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comunica la citazione che vuole aggiornare</w:t>
            </w:r>
          </w:p>
          <w:p w14:paraId="23335348" w14:textId="74932B74" w:rsidR="0099173A" w:rsidRPr="0099173A" w:rsidRDefault="0099173A" w:rsidP="005A4F6D">
            <w:pPr>
              <w:pStyle w:val="Paragrafoelenco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inserisce il </w:t>
            </w:r>
            <w:r w:rsidR="00161951">
              <w:t>testo</w:t>
            </w:r>
            <w:r>
              <w:t>, il personaggio</w:t>
            </w:r>
            <w:r w:rsidR="00161951">
              <w:t xml:space="preserve"> </w:t>
            </w:r>
            <w:r>
              <w:t xml:space="preserve">e la lista di </w:t>
            </w:r>
            <w:proofErr w:type="spellStart"/>
            <w:r>
              <w:t>tag</w:t>
            </w:r>
            <w:proofErr w:type="spellEnd"/>
          </w:p>
        </w:tc>
      </w:tr>
      <w:tr w:rsidR="0099173A" w:rsidRPr="00D270E9" w14:paraId="44578B3E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68C0CF7" w14:textId="77777777" w:rsidR="0099173A" w:rsidRPr="00D270E9" w:rsidRDefault="0099173A" w:rsidP="0099173A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25DA5765" w14:textId="2F10A3ED" w:rsidR="0099173A" w:rsidRPr="00192F48" w:rsidRDefault="0099173A" w:rsidP="009917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 xml:space="preserve">La citazione viene </w:t>
            </w:r>
            <w:r>
              <w:rPr>
                <w:iCs/>
              </w:rPr>
              <w:t>aggiornata</w:t>
            </w:r>
          </w:p>
        </w:tc>
      </w:tr>
      <w:tr w:rsidR="0099173A" w:rsidRPr="00D270E9" w14:paraId="427A1014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D85A349" w14:textId="77777777" w:rsidR="0099173A" w:rsidRPr="00D270E9" w:rsidRDefault="0099173A" w:rsidP="0099173A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3AD61896" w14:textId="77777777" w:rsidR="0099173A" w:rsidRPr="00C07859" w:rsidRDefault="0099173A" w:rsidP="009917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99173A" w:rsidRPr="00D270E9" w14:paraId="7978A38A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FC7A415" w14:textId="77777777" w:rsidR="0099173A" w:rsidRPr="00D270E9" w:rsidRDefault="0099173A" w:rsidP="0099173A">
            <w:pPr>
              <w:jc w:val="both"/>
            </w:pPr>
            <w:r w:rsidRPr="00D270E9">
              <w:t>Sequenza di eventi</w:t>
            </w:r>
          </w:p>
          <w:p w14:paraId="08EEAB26" w14:textId="77777777" w:rsidR="0099173A" w:rsidRPr="00D270E9" w:rsidRDefault="0099173A" w:rsidP="0099173A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47288B66" w14:textId="77777777" w:rsidR="0099173A" w:rsidRPr="00771CAD" w:rsidRDefault="0099173A" w:rsidP="009917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FDB0B9" w14:textId="1C717C74" w:rsidR="007506B3" w:rsidRDefault="007506B3"/>
    <w:p w14:paraId="48C04069" w14:textId="1273E6EC" w:rsidR="007506B3" w:rsidRDefault="007506B3"/>
    <w:p w14:paraId="036E98FF" w14:textId="44F01706" w:rsidR="007506B3" w:rsidRDefault="007506B3"/>
    <w:p w14:paraId="49B01759" w14:textId="037C86D4" w:rsidR="007506B3" w:rsidRDefault="007506B3"/>
    <w:p w14:paraId="5B4D3028" w14:textId="3B3D50C3" w:rsidR="007506B3" w:rsidRDefault="007506B3"/>
    <w:p w14:paraId="3A5027B3" w14:textId="3498466B" w:rsidR="007506B3" w:rsidRDefault="007506B3"/>
    <w:p w14:paraId="50D23AD5" w14:textId="044D83F3" w:rsidR="00710067" w:rsidRDefault="00710067"/>
    <w:p w14:paraId="2CCBC58A" w14:textId="77777777" w:rsidR="00710067" w:rsidRDefault="00710067"/>
    <w:tbl>
      <w:tblPr>
        <w:tblStyle w:val="Elencotab310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99173A" w:rsidRPr="00D270E9" w14:paraId="697D1652" w14:textId="77777777" w:rsidTr="001F1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631C20B7" w14:textId="77777777" w:rsidR="0099173A" w:rsidRPr="0055280E" w:rsidRDefault="0099173A" w:rsidP="001F11B3">
            <w:pPr>
              <w:jc w:val="both"/>
            </w:pPr>
            <w:r>
              <w:lastRenderedPageBreak/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491FF169" w14:textId="36A23831" w:rsidR="0099173A" w:rsidRPr="0055280E" w:rsidRDefault="00710067" w:rsidP="001F11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r w:rsidR="0099173A">
              <w:t>AllFolders</w:t>
            </w:r>
            <w:proofErr w:type="spellEnd"/>
          </w:p>
        </w:tc>
      </w:tr>
      <w:tr w:rsidR="0099173A" w:rsidRPr="00D270E9" w14:paraId="2146D842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ECE2512" w14:textId="77777777" w:rsidR="0099173A" w:rsidRPr="00D270E9" w:rsidRDefault="0099173A" w:rsidP="001F11B3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45712936" w14:textId="77777777" w:rsidR="0099173A" w:rsidRPr="00D270E9" w:rsidRDefault="0099173A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99173A" w:rsidRPr="00D270E9" w14:paraId="61B158C0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5E31513" w14:textId="77777777" w:rsidR="0099173A" w:rsidRPr="00D270E9" w:rsidRDefault="0099173A" w:rsidP="001F11B3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63AC3D1C" w14:textId="77777777" w:rsidR="0099173A" w:rsidRPr="00D270E9" w:rsidRDefault="0099173A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99173A" w:rsidRPr="00D270E9" w14:paraId="2AB80D88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BA6A812" w14:textId="77777777" w:rsidR="0099173A" w:rsidRPr="00D270E9" w:rsidRDefault="0099173A" w:rsidP="001F11B3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738AB113" w14:textId="521B0E3B" w:rsidR="0099173A" w:rsidRPr="00D270E9" w:rsidRDefault="0099173A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</w:t>
            </w:r>
            <w:r>
              <w:t>comunica di voler visualizzare tutte le cartelle</w:t>
            </w:r>
          </w:p>
        </w:tc>
      </w:tr>
      <w:tr w:rsidR="0099173A" w:rsidRPr="00D270E9" w14:paraId="6A4BB9A9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1EBD5F9" w14:textId="77777777" w:rsidR="0099173A" w:rsidRPr="00D270E9" w:rsidRDefault="0099173A" w:rsidP="001F11B3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7F7C9ACD" w14:textId="77777777" w:rsidR="0099173A" w:rsidRPr="00D270E9" w:rsidRDefault="0099173A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99173A" w:rsidRPr="00D270E9" w14:paraId="3867F39B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61E66BA" w14:textId="77777777" w:rsidR="0099173A" w:rsidRPr="00D270E9" w:rsidRDefault="0099173A" w:rsidP="001F11B3">
            <w:pPr>
              <w:jc w:val="both"/>
            </w:pPr>
            <w:r w:rsidRPr="00D270E9">
              <w:t>Sequenza di eventi</w:t>
            </w:r>
          </w:p>
          <w:p w14:paraId="0757E1B7" w14:textId="77777777" w:rsidR="0099173A" w:rsidRPr="00D270E9" w:rsidRDefault="0099173A" w:rsidP="001F11B3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6EE092AD" w14:textId="25DA805D" w:rsidR="0099173A" w:rsidRPr="0099173A" w:rsidRDefault="0099173A" w:rsidP="005A4F6D">
            <w:pPr>
              <w:pStyle w:val="Paragrafoelenco"/>
              <w:numPr>
                <w:ilvl w:val="0"/>
                <w:numId w:val="1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tutte le cartelle</w:t>
            </w:r>
            <w:r w:rsidR="002712D4">
              <w:t xml:space="preserve"> </w:t>
            </w:r>
          </w:p>
        </w:tc>
      </w:tr>
      <w:tr w:rsidR="0099173A" w:rsidRPr="00D270E9" w14:paraId="3B7E376B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6F9456C" w14:textId="77777777" w:rsidR="0099173A" w:rsidRPr="00D270E9" w:rsidRDefault="0099173A" w:rsidP="001F11B3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23E8F7FC" w14:textId="2F744BD7" w:rsidR="0099173A" w:rsidRPr="00192F48" w:rsidRDefault="0099173A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99173A" w:rsidRPr="00D270E9" w14:paraId="07217465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420D88A" w14:textId="77777777" w:rsidR="0099173A" w:rsidRPr="00D270E9" w:rsidRDefault="0099173A" w:rsidP="001F11B3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2B2009B7" w14:textId="77777777" w:rsidR="0099173A" w:rsidRPr="00C07859" w:rsidRDefault="0099173A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99173A" w:rsidRPr="00D270E9" w14:paraId="48C39BE1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97B0209" w14:textId="77777777" w:rsidR="0099173A" w:rsidRPr="00D270E9" w:rsidRDefault="0099173A" w:rsidP="001F11B3">
            <w:pPr>
              <w:jc w:val="both"/>
            </w:pPr>
            <w:r w:rsidRPr="00D270E9">
              <w:t>Sequenza di eventi</w:t>
            </w:r>
          </w:p>
          <w:p w14:paraId="6F09E7B6" w14:textId="77777777" w:rsidR="0099173A" w:rsidRPr="00D270E9" w:rsidRDefault="0099173A" w:rsidP="001F11B3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6A0B2627" w14:textId="77777777" w:rsidR="0099173A" w:rsidRPr="00771CAD" w:rsidRDefault="0099173A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0D3731" w14:textId="3D6D3AFB" w:rsidR="004C05EC" w:rsidRDefault="004C05EC"/>
    <w:tbl>
      <w:tblPr>
        <w:tblStyle w:val="Elencotab310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99173A" w:rsidRPr="00D270E9" w14:paraId="4C39691E" w14:textId="77777777" w:rsidTr="001F1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06E4E34D" w14:textId="77777777" w:rsidR="0099173A" w:rsidRPr="0055280E" w:rsidRDefault="0099173A" w:rsidP="001F11B3">
            <w:pPr>
              <w:jc w:val="both"/>
            </w:pPr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15F0A6BD" w14:textId="542E194E" w:rsidR="0099173A" w:rsidRPr="0055280E" w:rsidRDefault="00710067" w:rsidP="001F11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r w:rsidR="0099173A" w:rsidRPr="0099173A">
              <w:t>AllQuotesInFolder</w:t>
            </w:r>
            <w:proofErr w:type="spellEnd"/>
          </w:p>
        </w:tc>
      </w:tr>
      <w:tr w:rsidR="0099173A" w:rsidRPr="00D270E9" w14:paraId="3557F10F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182702D" w14:textId="77777777" w:rsidR="0099173A" w:rsidRPr="00D270E9" w:rsidRDefault="0099173A" w:rsidP="001F11B3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141644BE" w14:textId="77777777" w:rsidR="0099173A" w:rsidRPr="00D270E9" w:rsidRDefault="0099173A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99173A" w:rsidRPr="00D270E9" w14:paraId="6AA9DAE9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9C7A398" w14:textId="77777777" w:rsidR="0099173A" w:rsidRPr="00D270E9" w:rsidRDefault="0099173A" w:rsidP="001F11B3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4ADBBB36" w14:textId="77777777" w:rsidR="0099173A" w:rsidRPr="00D270E9" w:rsidRDefault="0099173A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99173A" w:rsidRPr="00D270E9" w14:paraId="2B39D6E2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14003C0" w14:textId="77777777" w:rsidR="0099173A" w:rsidRPr="00D270E9" w:rsidRDefault="0099173A" w:rsidP="001F11B3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5FDC8DD4" w14:textId="719AD181" w:rsidR="0099173A" w:rsidRPr="00D270E9" w:rsidRDefault="0099173A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</w:t>
            </w:r>
            <w:r w:rsidR="002712D4">
              <w:t xml:space="preserve">visualizza tutte le </w:t>
            </w:r>
            <w:proofErr w:type="spellStart"/>
            <w:r w:rsidR="002712D4">
              <w:t>quotes</w:t>
            </w:r>
            <w:proofErr w:type="spellEnd"/>
            <w:r w:rsidR="002712D4">
              <w:t xml:space="preserve"> in una cartella</w:t>
            </w:r>
          </w:p>
        </w:tc>
      </w:tr>
      <w:tr w:rsidR="0099173A" w:rsidRPr="00D270E9" w14:paraId="6192783D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4F55FE9" w14:textId="77777777" w:rsidR="0099173A" w:rsidRPr="00D270E9" w:rsidRDefault="0099173A" w:rsidP="001F11B3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346D563F" w14:textId="77777777" w:rsidR="0099173A" w:rsidRPr="00D270E9" w:rsidRDefault="0099173A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99173A" w:rsidRPr="00D270E9" w14:paraId="3EF7AD3F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B1BB5B2" w14:textId="77777777" w:rsidR="0099173A" w:rsidRPr="00D270E9" w:rsidRDefault="0099173A" w:rsidP="001F11B3">
            <w:pPr>
              <w:jc w:val="both"/>
            </w:pPr>
            <w:r w:rsidRPr="00D270E9">
              <w:t>Sequenza di eventi</w:t>
            </w:r>
          </w:p>
          <w:p w14:paraId="011638F9" w14:textId="77777777" w:rsidR="0099173A" w:rsidRPr="00D270E9" w:rsidRDefault="0099173A" w:rsidP="001F11B3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4C944AA0" w14:textId="701A04CC" w:rsidR="0099173A" w:rsidRDefault="0099173A" w:rsidP="005A4F6D">
            <w:pPr>
              <w:pStyle w:val="Paragrafoelenco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comunica l</w:t>
            </w:r>
            <w:r w:rsidR="002712D4">
              <w:t>a cartella da cui vuole prendere le citazioni</w:t>
            </w:r>
          </w:p>
          <w:p w14:paraId="6FFFAF5E" w14:textId="5ED352CC" w:rsidR="0099173A" w:rsidRPr="0099173A" w:rsidRDefault="002712D4" w:rsidP="005A4F6D">
            <w:pPr>
              <w:pStyle w:val="Paragrafoelenco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tutte le citazioni contenute in quella folder</w:t>
            </w:r>
          </w:p>
        </w:tc>
      </w:tr>
      <w:tr w:rsidR="0099173A" w:rsidRPr="00D270E9" w14:paraId="74468ECA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EBE2CB8" w14:textId="77777777" w:rsidR="0099173A" w:rsidRPr="00D270E9" w:rsidRDefault="0099173A" w:rsidP="001F11B3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20C658BA" w14:textId="518EA1D5" w:rsidR="0099173A" w:rsidRPr="00192F48" w:rsidRDefault="0099173A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99173A" w:rsidRPr="00D270E9" w14:paraId="07FAFCFA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1E0D690" w14:textId="77777777" w:rsidR="0099173A" w:rsidRPr="00D270E9" w:rsidRDefault="0099173A" w:rsidP="001F11B3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399443D4" w14:textId="77777777" w:rsidR="0099173A" w:rsidRPr="00C07859" w:rsidRDefault="0099173A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99173A" w:rsidRPr="00D270E9" w14:paraId="43B20F8C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2C7B7F2" w14:textId="77777777" w:rsidR="0099173A" w:rsidRPr="00D270E9" w:rsidRDefault="0099173A" w:rsidP="001F11B3">
            <w:pPr>
              <w:jc w:val="both"/>
            </w:pPr>
            <w:r w:rsidRPr="00D270E9">
              <w:t>Sequenza di eventi</w:t>
            </w:r>
          </w:p>
          <w:p w14:paraId="02E89071" w14:textId="77777777" w:rsidR="0099173A" w:rsidRPr="00D270E9" w:rsidRDefault="0099173A" w:rsidP="001F11B3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2EF9E424" w14:textId="77777777" w:rsidR="0099173A" w:rsidRPr="00771CAD" w:rsidRDefault="0099173A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7C9503" w14:textId="206D6829" w:rsidR="0099173A" w:rsidRDefault="0099173A"/>
    <w:tbl>
      <w:tblPr>
        <w:tblStyle w:val="Elencotab310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2712D4" w:rsidRPr="00D270E9" w14:paraId="619E44D6" w14:textId="77777777" w:rsidTr="001F1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56223C80" w14:textId="77777777" w:rsidR="002712D4" w:rsidRPr="0055280E" w:rsidRDefault="002712D4" w:rsidP="001F11B3">
            <w:pPr>
              <w:jc w:val="both"/>
            </w:pPr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7A77D11D" w14:textId="1CBB81AA" w:rsidR="002712D4" w:rsidRPr="0055280E" w:rsidRDefault="002712D4" w:rsidP="001F11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12D4">
              <w:t>addQuoteToFavorites</w:t>
            </w:r>
            <w:proofErr w:type="spellEnd"/>
          </w:p>
        </w:tc>
      </w:tr>
      <w:tr w:rsidR="002712D4" w:rsidRPr="00D270E9" w14:paraId="0239E7C1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FC3B6F6" w14:textId="77777777" w:rsidR="002712D4" w:rsidRPr="00D270E9" w:rsidRDefault="002712D4" w:rsidP="001F11B3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624EC073" w14:textId="77777777" w:rsidR="002712D4" w:rsidRPr="00D270E9" w:rsidRDefault="002712D4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2712D4" w:rsidRPr="00D270E9" w14:paraId="278FBFC1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27C80C7" w14:textId="77777777" w:rsidR="002712D4" w:rsidRPr="00D270E9" w:rsidRDefault="002712D4" w:rsidP="001F11B3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7D650578" w14:textId="77777777" w:rsidR="002712D4" w:rsidRPr="00D270E9" w:rsidRDefault="002712D4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2712D4" w:rsidRPr="00D270E9" w14:paraId="03A58955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0BC285A" w14:textId="77777777" w:rsidR="002712D4" w:rsidRPr="00D270E9" w:rsidRDefault="002712D4" w:rsidP="001F11B3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5D64EB58" w14:textId="54D5F329" w:rsidR="002712D4" w:rsidRPr="00D270E9" w:rsidRDefault="00E56F8B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seleziona </w:t>
            </w:r>
            <w:proofErr w:type="gramStart"/>
            <w:r>
              <w:t>una quote</w:t>
            </w:r>
            <w:proofErr w:type="gramEnd"/>
            <w:r>
              <w:t xml:space="preserve"> da aggiungere ai preferiti</w:t>
            </w:r>
          </w:p>
        </w:tc>
      </w:tr>
      <w:tr w:rsidR="002712D4" w:rsidRPr="00D270E9" w14:paraId="5046F7A5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09226BF" w14:textId="77777777" w:rsidR="002712D4" w:rsidRPr="00D270E9" w:rsidRDefault="002712D4" w:rsidP="001F11B3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01E52EF4" w14:textId="77777777" w:rsidR="002712D4" w:rsidRPr="00D270E9" w:rsidRDefault="002712D4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2712D4" w:rsidRPr="00D270E9" w14:paraId="5E8807DB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D975256" w14:textId="77777777" w:rsidR="002712D4" w:rsidRPr="00D270E9" w:rsidRDefault="002712D4" w:rsidP="001F11B3">
            <w:pPr>
              <w:jc w:val="both"/>
            </w:pPr>
            <w:r w:rsidRPr="00D270E9">
              <w:t>Sequenza di eventi</w:t>
            </w:r>
          </w:p>
          <w:p w14:paraId="413E9338" w14:textId="77777777" w:rsidR="002712D4" w:rsidRPr="00D270E9" w:rsidRDefault="002712D4" w:rsidP="001F11B3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16CE11E3" w14:textId="42E39B4D" w:rsidR="00A61F4E" w:rsidRPr="00A61F4E" w:rsidRDefault="00E56F8B" w:rsidP="005A4F6D">
            <w:pPr>
              <w:pStyle w:val="Paragrafoelenco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comunica la citazione che vuole aggiungere ai preferiti</w:t>
            </w:r>
          </w:p>
          <w:p w14:paraId="33E11FA7" w14:textId="670C5310" w:rsidR="00E56F8B" w:rsidRPr="0099173A" w:rsidRDefault="00E56F8B" w:rsidP="00E56F8B">
            <w:pPr>
              <w:pStyle w:val="Paragrafoelenco"/>
              <w:ind w:left="10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12D4" w:rsidRPr="00D270E9" w14:paraId="25B9E252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3A2539F" w14:textId="77777777" w:rsidR="002712D4" w:rsidRPr="00D270E9" w:rsidRDefault="002712D4" w:rsidP="001F11B3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256EC64B" w14:textId="00219571" w:rsidR="002712D4" w:rsidRPr="00192F48" w:rsidRDefault="00A61F4E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La citazione è aggiunta ai preferiti</w:t>
            </w:r>
          </w:p>
        </w:tc>
      </w:tr>
      <w:tr w:rsidR="002712D4" w:rsidRPr="00D270E9" w14:paraId="259926F3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72C2AAB" w14:textId="77777777" w:rsidR="002712D4" w:rsidRPr="00D270E9" w:rsidRDefault="002712D4" w:rsidP="001F11B3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246DDBE2" w14:textId="77777777" w:rsidR="002712D4" w:rsidRPr="00C07859" w:rsidRDefault="002712D4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2712D4" w:rsidRPr="00D270E9" w14:paraId="5E60B5A1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F77F471" w14:textId="77777777" w:rsidR="002712D4" w:rsidRPr="00D270E9" w:rsidRDefault="002712D4" w:rsidP="001F11B3">
            <w:pPr>
              <w:jc w:val="both"/>
            </w:pPr>
            <w:r w:rsidRPr="00D270E9">
              <w:t>Sequenza di eventi</w:t>
            </w:r>
          </w:p>
          <w:p w14:paraId="37E98DC9" w14:textId="77777777" w:rsidR="002712D4" w:rsidRPr="00D270E9" w:rsidRDefault="002712D4" w:rsidP="001F11B3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15F11FE1" w14:textId="77777777" w:rsidR="002712D4" w:rsidRPr="00771CAD" w:rsidRDefault="002712D4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41BF18" w14:textId="3D059139" w:rsidR="0099173A" w:rsidRDefault="0099173A"/>
    <w:tbl>
      <w:tblPr>
        <w:tblStyle w:val="Elencotab310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2712D4" w:rsidRPr="00D270E9" w14:paraId="0A0CC055" w14:textId="77777777" w:rsidTr="001F1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54C60709" w14:textId="77777777" w:rsidR="002712D4" w:rsidRPr="0055280E" w:rsidRDefault="002712D4" w:rsidP="001F11B3">
            <w:pPr>
              <w:jc w:val="both"/>
            </w:pPr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4C08D629" w14:textId="2279B237" w:rsidR="002712D4" w:rsidRPr="0055280E" w:rsidRDefault="002712D4" w:rsidP="001F11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12D4">
              <w:t>removeQuoteFromFavorites</w:t>
            </w:r>
            <w:proofErr w:type="spellEnd"/>
          </w:p>
        </w:tc>
      </w:tr>
      <w:tr w:rsidR="002712D4" w:rsidRPr="00D270E9" w14:paraId="7922D500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63B43C3" w14:textId="77777777" w:rsidR="002712D4" w:rsidRPr="00D270E9" w:rsidRDefault="002712D4" w:rsidP="001F11B3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4AA3633C" w14:textId="77777777" w:rsidR="002712D4" w:rsidRPr="00D270E9" w:rsidRDefault="002712D4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2712D4" w:rsidRPr="00D270E9" w14:paraId="71FD1DE3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85269E5" w14:textId="77777777" w:rsidR="002712D4" w:rsidRPr="00D270E9" w:rsidRDefault="002712D4" w:rsidP="001F11B3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1CB54AA3" w14:textId="77777777" w:rsidR="002712D4" w:rsidRPr="00D270E9" w:rsidRDefault="002712D4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E56F8B" w:rsidRPr="00D270E9" w14:paraId="6B542A88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6708308" w14:textId="77777777" w:rsidR="00E56F8B" w:rsidRPr="00D270E9" w:rsidRDefault="00E56F8B" w:rsidP="00E56F8B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755F7D3B" w14:textId="28A79245" w:rsidR="00E56F8B" w:rsidRPr="00D270E9" w:rsidRDefault="00E56F8B" w:rsidP="00E56F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seleziona </w:t>
            </w:r>
            <w:proofErr w:type="gramStart"/>
            <w:r>
              <w:t>una quote</w:t>
            </w:r>
            <w:proofErr w:type="gramEnd"/>
            <w:r>
              <w:t xml:space="preserve"> da </w:t>
            </w:r>
            <w:r>
              <w:t>rimuovere</w:t>
            </w:r>
            <w:r>
              <w:t xml:space="preserve"> </w:t>
            </w:r>
            <w:r>
              <w:t>d</w:t>
            </w:r>
            <w:r>
              <w:t>ai preferiti</w:t>
            </w:r>
          </w:p>
        </w:tc>
      </w:tr>
      <w:tr w:rsidR="00E56F8B" w:rsidRPr="00D270E9" w14:paraId="5EBD4AD6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6F0850A" w14:textId="77777777" w:rsidR="00E56F8B" w:rsidRPr="00D270E9" w:rsidRDefault="00E56F8B" w:rsidP="00E56F8B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242C9E30" w14:textId="77777777" w:rsidR="00E56F8B" w:rsidRPr="00D270E9" w:rsidRDefault="00E56F8B" w:rsidP="00E56F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E56F8B" w:rsidRPr="00D270E9" w14:paraId="5DA1C65E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EECE4D0" w14:textId="77777777" w:rsidR="00E56F8B" w:rsidRPr="00D270E9" w:rsidRDefault="00E56F8B" w:rsidP="00E56F8B">
            <w:pPr>
              <w:jc w:val="both"/>
            </w:pPr>
            <w:r w:rsidRPr="00D270E9">
              <w:t>Sequenza di eventi</w:t>
            </w:r>
          </w:p>
          <w:p w14:paraId="0112B6B7" w14:textId="77777777" w:rsidR="00E56F8B" w:rsidRPr="00D270E9" w:rsidRDefault="00E56F8B" w:rsidP="00E56F8B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75C1F95C" w14:textId="09FBC2F1" w:rsidR="00E56F8B" w:rsidRDefault="00E56F8B" w:rsidP="005A4F6D">
            <w:pPr>
              <w:pStyle w:val="Paragrafoelenco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comunica la citazione che vuole </w:t>
            </w:r>
            <w:r>
              <w:t>rimuovere</w:t>
            </w:r>
            <w:r>
              <w:t xml:space="preserve"> </w:t>
            </w:r>
            <w:r>
              <w:t>d</w:t>
            </w:r>
            <w:r>
              <w:t>ai preferiti</w:t>
            </w:r>
          </w:p>
          <w:p w14:paraId="45F831F8" w14:textId="77777777" w:rsidR="00E56F8B" w:rsidRPr="00E56F8B" w:rsidRDefault="00E56F8B" w:rsidP="00E56F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F8B" w:rsidRPr="00D270E9" w14:paraId="159B24F4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243F032" w14:textId="77777777" w:rsidR="00E56F8B" w:rsidRPr="00D270E9" w:rsidRDefault="00E56F8B" w:rsidP="00E56F8B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23628528" w14:textId="77777777" w:rsidR="00E56F8B" w:rsidRPr="00192F48" w:rsidRDefault="00E56F8B" w:rsidP="00E56F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E56F8B" w:rsidRPr="00D270E9" w14:paraId="453DC6A4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BE55ACF" w14:textId="77777777" w:rsidR="00E56F8B" w:rsidRPr="00D270E9" w:rsidRDefault="00E56F8B" w:rsidP="00E56F8B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28D9C3EB" w14:textId="77777777" w:rsidR="00E56F8B" w:rsidRPr="00C07859" w:rsidRDefault="00E56F8B" w:rsidP="00E56F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E56F8B" w:rsidRPr="00D270E9" w14:paraId="28969759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DFA6B39" w14:textId="77777777" w:rsidR="00E56F8B" w:rsidRPr="00D270E9" w:rsidRDefault="00E56F8B" w:rsidP="00E56F8B">
            <w:pPr>
              <w:jc w:val="both"/>
            </w:pPr>
            <w:r w:rsidRPr="00D270E9">
              <w:t>Sequenza di eventi</w:t>
            </w:r>
          </w:p>
          <w:p w14:paraId="3AF06E41" w14:textId="77777777" w:rsidR="00E56F8B" w:rsidRPr="00D270E9" w:rsidRDefault="00E56F8B" w:rsidP="00E56F8B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34C299E4" w14:textId="77777777" w:rsidR="00E56F8B" w:rsidRPr="00771CAD" w:rsidRDefault="00E56F8B" w:rsidP="00E56F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A11C43" w14:textId="01620C59" w:rsidR="002712D4" w:rsidRDefault="002712D4"/>
    <w:p w14:paraId="29805540" w14:textId="3B534474" w:rsidR="002712D4" w:rsidRDefault="002712D4"/>
    <w:p w14:paraId="0475F112" w14:textId="3BADEFF1" w:rsidR="002712D4" w:rsidRDefault="002712D4"/>
    <w:p w14:paraId="1ADAD76E" w14:textId="5887597F" w:rsidR="002712D4" w:rsidRDefault="002712D4"/>
    <w:p w14:paraId="5B81425D" w14:textId="08DBD2D7" w:rsidR="002712D4" w:rsidRDefault="002712D4"/>
    <w:p w14:paraId="7434288A" w14:textId="77777777" w:rsidR="002712D4" w:rsidRDefault="002712D4"/>
    <w:tbl>
      <w:tblPr>
        <w:tblStyle w:val="Elencotab310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2712D4" w:rsidRPr="00D270E9" w14:paraId="386D357F" w14:textId="77777777" w:rsidTr="001F1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144EB3BF" w14:textId="77777777" w:rsidR="002712D4" w:rsidRPr="0055280E" w:rsidRDefault="002712D4" w:rsidP="001F11B3">
            <w:pPr>
              <w:jc w:val="both"/>
            </w:pPr>
            <w:bookmarkStart w:id="134" w:name="OLE_LINK74"/>
            <w:bookmarkStart w:id="135" w:name="OLE_LINK75"/>
            <w:r>
              <w:lastRenderedPageBreak/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2A52755D" w14:textId="78FF6127" w:rsidR="002712D4" w:rsidRPr="0055280E" w:rsidRDefault="00710067" w:rsidP="001F11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r w:rsidR="002712D4" w:rsidRPr="002712D4">
              <w:t>Favorites</w:t>
            </w:r>
            <w:proofErr w:type="spellEnd"/>
          </w:p>
        </w:tc>
      </w:tr>
      <w:tr w:rsidR="002712D4" w:rsidRPr="00D270E9" w14:paraId="326C578C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0AA1244" w14:textId="77777777" w:rsidR="002712D4" w:rsidRPr="00D270E9" w:rsidRDefault="002712D4" w:rsidP="001F11B3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278B9F55" w14:textId="77777777" w:rsidR="002712D4" w:rsidRPr="00D270E9" w:rsidRDefault="002712D4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2712D4" w:rsidRPr="00D270E9" w14:paraId="2B65A651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1675D45" w14:textId="77777777" w:rsidR="002712D4" w:rsidRPr="00D270E9" w:rsidRDefault="002712D4" w:rsidP="001F11B3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7571D783" w14:textId="77777777" w:rsidR="002712D4" w:rsidRPr="00D270E9" w:rsidRDefault="002712D4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2712D4" w:rsidRPr="00D270E9" w14:paraId="312DA3CA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AA3BD4" w14:textId="77777777" w:rsidR="002712D4" w:rsidRPr="00D270E9" w:rsidRDefault="002712D4" w:rsidP="001F11B3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1EC61C05" w14:textId="2A4D0E8E" w:rsidR="002712D4" w:rsidRPr="00D270E9" w:rsidRDefault="00E56F8B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visualizza la lista di tutti i preferiti</w:t>
            </w:r>
          </w:p>
        </w:tc>
      </w:tr>
      <w:tr w:rsidR="002712D4" w:rsidRPr="00D270E9" w14:paraId="0537BC3C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EF14A29" w14:textId="77777777" w:rsidR="002712D4" w:rsidRPr="00D270E9" w:rsidRDefault="002712D4" w:rsidP="001F11B3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49B6CF33" w14:textId="77777777" w:rsidR="002712D4" w:rsidRPr="00D270E9" w:rsidRDefault="002712D4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2712D4" w:rsidRPr="00D270E9" w14:paraId="3702EAF2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63D0211" w14:textId="77777777" w:rsidR="002712D4" w:rsidRPr="00D270E9" w:rsidRDefault="002712D4" w:rsidP="001F11B3">
            <w:pPr>
              <w:jc w:val="both"/>
            </w:pPr>
            <w:r w:rsidRPr="00D270E9">
              <w:t>Sequenza di eventi</w:t>
            </w:r>
          </w:p>
          <w:p w14:paraId="2D852FD3" w14:textId="77777777" w:rsidR="002712D4" w:rsidRPr="00D270E9" w:rsidRDefault="002712D4" w:rsidP="001F11B3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69888FD6" w14:textId="6E9C8D24" w:rsidR="002712D4" w:rsidRPr="0099173A" w:rsidRDefault="00A61F4E" w:rsidP="005A4F6D">
            <w:pPr>
              <w:pStyle w:val="Paragrafoelenco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visualizza tutti i preferiti</w:t>
            </w:r>
          </w:p>
        </w:tc>
      </w:tr>
      <w:tr w:rsidR="002712D4" w:rsidRPr="00D270E9" w14:paraId="381EADF8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5FC1677" w14:textId="77777777" w:rsidR="002712D4" w:rsidRPr="00D270E9" w:rsidRDefault="002712D4" w:rsidP="001F11B3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32F690D3" w14:textId="77777777" w:rsidR="002712D4" w:rsidRPr="00192F48" w:rsidRDefault="002712D4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2712D4" w:rsidRPr="00D270E9" w14:paraId="13BCAE49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C04C93B" w14:textId="77777777" w:rsidR="002712D4" w:rsidRPr="00D270E9" w:rsidRDefault="002712D4" w:rsidP="001F11B3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2EA89083" w14:textId="77777777" w:rsidR="002712D4" w:rsidRPr="00C07859" w:rsidRDefault="002712D4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2712D4" w:rsidRPr="00D270E9" w14:paraId="15A862F7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876DEF1" w14:textId="77777777" w:rsidR="002712D4" w:rsidRPr="00D270E9" w:rsidRDefault="002712D4" w:rsidP="001F11B3">
            <w:pPr>
              <w:jc w:val="both"/>
            </w:pPr>
            <w:r w:rsidRPr="00D270E9">
              <w:t>Sequenza di eventi</w:t>
            </w:r>
          </w:p>
          <w:p w14:paraId="135394C7" w14:textId="77777777" w:rsidR="002712D4" w:rsidRPr="00D270E9" w:rsidRDefault="002712D4" w:rsidP="001F11B3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087F45E0" w14:textId="77777777" w:rsidR="002712D4" w:rsidRPr="00771CAD" w:rsidRDefault="002712D4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34"/>
      <w:bookmarkEnd w:id="135"/>
    </w:tbl>
    <w:p w14:paraId="3024F16D" w14:textId="0D4C8C9E" w:rsidR="002712D4" w:rsidRDefault="002712D4"/>
    <w:tbl>
      <w:tblPr>
        <w:tblStyle w:val="Elencotab310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A61F4E" w:rsidRPr="00D270E9" w14:paraId="224570E1" w14:textId="77777777" w:rsidTr="001F1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48265782" w14:textId="77777777" w:rsidR="00A61F4E" w:rsidRPr="0055280E" w:rsidRDefault="00A61F4E" w:rsidP="001F11B3">
            <w:pPr>
              <w:jc w:val="both"/>
            </w:pPr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01F800DB" w14:textId="15D5E385" w:rsidR="00A61F4E" w:rsidRPr="0055280E" w:rsidRDefault="00710067" w:rsidP="001F11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r w:rsidR="00A61F4E">
              <w:t>LatestQuotes</w:t>
            </w:r>
            <w:proofErr w:type="spellEnd"/>
          </w:p>
        </w:tc>
      </w:tr>
      <w:tr w:rsidR="00A61F4E" w:rsidRPr="00D270E9" w14:paraId="70250E87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D083EBB" w14:textId="77777777" w:rsidR="00A61F4E" w:rsidRPr="00D270E9" w:rsidRDefault="00A61F4E" w:rsidP="001F11B3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205B785B" w14:textId="77777777" w:rsidR="00A61F4E" w:rsidRPr="00D270E9" w:rsidRDefault="00A61F4E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61F4E" w:rsidRPr="00D270E9" w14:paraId="687892BA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8AB3838" w14:textId="77777777" w:rsidR="00A61F4E" w:rsidRPr="00D270E9" w:rsidRDefault="00A61F4E" w:rsidP="001F11B3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3B989AD4" w14:textId="77777777" w:rsidR="00A61F4E" w:rsidRPr="00D270E9" w:rsidRDefault="00A61F4E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A61F4E" w:rsidRPr="00D270E9" w14:paraId="0CA7FD1A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4A1CFFF" w14:textId="77777777" w:rsidR="00A61F4E" w:rsidRPr="00D270E9" w:rsidRDefault="00A61F4E" w:rsidP="001F11B3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7EB54F16" w14:textId="2A003674" w:rsidR="00A61F4E" w:rsidRPr="00D270E9" w:rsidRDefault="00A61F4E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visualiz</w:t>
            </w:r>
            <w:r>
              <w:t>za le</w:t>
            </w:r>
            <w:r w:rsidR="00ED56D6">
              <w:t xml:space="preserve"> ultime </w:t>
            </w:r>
            <w:proofErr w:type="gramStart"/>
            <w:r w:rsidR="00ED56D6">
              <w:t>5</w:t>
            </w:r>
            <w:proofErr w:type="gramEnd"/>
            <w:r w:rsidR="00ED56D6">
              <w:t xml:space="preserve"> citazioni aggiunte</w:t>
            </w:r>
          </w:p>
        </w:tc>
      </w:tr>
      <w:tr w:rsidR="00A61F4E" w:rsidRPr="00D270E9" w14:paraId="14F7EBCB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3A57689" w14:textId="77777777" w:rsidR="00A61F4E" w:rsidRPr="00D270E9" w:rsidRDefault="00A61F4E" w:rsidP="001F11B3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1DC12011" w14:textId="77777777" w:rsidR="00A61F4E" w:rsidRPr="00D270E9" w:rsidRDefault="00A61F4E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A61F4E" w:rsidRPr="00D270E9" w14:paraId="1BD660D1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61D8665" w14:textId="77777777" w:rsidR="00A61F4E" w:rsidRPr="00D270E9" w:rsidRDefault="00A61F4E" w:rsidP="001F11B3">
            <w:pPr>
              <w:jc w:val="both"/>
            </w:pPr>
            <w:r w:rsidRPr="00D270E9">
              <w:t>Sequenza di eventi</w:t>
            </w:r>
          </w:p>
          <w:p w14:paraId="35B97449" w14:textId="77777777" w:rsidR="00A61F4E" w:rsidRPr="00D270E9" w:rsidRDefault="00A61F4E" w:rsidP="001F11B3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26AED2B6" w14:textId="7A9A2FF9" w:rsidR="00A61F4E" w:rsidRPr="0099173A" w:rsidRDefault="00A61F4E" w:rsidP="005A4F6D">
            <w:pPr>
              <w:pStyle w:val="Paragrafoelenco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visualizza </w:t>
            </w:r>
            <w:r w:rsidR="00ED56D6">
              <w:t xml:space="preserve">le ultime </w:t>
            </w:r>
            <w:proofErr w:type="gramStart"/>
            <w:r w:rsidR="00ED56D6">
              <w:t>5</w:t>
            </w:r>
            <w:proofErr w:type="gramEnd"/>
            <w:r w:rsidR="00ED56D6">
              <w:t xml:space="preserve"> citazioni aggiunte</w:t>
            </w:r>
          </w:p>
        </w:tc>
      </w:tr>
      <w:tr w:rsidR="00A61F4E" w:rsidRPr="00D270E9" w14:paraId="22B57CA6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A4CFD75" w14:textId="77777777" w:rsidR="00A61F4E" w:rsidRPr="00D270E9" w:rsidRDefault="00A61F4E" w:rsidP="001F11B3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46A42893" w14:textId="77777777" w:rsidR="00A61F4E" w:rsidRPr="00192F48" w:rsidRDefault="00A61F4E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A61F4E" w:rsidRPr="00D270E9" w14:paraId="3A3FDE54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77BBFB4" w14:textId="77777777" w:rsidR="00A61F4E" w:rsidRPr="00D270E9" w:rsidRDefault="00A61F4E" w:rsidP="001F11B3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5176163C" w14:textId="77777777" w:rsidR="00A61F4E" w:rsidRPr="00C07859" w:rsidRDefault="00A61F4E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A61F4E" w:rsidRPr="00D270E9" w14:paraId="2C27E494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F4110E3" w14:textId="77777777" w:rsidR="00A61F4E" w:rsidRPr="00D270E9" w:rsidRDefault="00A61F4E" w:rsidP="001F11B3">
            <w:pPr>
              <w:jc w:val="both"/>
            </w:pPr>
            <w:r w:rsidRPr="00D270E9">
              <w:t>Sequenza di eventi</w:t>
            </w:r>
          </w:p>
          <w:p w14:paraId="3E319C2C" w14:textId="77777777" w:rsidR="00A61F4E" w:rsidRPr="00D270E9" w:rsidRDefault="00A61F4E" w:rsidP="001F11B3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1041174F" w14:textId="77777777" w:rsidR="00A61F4E" w:rsidRPr="00771CAD" w:rsidRDefault="00A61F4E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BB4A83" w14:textId="31C9E42E" w:rsidR="00A61F4E" w:rsidRDefault="00A61F4E"/>
    <w:p w14:paraId="29439181" w14:textId="24DBC59F" w:rsidR="00ED56D6" w:rsidRDefault="00ED56D6"/>
    <w:tbl>
      <w:tblPr>
        <w:tblStyle w:val="Elencotab310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ED56D6" w:rsidRPr="00D270E9" w14:paraId="03B2CD84" w14:textId="77777777" w:rsidTr="001F1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14BED026" w14:textId="77777777" w:rsidR="00ED56D6" w:rsidRPr="0055280E" w:rsidRDefault="00ED56D6" w:rsidP="001F11B3">
            <w:pPr>
              <w:jc w:val="both"/>
            </w:pPr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7743EB9D" w14:textId="6169CA17" w:rsidR="00ED56D6" w:rsidRPr="0055280E" w:rsidRDefault="00ED56D6" w:rsidP="001F11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56D6">
              <w:t>searchQuotesByAuthor</w:t>
            </w:r>
            <w:proofErr w:type="spellEnd"/>
          </w:p>
        </w:tc>
      </w:tr>
      <w:tr w:rsidR="00ED56D6" w:rsidRPr="00D270E9" w14:paraId="7AB969C4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D82EE95" w14:textId="77777777" w:rsidR="00ED56D6" w:rsidRPr="00D270E9" w:rsidRDefault="00ED56D6" w:rsidP="001F11B3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2307BBB9" w14:textId="77777777" w:rsidR="00ED56D6" w:rsidRPr="00D270E9" w:rsidRDefault="00ED56D6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D56D6" w:rsidRPr="00D270E9" w14:paraId="3CBA63E1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61B81EF" w14:textId="77777777" w:rsidR="00ED56D6" w:rsidRPr="00D270E9" w:rsidRDefault="00ED56D6" w:rsidP="001F11B3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58547FDF" w14:textId="77777777" w:rsidR="00ED56D6" w:rsidRPr="00D270E9" w:rsidRDefault="00ED56D6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ED56D6" w:rsidRPr="00D270E9" w14:paraId="48D4F81C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5968EB8" w14:textId="77777777" w:rsidR="00ED56D6" w:rsidRPr="00D270E9" w:rsidRDefault="00ED56D6" w:rsidP="001F11B3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0BEE1CD6" w14:textId="5C7D6B62" w:rsidR="00ED56D6" w:rsidRPr="00D270E9" w:rsidRDefault="00ED56D6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</w:t>
            </w:r>
            <w:r w:rsidR="004015C9">
              <w:t>cerca</w:t>
            </w:r>
            <w:r>
              <w:t xml:space="preserve"> </w:t>
            </w:r>
            <w:r>
              <w:t>tutte le citazioni di uno specifico autore</w:t>
            </w:r>
          </w:p>
        </w:tc>
      </w:tr>
      <w:tr w:rsidR="00ED56D6" w:rsidRPr="00D270E9" w14:paraId="3F5E8459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D3F371E" w14:textId="77777777" w:rsidR="00ED56D6" w:rsidRPr="00D270E9" w:rsidRDefault="00ED56D6" w:rsidP="001F11B3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6D3257C8" w14:textId="77777777" w:rsidR="00ED56D6" w:rsidRPr="00D270E9" w:rsidRDefault="00ED56D6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ED56D6" w:rsidRPr="00D270E9" w14:paraId="177A63EE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8082B5E" w14:textId="77777777" w:rsidR="00ED56D6" w:rsidRPr="00D270E9" w:rsidRDefault="00ED56D6" w:rsidP="001F11B3">
            <w:pPr>
              <w:jc w:val="both"/>
            </w:pPr>
            <w:r w:rsidRPr="00D270E9">
              <w:t>Sequenza di eventi</w:t>
            </w:r>
          </w:p>
          <w:p w14:paraId="5C74713D" w14:textId="77777777" w:rsidR="00ED56D6" w:rsidRPr="00D270E9" w:rsidRDefault="00ED56D6" w:rsidP="001F11B3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2C65DA4B" w14:textId="77777777" w:rsidR="00ED56D6" w:rsidRDefault="00ED56D6" w:rsidP="005A4F6D">
            <w:pPr>
              <w:pStyle w:val="Paragrafoelenco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inserisce l’autore</w:t>
            </w:r>
          </w:p>
          <w:p w14:paraId="7A2924EC" w14:textId="26790057" w:rsidR="00ED56D6" w:rsidRPr="0099173A" w:rsidRDefault="00ED56D6" w:rsidP="005A4F6D">
            <w:pPr>
              <w:pStyle w:val="Paragrafoelenco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restituisce tutte citazioni associate a quell’autore</w:t>
            </w:r>
          </w:p>
        </w:tc>
      </w:tr>
      <w:tr w:rsidR="00ED56D6" w:rsidRPr="00D270E9" w14:paraId="34A65F5F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D584E0B" w14:textId="77777777" w:rsidR="00ED56D6" w:rsidRPr="00D270E9" w:rsidRDefault="00ED56D6" w:rsidP="001F11B3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4FB6D8C2" w14:textId="77777777" w:rsidR="00ED56D6" w:rsidRPr="00192F48" w:rsidRDefault="00ED56D6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ED56D6" w:rsidRPr="00D270E9" w14:paraId="7CE2CBDF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DA591A1" w14:textId="77777777" w:rsidR="00ED56D6" w:rsidRPr="00D270E9" w:rsidRDefault="00ED56D6" w:rsidP="001F11B3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03D0D0B1" w14:textId="77777777" w:rsidR="00ED56D6" w:rsidRPr="00C07859" w:rsidRDefault="00ED56D6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ED56D6" w:rsidRPr="00D270E9" w14:paraId="2F2E7D47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3B42559" w14:textId="77777777" w:rsidR="00ED56D6" w:rsidRPr="00D270E9" w:rsidRDefault="00ED56D6" w:rsidP="001F11B3">
            <w:pPr>
              <w:jc w:val="both"/>
            </w:pPr>
            <w:r w:rsidRPr="00D270E9">
              <w:t>Sequenza di eventi</w:t>
            </w:r>
          </w:p>
          <w:p w14:paraId="51097A35" w14:textId="77777777" w:rsidR="00ED56D6" w:rsidRPr="00D270E9" w:rsidRDefault="00ED56D6" w:rsidP="001F11B3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73A229E7" w14:textId="77777777" w:rsidR="00ED56D6" w:rsidRPr="00771CAD" w:rsidRDefault="00ED56D6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393BFB" w14:textId="77777777" w:rsidR="00ED56D6" w:rsidRDefault="00ED56D6"/>
    <w:tbl>
      <w:tblPr>
        <w:tblStyle w:val="Elencotab310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ED56D6" w:rsidRPr="00D270E9" w14:paraId="27FD19FA" w14:textId="77777777" w:rsidTr="001F1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4CAA4D14" w14:textId="77777777" w:rsidR="00ED56D6" w:rsidRPr="0055280E" w:rsidRDefault="00ED56D6" w:rsidP="001F11B3">
            <w:pPr>
              <w:jc w:val="both"/>
            </w:pPr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3C5BC764" w14:textId="486D9CC5" w:rsidR="00ED56D6" w:rsidRPr="0055280E" w:rsidRDefault="00ED56D6" w:rsidP="001F11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56D6">
              <w:t>searchQuotesByTag</w:t>
            </w:r>
            <w:proofErr w:type="spellEnd"/>
          </w:p>
        </w:tc>
      </w:tr>
      <w:tr w:rsidR="00ED56D6" w:rsidRPr="00D270E9" w14:paraId="7DDB65F9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3DA4CB6" w14:textId="77777777" w:rsidR="00ED56D6" w:rsidRPr="00D270E9" w:rsidRDefault="00ED56D6" w:rsidP="001F11B3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58BDA121" w14:textId="77777777" w:rsidR="00ED56D6" w:rsidRPr="00D270E9" w:rsidRDefault="00ED56D6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D56D6" w:rsidRPr="00D270E9" w14:paraId="1610067E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4E3EC61" w14:textId="77777777" w:rsidR="00ED56D6" w:rsidRPr="00D270E9" w:rsidRDefault="00ED56D6" w:rsidP="001F11B3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16F026DF" w14:textId="77777777" w:rsidR="00ED56D6" w:rsidRPr="00D270E9" w:rsidRDefault="00ED56D6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ED56D6" w:rsidRPr="00D270E9" w14:paraId="74B63866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FD5BC34" w14:textId="77777777" w:rsidR="00ED56D6" w:rsidRPr="00D270E9" w:rsidRDefault="00ED56D6" w:rsidP="001F11B3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45A20C14" w14:textId="4C9BDA9D" w:rsidR="00ED56D6" w:rsidRPr="00D270E9" w:rsidRDefault="00ED56D6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</w:t>
            </w:r>
            <w:r w:rsidR="004015C9">
              <w:t>cerca</w:t>
            </w:r>
            <w:r>
              <w:t xml:space="preserve"> tutte le citazioni di uno specifico </w:t>
            </w:r>
            <w:proofErr w:type="spellStart"/>
            <w:r>
              <w:t>taf</w:t>
            </w:r>
            <w:proofErr w:type="spellEnd"/>
          </w:p>
        </w:tc>
      </w:tr>
      <w:tr w:rsidR="00ED56D6" w:rsidRPr="00D270E9" w14:paraId="119DE5CB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D9E98CB" w14:textId="77777777" w:rsidR="00ED56D6" w:rsidRPr="00D270E9" w:rsidRDefault="00ED56D6" w:rsidP="001F11B3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1858616A" w14:textId="77777777" w:rsidR="00ED56D6" w:rsidRPr="00D270E9" w:rsidRDefault="00ED56D6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ED56D6" w:rsidRPr="00D270E9" w14:paraId="7F441C0C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1855EC1" w14:textId="77777777" w:rsidR="00ED56D6" w:rsidRPr="00D270E9" w:rsidRDefault="00ED56D6" w:rsidP="001F11B3">
            <w:pPr>
              <w:jc w:val="both"/>
            </w:pPr>
            <w:r w:rsidRPr="00D270E9">
              <w:t>Sequenza di eventi</w:t>
            </w:r>
          </w:p>
          <w:p w14:paraId="2491134B" w14:textId="77777777" w:rsidR="00ED56D6" w:rsidRPr="00D270E9" w:rsidRDefault="00ED56D6" w:rsidP="001F11B3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21A13416" w14:textId="77777777" w:rsidR="00ED56D6" w:rsidRDefault="00ED56D6" w:rsidP="005A4F6D">
            <w:pPr>
              <w:pStyle w:val="Paragrafoelenco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seleziona un </w:t>
            </w:r>
            <w:proofErr w:type="spellStart"/>
            <w:r>
              <w:t>tag</w:t>
            </w:r>
            <w:proofErr w:type="spellEnd"/>
          </w:p>
          <w:p w14:paraId="6C9DDD6A" w14:textId="7BEB2C11" w:rsidR="00ED56D6" w:rsidRPr="0099173A" w:rsidRDefault="00ED56D6" w:rsidP="005A4F6D">
            <w:pPr>
              <w:pStyle w:val="Paragrafoelenco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restituisce tutte le citazioni nel </w:t>
            </w:r>
            <w:proofErr w:type="spellStart"/>
            <w:r>
              <w:t>tag</w:t>
            </w:r>
            <w:proofErr w:type="spellEnd"/>
          </w:p>
        </w:tc>
      </w:tr>
      <w:tr w:rsidR="00ED56D6" w:rsidRPr="00D270E9" w14:paraId="4EEC7F81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2F4F1F7" w14:textId="77777777" w:rsidR="00ED56D6" w:rsidRPr="00D270E9" w:rsidRDefault="00ED56D6" w:rsidP="001F11B3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39F38971" w14:textId="77777777" w:rsidR="00ED56D6" w:rsidRPr="00192F48" w:rsidRDefault="00ED56D6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ED56D6" w:rsidRPr="00D270E9" w14:paraId="5955FA1F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1E44E54" w14:textId="77777777" w:rsidR="00ED56D6" w:rsidRPr="00D270E9" w:rsidRDefault="00ED56D6" w:rsidP="001F11B3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0E9DDDE3" w14:textId="77777777" w:rsidR="00ED56D6" w:rsidRPr="00C07859" w:rsidRDefault="00ED56D6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ED56D6" w:rsidRPr="00D270E9" w14:paraId="7D5F7BDF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2695AFE" w14:textId="77777777" w:rsidR="00ED56D6" w:rsidRPr="00D270E9" w:rsidRDefault="00ED56D6" w:rsidP="001F11B3">
            <w:pPr>
              <w:jc w:val="both"/>
            </w:pPr>
            <w:r w:rsidRPr="00D270E9">
              <w:t>Sequenza di eventi</w:t>
            </w:r>
          </w:p>
          <w:p w14:paraId="2ED4930C" w14:textId="77777777" w:rsidR="00ED56D6" w:rsidRPr="00D270E9" w:rsidRDefault="00ED56D6" w:rsidP="001F11B3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2C1A05DB" w14:textId="77777777" w:rsidR="00ED56D6" w:rsidRPr="00771CAD" w:rsidRDefault="00ED56D6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9A0503" w14:textId="2C99C9C4" w:rsidR="002712D4" w:rsidRDefault="002712D4"/>
    <w:p w14:paraId="22DE4084" w14:textId="435DD966" w:rsidR="00ED56D6" w:rsidRDefault="00ED56D6"/>
    <w:p w14:paraId="026A08E8" w14:textId="38E46082" w:rsidR="00ED56D6" w:rsidRDefault="00ED56D6"/>
    <w:p w14:paraId="2C5725DC" w14:textId="2654301B" w:rsidR="00ED56D6" w:rsidRDefault="00ED56D6"/>
    <w:p w14:paraId="06C644B8" w14:textId="77777777" w:rsidR="00ED56D6" w:rsidRDefault="00ED56D6"/>
    <w:tbl>
      <w:tblPr>
        <w:tblStyle w:val="Elencotab310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ED56D6" w:rsidRPr="00D270E9" w14:paraId="5E216437" w14:textId="77777777" w:rsidTr="001F1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09F1834C" w14:textId="77777777" w:rsidR="00ED56D6" w:rsidRPr="0055280E" w:rsidRDefault="00ED56D6" w:rsidP="001F11B3">
            <w:pPr>
              <w:jc w:val="both"/>
            </w:pPr>
            <w:r>
              <w:lastRenderedPageBreak/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1146A47F" w14:textId="007D1BFD" w:rsidR="00ED56D6" w:rsidRPr="0055280E" w:rsidRDefault="00587500" w:rsidP="001F11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getAllQuotes</w:t>
            </w:r>
            <w:proofErr w:type="spellEnd"/>
          </w:p>
        </w:tc>
      </w:tr>
      <w:tr w:rsidR="00ED56D6" w:rsidRPr="00D270E9" w14:paraId="3867996E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20E8825" w14:textId="77777777" w:rsidR="00ED56D6" w:rsidRPr="00D270E9" w:rsidRDefault="00ED56D6" w:rsidP="001F11B3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4289B813" w14:textId="77777777" w:rsidR="00ED56D6" w:rsidRPr="00D270E9" w:rsidRDefault="00ED56D6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D56D6" w:rsidRPr="00D270E9" w14:paraId="1D9EC921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975D358" w14:textId="77777777" w:rsidR="00ED56D6" w:rsidRPr="00D270E9" w:rsidRDefault="00ED56D6" w:rsidP="001F11B3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3839D4A0" w14:textId="77777777" w:rsidR="00ED56D6" w:rsidRPr="00D270E9" w:rsidRDefault="00ED56D6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ED56D6" w:rsidRPr="00D270E9" w14:paraId="0A8F635B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F96CA02" w14:textId="77777777" w:rsidR="00ED56D6" w:rsidRPr="00D270E9" w:rsidRDefault="00ED56D6" w:rsidP="001F11B3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06D09276" w14:textId="6E832692" w:rsidR="00ED56D6" w:rsidRPr="00D270E9" w:rsidRDefault="004015C9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</w:t>
            </w:r>
            <w:r w:rsidR="00587500">
              <w:t xml:space="preserve"> ottiene tutte le citazioni</w:t>
            </w:r>
          </w:p>
        </w:tc>
      </w:tr>
      <w:tr w:rsidR="00ED56D6" w:rsidRPr="00D270E9" w14:paraId="786180FC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9E34D29" w14:textId="77777777" w:rsidR="00ED56D6" w:rsidRPr="00D270E9" w:rsidRDefault="00ED56D6" w:rsidP="001F11B3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6013F316" w14:textId="77777777" w:rsidR="00ED56D6" w:rsidRPr="00D270E9" w:rsidRDefault="00ED56D6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ED56D6" w:rsidRPr="00D270E9" w14:paraId="7D1093BD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F9E3643" w14:textId="77777777" w:rsidR="00ED56D6" w:rsidRPr="00D270E9" w:rsidRDefault="00ED56D6" w:rsidP="001F11B3">
            <w:pPr>
              <w:jc w:val="both"/>
            </w:pPr>
            <w:r w:rsidRPr="00D270E9">
              <w:t>Sequenza di eventi</w:t>
            </w:r>
          </w:p>
          <w:p w14:paraId="039485C8" w14:textId="77777777" w:rsidR="00ED56D6" w:rsidRPr="00D270E9" w:rsidRDefault="00ED56D6" w:rsidP="001F11B3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73DCEA2C" w14:textId="386B965E" w:rsidR="004015C9" w:rsidRPr="0099173A" w:rsidRDefault="004015C9" w:rsidP="00E4496C">
            <w:pPr>
              <w:pStyle w:val="Paragrafoelenco"/>
              <w:ind w:left="10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56D6" w:rsidRPr="00D270E9" w14:paraId="682C16DC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000C04F" w14:textId="77777777" w:rsidR="00ED56D6" w:rsidRPr="00D270E9" w:rsidRDefault="00ED56D6" w:rsidP="001F11B3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37DE59E9" w14:textId="77777777" w:rsidR="00ED56D6" w:rsidRPr="00192F48" w:rsidRDefault="00ED56D6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</w:tr>
      <w:tr w:rsidR="00ED56D6" w:rsidRPr="00D270E9" w14:paraId="7353BFF4" w14:textId="77777777" w:rsidTr="001F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E75EE07" w14:textId="77777777" w:rsidR="00ED56D6" w:rsidRPr="00D270E9" w:rsidRDefault="00ED56D6" w:rsidP="001F11B3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0D398944" w14:textId="77777777" w:rsidR="00ED56D6" w:rsidRPr="00C07859" w:rsidRDefault="00ED56D6" w:rsidP="001F11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ED56D6" w:rsidRPr="00D270E9" w14:paraId="39026314" w14:textId="77777777" w:rsidTr="001F1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EF7F411" w14:textId="77777777" w:rsidR="00ED56D6" w:rsidRPr="00D270E9" w:rsidRDefault="00ED56D6" w:rsidP="001F11B3">
            <w:pPr>
              <w:jc w:val="both"/>
            </w:pPr>
            <w:r w:rsidRPr="00D270E9">
              <w:t>Sequenza di eventi</w:t>
            </w:r>
          </w:p>
          <w:p w14:paraId="395B16E7" w14:textId="77777777" w:rsidR="00ED56D6" w:rsidRPr="00D270E9" w:rsidRDefault="00ED56D6" w:rsidP="001F11B3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768A76F4" w14:textId="77777777" w:rsidR="00ED56D6" w:rsidRPr="00771CAD" w:rsidRDefault="00ED56D6" w:rsidP="001F11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F66E47" w14:textId="77777777" w:rsidR="00ED56D6" w:rsidRDefault="00ED56D6"/>
    <w:p w14:paraId="520B4909" w14:textId="77777777" w:rsidR="00963A8B" w:rsidRDefault="00963A8B" w:rsidP="0058273D">
      <w:pPr>
        <w:pStyle w:val="Titolo2"/>
      </w:pPr>
      <w:bookmarkStart w:id="136" w:name="_Toc471905555"/>
      <w:bookmarkStart w:id="137" w:name="_Toc474433557"/>
      <w:bookmarkStart w:id="138" w:name="_Toc474433732"/>
      <w:bookmarkStart w:id="139" w:name="_Toc474434041"/>
      <w:r>
        <w:t>Diagramma delle classi</w:t>
      </w:r>
      <w:bookmarkEnd w:id="136"/>
      <w:bookmarkEnd w:id="137"/>
      <w:bookmarkEnd w:id="138"/>
      <w:bookmarkEnd w:id="139"/>
    </w:p>
    <w:p w14:paraId="15FDD063" w14:textId="79DA0813" w:rsidR="00963A8B" w:rsidRDefault="00963A8B"/>
    <w:p w14:paraId="453031F1" w14:textId="01CF31FD" w:rsidR="00016D7E" w:rsidRDefault="000E34FD">
      <w:r>
        <w:rPr>
          <w:noProof/>
        </w:rPr>
        <w:drawing>
          <wp:inline distT="0" distB="0" distL="0" distR="0" wp14:anchorId="04BD7807" wp14:editId="61ABF6AA">
            <wp:extent cx="6116320" cy="4121785"/>
            <wp:effectExtent l="0" t="0" r="508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CB6E" w14:textId="2282A566" w:rsidR="002E573D" w:rsidRDefault="002E573D"/>
    <w:p w14:paraId="090FF866" w14:textId="44B91953" w:rsidR="000F29E0" w:rsidRDefault="000F29E0"/>
    <w:p w14:paraId="0C0D6ECE" w14:textId="6FE6A158" w:rsidR="000F29E0" w:rsidRDefault="000F29E0"/>
    <w:p w14:paraId="7DC890EB" w14:textId="44048A54" w:rsidR="000F29E0" w:rsidRDefault="000F29E0">
      <w:r>
        <w:rPr>
          <w:noProof/>
        </w:rPr>
        <w:lastRenderedPageBreak/>
        <w:drawing>
          <wp:inline distT="0" distB="0" distL="0" distR="0" wp14:anchorId="7D3B9F64" wp14:editId="580EAA11">
            <wp:extent cx="6116320" cy="4121785"/>
            <wp:effectExtent l="0" t="0" r="5080" b="571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43CF" w14:textId="2AA1362D" w:rsidR="000F29E0" w:rsidRDefault="000F29E0"/>
    <w:p w14:paraId="05A82D33" w14:textId="1FDAB0A1" w:rsidR="00E4496C" w:rsidRDefault="00E4496C"/>
    <w:p w14:paraId="23B6E5AF" w14:textId="369202AC" w:rsidR="00E4496C" w:rsidRDefault="00E4496C"/>
    <w:p w14:paraId="1A7D4067" w14:textId="2A757111" w:rsidR="00E4496C" w:rsidRDefault="00E4496C"/>
    <w:p w14:paraId="767F5BC9" w14:textId="36687BD2" w:rsidR="00E4496C" w:rsidRDefault="00E4496C"/>
    <w:p w14:paraId="61630493" w14:textId="27E77293" w:rsidR="00E4496C" w:rsidRDefault="00E4496C"/>
    <w:p w14:paraId="7523349C" w14:textId="3AB98694" w:rsidR="00E4496C" w:rsidRDefault="00E4496C"/>
    <w:p w14:paraId="7A6C9CE0" w14:textId="5A8F7CB7" w:rsidR="00E4496C" w:rsidRDefault="00E4496C"/>
    <w:p w14:paraId="4DB04F79" w14:textId="4F30FF92" w:rsidR="00E4496C" w:rsidRDefault="00E4496C"/>
    <w:p w14:paraId="25C9697E" w14:textId="501B686C" w:rsidR="00E4496C" w:rsidRDefault="00E4496C"/>
    <w:p w14:paraId="4681E095" w14:textId="036B02F3" w:rsidR="00E4496C" w:rsidRDefault="00E4496C"/>
    <w:p w14:paraId="3B5CC998" w14:textId="7848040B" w:rsidR="00E4496C" w:rsidRDefault="00E4496C"/>
    <w:p w14:paraId="7DD01985" w14:textId="1A9F786D" w:rsidR="00E4496C" w:rsidRDefault="00E4496C"/>
    <w:p w14:paraId="72DBAF75" w14:textId="4A391FB8" w:rsidR="00E4496C" w:rsidRDefault="00E4496C"/>
    <w:p w14:paraId="0C82AEC9" w14:textId="07A49F97" w:rsidR="00E4496C" w:rsidRDefault="00E4496C"/>
    <w:p w14:paraId="518B0D24" w14:textId="0EA37CB0" w:rsidR="00E4496C" w:rsidRDefault="00E4496C"/>
    <w:p w14:paraId="30F323E9" w14:textId="5DB874E9" w:rsidR="00E4496C" w:rsidRDefault="00E4496C"/>
    <w:p w14:paraId="0869F440" w14:textId="31E0D5DC" w:rsidR="00E4496C" w:rsidRDefault="00E4496C"/>
    <w:p w14:paraId="197914DE" w14:textId="5BFB9081" w:rsidR="00E4496C" w:rsidRDefault="00E4496C"/>
    <w:p w14:paraId="5CE388AB" w14:textId="769D0015" w:rsidR="00E4496C" w:rsidRDefault="00E4496C"/>
    <w:p w14:paraId="00190FBB" w14:textId="59D80294" w:rsidR="00E4496C" w:rsidRDefault="00E4496C"/>
    <w:p w14:paraId="4EE7DF33" w14:textId="5D75DBB8" w:rsidR="00E4496C" w:rsidRDefault="00E4496C"/>
    <w:p w14:paraId="0D7B09FF" w14:textId="4961B4BF" w:rsidR="00E4496C" w:rsidRDefault="00E4496C"/>
    <w:p w14:paraId="445FE10C" w14:textId="47E3D813" w:rsidR="00E4496C" w:rsidRDefault="00E4496C"/>
    <w:p w14:paraId="0AE528F2" w14:textId="697DFC71" w:rsidR="00E4496C" w:rsidRDefault="00E4496C"/>
    <w:p w14:paraId="214A74F6" w14:textId="3A751AD7" w:rsidR="00E4496C" w:rsidRDefault="00E4496C"/>
    <w:p w14:paraId="39936AC6" w14:textId="77777777" w:rsidR="00E4496C" w:rsidRDefault="00E4496C"/>
    <w:p w14:paraId="37A135D8" w14:textId="77777777" w:rsidR="00963A8B" w:rsidRDefault="00963A8B" w:rsidP="0058273D">
      <w:pPr>
        <w:pStyle w:val="Titolo2"/>
      </w:pPr>
      <w:bookmarkStart w:id="140" w:name="_Toc471905556"/>
      <w:bookmarkStart w:id="141" w:name="_Toc474433558"/>
      <w:bookmarkStart w:id="142" w:name="_Toc474433733"/>
      <w:bookmarkStart w:id="143" w:name="_Toc474434042"/>
      <w:r>
        <w:lastRenderedPageBreak/>
        <w:t>Diagrammi di sequenza</w:t>
      </w:r>
      <w:bookmarkEnd w:id="140"/>
      <w:bookmarkEnd w:id="141"/>
      <w:bookmarkEnd w:id="142"/>
      <w:bookmarkEnd w:id="143"/>
    </w:p>
    <w:p w14:paraId="6CE8A49C" w14:textId="643A63B3" w:rsidR="00963A8B" w:rsidRDefault="00E4496C">
      <w:r>
        <w:rPr>
          <w:noProof/>
        </w:rPr>
        <w:drawing>
          <wp:inline distT="0" distB="0" distL="0" distR="0" wp14:anchorId="2F0FC4FC" wp14:editId="037B420A">
            <wp:extent cx="6116320" cy="4754880"/>
            <wp:effectExtent l="0" t="0" r="508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F506" w14:textId="77777777" w:rsidR="00E9746D" w:rsidRDefault="00E9746D"/>
    <w:p w14:paraId="1AFB0E46" w14:textId="77777777" w:rsidR="00E9746D" w:rsidRDefault="00E9746D" w:rsidP="00E9746D"/>
    <w:p w14:paraId="2C5F5884" w14:textId="77777777" w:rsidR="00E9746D" w:rsidRDefault="00E9746D"/>
    <w:p w14:paraId="60D3858F" w14:textId="77777777" w:rsidR="005C0A0A" w:rsidRDefault="005C0A0A">
      <w:r>
        <w:br w:type="page"/>
      </w:r>
    </w:p>
    <w:p w14:paraId="2DB7B556" w14:textId="77777777" w:rsidR="00C96682" w:rsidRDefault="00C96682" w:rsidP="00A1382D">
      <w:pPr>
        <w:pStyle w:val="Titolo1"/>
        <w:numPr>
          <w:ilvl w:val="0"/>
          <w:numId w:val="0"/>
        </w:numPr>
        <w:sectPr w:rsidR="00C96682" w:rsidSect="004D4C72">
          <w:type w:val="continuous"/>
          <w:pgSz w:w="11900" w:h="16840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7BB47DC7" w14:textId="77777777" w:rsidR="00DF3ABC" w:rsidRPr="00963A8B" w:rsidRDefault="00DF3ABC" w:rsidP="00DF3ABC">
      <w:pPr>
        <w:pStyle w:val="Titolo1"/>
      </w:pPr>
      <w:bookmarkStart w:id="144" w:name="_Toc471905558"/>
      <w:bookmarkStart w:id="145" w:name="_Toc474433560"/>
      <w:bookmarkStart w:id="146" w:name="_Toc474433735"/>
      <w:bookmarkStart w:id="147" w:name="_Toc474434044"/>
      <w:r>
        <w:lastRenderedPageBreak/>
        <w:t>Piano di test</w:t>
      </w:r>
      <w:r w:rsidR="00C96682">
        <w:t xml:space="preserve"> funzionale</w:t>
      </w:r>
      <w:bookmarkEnd w:id="144"/>
      <w:bookmarkEnd w:id="145"/>
      <w:bookmarkEnd w:id="146"/>
      <w:bookmarkEnd w:id="147"/>
    </w:p>
    <w:p w14:paraId="793264F2" w14:textId="77777777" w:rsidR="00D8144F" w:rsidRDefault="00D8144F" w:rsidP="00DF3ABC">
      <w:pPr>
        <w:rPr>
          <w:highlight w:val="yellow"/>
        </w:rPr>
      </w:pPr>
    </w:p>
    <w:p w14:paraId="1D5798F1" w14:textId="77777777" w:rsidR="00C96682" w:rsidRPr="00E77D7E" w:rsidRDefault="00C96682" w:rsidP="00C96682">
      <w:pPr>
        <w:autoSpaceDE w:val="0"/>
        <w:jc w:val="both"/>
        <w:rPr>
          <w:b/>
          <w:color w:val="0000FF"/>
        </w:rPr>
      </w:pPr>
      <w:r w:rsidRPr="00E77D7E">
        <w:rPr>
          <w:b/>
          <w:color w:val="0000FF"/>
        </w:rPr>
        <w:t xml:space="preserve">PIANO DI TEST UTILIZZANDO IL METODO DEL </w:t>
      </w:r>
      <w:r w:rsidRPr="00E77D7E">
        <w:rPr>
          <w:b/>
          <w:i/>
          <w:color w:val="0000FF"/>
        </w:rPr>
        <w:t xml:space="preserve">CATEGORY-PARTITION TESTING </w:t>
      </w:r>
      <w:r w:rsidRPr="00E77D7E">
        <w:rPr>
          <w:b/>
          <w:color w:val="0000FF"/>
        </w:rPr>
        <w:t>PER LA FUNZIONALITÀ “</w:t>
      </w:r>
      <w:r w:rsidRPr="00E77D7E">
        <w:rPr>
          <w:b/>
          <w:i/>
          <w:color w:val="0000FF"/>
        </w:rPr>
        <w:t>.......</w:t>
      </w:r>
      <w:r w:rsidRPr="00E77D7E">
        <w:rPr>
          <w:b/>
          <w:color w:val="0000FF"/>
        </w:rPr>
        <w:t>”.</w:t>
      </w:r>
    </w:p>
    <w:p w14:paraId="4493274C" w14:textId="77777777" w:rsidR="00C96682" w:rsidRDefault="00C96682" w:rsidP="00C96682"/>
    <w:p w14:paraId="5C576EF7" w14:textId="77777777" w:rsidR="00C96682" w:rsidRDefault="00C96682" w:rsidP="00C9668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14"/>
        <w:gridCol w:w="2510"/>
        <w:gridCol w:w="2646"/>
        <w:gridCol w:w="2100"/>
        <w:gridCol w:w="4334"/>
      </w:tblGrid>
      <w:tr w:rsidR="00C96682" w:rsidRPr="00E77D7E" w14:paraId="7105F8FC" w14:textId="77777777" w:rsidTr="00802596">
        <w:tc>
          <w:tcPr>
            <w:tcW w:w="2972" w:type="dxa"/>
          </w:tcPr>
          <w:p w14:paraId="2148EA33" w14:textId="77777777" w:rsidR="00C96682" w:rsidRPr="00E77D7E" w:rsidRDefault="00C96682" w:rsidP="00802596">
            <w:pPr>
              <w:tabs>
                <w:tab w:val="center" w:pos="1378"/>
              </w:tabs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2552" w:type="dxa"/>
          </w:tcPr>
          <w:p w14:paraId="054D72A9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2693" w:type="dxa"/>
          </w:tcPr>
          <w:p w14:paraId="07345F7E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2126" w:type="dxa"/>
          </w:tcPr>
          <w:p w14:paraId="7F400AAF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4445" w:type="dxa"/>
          </w:tcPr>
          <w:p w14:paraId="56E6D854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</w:tr>
      <w:tr w:rsidR="00C96682" w14:paraId="4626C8C2" w14:textId="77777777" w:rsidTr="00802596">
        <w:trPr>
          <w:trHeight w:val="1489"/>
        </w:trPr>
        <w:tc>
          <w:tcPr>
            <w:tcW w:w="2972" w:type="dxa"/>
          </w:tcPr>
          <w:p w14:paraId="0D2DE006" w14:textId="77777777" w:rsidR="00C96682" w:rsidRDefault="00C96682" w:rsidP="005A4F6D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0" w:hanging="284"/>
            </w:pPr>
            <w:r>
              <w:t>...</w:t>
            </w:r>
          </w:p>
          <w:p w14:paraId="33F7FF0D" w14:textId="77777777" w:rsidR="00C96682" w:rsidRDefault="00C96682" w:rsidP="005A4F6D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0" w:hanging="284"/>
            </w:pPr>
            <w:r>
              <w:t>...</w:t>
            </w:r>
          </w:p>
          <w:p w14:paraId="4C006A64" w14:textId="77777777" w:rsidR="00C96682" w:rsidRDefault="00C96682" w:rsidP="005A4F6D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0" w:hanging="284"/>
            </w:pPr>
            <w:r>
              <w:t>...</w:t>
            </w:r>
          </w:p>
        </w:tc>
        <w:tc>
          <w:tcPr>
            <w:tcW w:w="2552" w:type="dxa"/>
          </w:tcPr>
          <w:p w14:paraId="46FE61E8" w14:textId="77777777" w:rsidR="00C96682" w:rsidRDefault="00C96682" w:rsidP="005A4F6D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27FEEA7B" w14:textId="77777777" w:rsidR="00C96682" w:rsidRDefault="00C96682" w:rsidP="005A4F6D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79764B6B" w14:textId="77777777" w:rsidR="00C96682" w:rsidRDefault="00C96682" w:rsidP="005A4F6D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</w:tc>
        <w:tc>
          <w:tcPr>
            <w:tcW w:w="2693" w:type="dxa"/>
          </w:tcPr>
          <w:p w14:paraId="4A3846CD" w14:textId="77777777" w:rsidR="00C96682" w:rsidRDefault="00C96682" w:rsidP="005A4F6D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6C00F4EC" w14:textId="77777777" w:rsidR="00C96682" w:rsidRDefault="00C96682" w:rsidP="005A4F6D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7BC0E263" w14:textId="77777777" w:rsidR="00C96682" w:rsidRDefault="00C96682" w:rsidP="005A4F6D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11" w:hanging="283"/>
            </w:pPr>
            <w:r>
              <w:t>...</w:t>
            </w:r>
          </w:p>
        </w:tc>
        <w:tc>
          <w:tcPr>
            <w:tcW w:w="2126" w:type="dxa"/>
          </w:tcPr>
          <w:p w14:paraId="31B9FC75" w14:textId="77777777" w:rsidR="00C96682" w:rsidRDefault="00C96682" w:rsidP="005A4F6D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4716DE29" w14:textId="77777777" w:rsidR="00C96682" w:rsidRDefault="00C96682" w:rsidP="005A4F6D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53559393" w14:textId="77777777" w:rsidR="00C96682" w:rsidRDefault="00C96682" w:rsidP="005A4F6D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1" w:hanging="283"/>
            </w:pPr>
            <w:r>
              <w:t>...</w:t>
            </w:r>
          </w:p>
        </w:tc>
        <w:tc>
          <w:tcPr>
            <w:tcW w:w="4445" w:type="dxa"/>
          </w:tcPr>
          <w:p w14:paraId="150B4F96" w14:textId="77777777" w:rsidR="00C96682" w:rsidRDefault="00C96682" w:rsidP="005A4F6D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6DF8F785" w14:textId="77777777" w:rsidR="00C96682" w:rsidRDefault="00C96682" w:rsidP="005A4F6D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033C94D8" w14:textId="77777777" w:rsidR="00C96682" w:rsidRDefault="00C96682" w:rsidP="005A4F6D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6" w:hanging="284"/>
            </w:pPr>
            <w:r>
              <w:t>...</w:t>
            </w:r>
          </w:p>
        </w:tc>
      </w:tr>
    </w:tbl>
    <w:p w14:paraId="58F08D59" w14:textId="77777777" w:rsidR="00C96682" w:rsidRDefault="00C96682" w:rsidP="00C96682"/>
    <w:p w14:paraId="1F6B7C21" w14:textId="77777777" w:rsidR="00C96682" w:rsidRDefault="00C96682" w:rsidP="00C96682"/>
    <w:p w14:paraId="7985CDEF" w14:textId="77777777" w:rsidR="00C96682" w:rsidRPr="00C96682" w:rsidRDefault="00C96682" w:rsidP="00C96682">
      <w:pPr>
        <w:autoSpaceDE w:val="0"/>
        <w:jc w:val="both"/>
        <w:rPr>
          <w:b/>
          <w:color w:val="0000FF"/>
        </w:rPr>
      </w:pPr>
      <w:r>
        <w:rPr>
          <w:b/>
          <w:color w:val="0000FF"/>
        </w:rPr>
        <w:t>TEST SUITE</w:t>
      </w:r>
    </w:p>
    <w:p w14:paraId="1D3A42C3" w14:textId="77777777" w:rsidR="00C96682" w:rsidRDefault="00C96682" w:rsidP="00C96682"/>
    <w:tbl>
      <w:tblPr>
        <w:tblW w:w="141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342"/>
        <w:gridCol w:w="1761"/>
        <w:gridCol w:w="2126"/>
        <w:gridCol w:w="2552"/>
        <w:gridCol w:w="1842"/>
      </w:tblGrid>
      <w:tr w:rsidR="002E573D" w:rsidRPr="006B7151" w14:paraId="6E8A4206" w14:textId="77777777" w:rsidTr="002E573D">
        <w:trPr>
          <w:trHeight w:val="734"/>
        </w:trPr>
        <w:tc>
          <w:tcPr>
            <w:tcW w:w="851" w:type="dxa"/>
            <w:shd w:val="clear" w:color="auto" w:fill="auto"/>
          </w:tcPr>
          <w:p w14:paraId="5F1FECE8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Test Case ID</w:t>
            </w:r>
          </w:p>
        </w:tc>
        <w:tc>
          <w:tcPr>
            <w:tcW w:w="1701" w:type="dxa"/>
            <w:shd w:val="clear" w:color="auto" w:fill="auto"/>
          </w:tcPr>
          <w:p w14:paraId="66D077B7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Descrizione</w:t>
            </w:r>
          </w:p>
        </w:tc>
        <w:tc>
          <w:tcPr>
            <w:tcW w:w="3342" w:type="dxa"/>
          </w:tcPr>
          <w:p w14:paraId="668D95D9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Classi di equivalenza coperte</w:t>
            </w:r>
          </w:p>
        </w:tc>
        <w:tc>
          <w:tcPr>
            <w:tcW w:w="1761" w:type="dxa"/>
            <w:shd w:val="clear" w:color="auto" w:fill="auto"/>
          </w:tcPr>
          <w:p w14:paraId="60BA9506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Pre-condizioni</w:t>
            </w:r>
          </w:p>
        </w:tc>
        <w:tc>
          <w:tcPr>
            <w:tcW w:w="2126" w:type="dxa"/>
            <w:shd w:val="clear" w:color="auto" w:fill="auto"/>
          </w:tcPr>
          <w:p w14:paraId="70F3F64C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Input</w:t>
            </w:r>
          </w:p>
        </w:tc>
        <w:tc>
          <w:tcPr>
            <w:tcW w:w="2552" w:type="dxa"/>
            <w:shd w:val="clear" w:color="auto" w:fill="auto"/>
          </w:tcPr>
          <w:p w14:paraId="5A3CA9C2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Attesi</w:t>
            </w:r>
          </w:p>
        </w:tc>
        <w:tc>
          <w:tcPr>
            <w:tcW w:w="1842" w:type="dxa"/>
            <w:shd w:val="clear" w:color="auto" w:fill="auto"/>
          </w:tcPr>
          <w:p w14:paraId="644963E5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Attese</w:t>
            </w:r>
          </w:p>
        </w:tc>
      </w:tr>
      <w:tr w:rsidR="002E573D" w:rsidRPr="006B7151" w14:paraId="46FDCB10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4913C75B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6D3CC8C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565ACC35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458F3AE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13893FAB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135C3480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5356E0E0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55860E4A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11640EEA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469CE247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0BA18B46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4F68A8DD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7D22F51B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4122104F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52D87825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256B92E4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12DF0779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12E7797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3EAE8C09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493F073E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1205A46D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7D81A756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71FD81DB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1514F545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2AEEF0B3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2B94BB86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03EADBE0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6401CBD5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33F591B5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6EE392BC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2B81292A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059D8A3A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601216B4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30FDF1E6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1935DDB9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4287BB87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6C320228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5589A9BF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1D41EFE9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4A716799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07CC789D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4A3BD296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740A9D21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563AF69E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2F140083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2D6477C2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025322F9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28CDBDB8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7BA03AD0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4CFD336D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28AAABCC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368D8AB9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6F0FBE56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4A05CEFF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5BE2D9E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29411E74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77F41707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6A2469EA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12003850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2D7D03AB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30029036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6D634054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13A7D91E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419A31CF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423A17B7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49AC9D9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7E25DEEC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0DE611BA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4E42C82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7304D010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1AAEDE7D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31016572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5375A837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63C333E6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52AAEA4D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01EB6D75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3FD2E10B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18103E0A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4228C459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14:paraId="1D9D9B76" w14:textId="77777777" w:rsidR="00D8144F" w:rsidRPr="006D0B6A" w:rsidRDefault="00D8144F" w:rsidP="00DF3ABC">
      <w:pPr>
        <w:rPr>
          <w:highlight w:val="yellow"/>
        </w:rPr>
      </w:pPr>
    </w:p>
    <w:p w14:paraId="4261B790" w14:textId="77777777" w:rsidR="00DF3ABC" w:rsidRDefault="00DF3ABC"/>
    <w:p w14:paraId="39CBE3E8" w14:textId="77777777" w:rsidR="00C96682" w:rsidRDefault="00C96682" w:rsidP="00DA5FB8">
      <w:pPr>
        <w:pStyle w:val="Titolo1"/>
        <w:sectPr w:rsidR="00C96682" w:rsidSect="00C96682">
          <w:pgSz w:w="16840" w:h="11901" w:orient="landscape"/>
          <w:pgMar w:top="1134" w:right="1134" w:bottom="1134" w:left="1418" w:header="709" w:footer="709" w:gutter="0"/>
          <w:cols w:space="708"/>
          <w:docGrid w:linePitch="360"/>
        </w:sectPr>
      </w:pPr>
    </w:p>
    <w:p w14:paraId="5DF317E4" w14:textId="77777777" w:rsidR="00DA5FB8" w:rsidRPr="00963A8B" w:rsidRDefault="00DA5FB8" w:rsidP="00DA5FB8">
      <w:pPr>
        <w:pStyle w:val="Titolo1"/>
      </w:pPr>
      <w:bookmarkStart w:id="148" w:name="_Toc471905559"/>
      <w:bookmarkStart w:id="149" w:name="_Toc474433561"/>
      <w:bookmarkStart w:id="150" w:name="_Toc474433736"/>
      <w:bookmarkStart w:id="151" w:name="_Toc474434045"/>
      <w:r>
        <w:lastRenderedPageBreak/>
        <w:t>Progettazione</w:t>
      </w:r>
      <w:bookmarkEnd w:id="148"/>
      <w:bookmarkEnd w:id="149"/>
      <w:bookmarkEnd w:id="150"/>
      <w:bookmarkEnd w:id="151"/>
    </w:p>
    <w:p w14:paraId="51E87326" w14:textId="77777777" w:rsidR="00DA5FB8" w:rsidRDefault="00DA5FB8" w:rsidP="00DA5FB8"/>
    <w:p w14:paraId="5D96532B" w14:textId="77777777" w:rsidR="00DA5FB8" w:rsidRDefault="00DA5FB8" w:rsidP="0058273D">
      <w:pPr>
        <w:pStyle w:val="Titolo2"/>
      </w:pPr>
      <w:bookmarkStart w:id="152" w:name="_Toc471905560"/>
      <w:bookmarkStart w:id="153" w:name="_Toc474433562"/>
      <w:bookmarkStart w:id="154" w:name="_Toc474433737"/>
      <w:bookmarkStart w:id="155" w:name="_Toc474434046"/>
      <w:r>
        <w:t>Diagramma delle classi</w:t>
      </w:r>
      <w:bookmarkEnd w:id="152"/>
      <w:bookmarkEnd w:id="153"/>
      <w:bookmarkEnd w:id="154"/>
      <w:bookmarkEnd w:id="155"/>
      <w:r>
        <w:t xml:space="preserve"> </w:t>
      </w:r>
    </w:p>
    <w:p w14:paraId="6B0174B5" w14:textId="77777777" w:rsidR="00DA5FB8" w:rsidRPr="00215FAE" w:rsidRDefault="00DA5FB8" w:rsidP="00DA5FB8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il diagramma delle classi di progettazione. Reificare eventuali classi associative del diagramma delle classi di analisi. Specificare argomenti e tipo di ritorno delle operazioni (per quelle più significative, coinvolte nei casi d’uso sviluppati fino alla implementazione). Includere classi del dominio della soluzione, come strutture dati e classi DAO. Raggruppare le classi in package.</w:t>
      </w:r>
    </w:p>
    <w:p w14:paraId="31E726A9" w14:textId="77777777" w:rsidR="00DA5FB8" w:rsidRDefault="00DA5FB8" w:rsidP="00DA5FB8"/>
    <w:p w14:paraId="0BC2F23F" w14:textId="77777777" w:rsidR="00DA5FB8" w:rsidRDefault="00DA5FB8" w:rsidP="0058273D">
      <w:pPr>
        <w:pStyle w:val="Titolo2"/>
      </w:pPr>
      <w:bookmarkStart w:id="156" w:name="_Toc471905561"/>
      <w:bookmarkStart w:id="157" w:name="_Toc474433563"/>
      <w:bookmarkStart w:id="158" w:name="_Toc474433738"/>
      <w:bookmarkStart w:id="159" w:name="_Toc474434047"/>
      <w:r>
        <w:t>Diagrammi di sequenza</w:t>
      </w:r>
      <w:bookmarkEnd w:id="156"/>
      <w:bookmarkEnd w:id="157"/>
      <w:bookmarkEnd w:id="158"/>
      <w:bookmarkEnd w:id="159"/>
    </w:p>
    <w:p w14:paraId="50D40DFD" w14:textId="77777777" w:rsidR="00DA5FB8" w:rsidRPr="00215FAE" w:rsidRDefault="00DA5FB8" w:rsidP="00DA5FB8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 diagrammi di sequenza di progetto per i</w:t>
      </w:r>
      <w:r w:rsidR="002E573D">
        <w:rPr>
          <w:highlight w:val="yellow"/>
        </w:rPr>
        <w:t>l/i</w:t>
      </w:r>
      <w:r>
        <w:rPr>
          <w:highlight w:val="yellow"/>
        </w:rPr>
        <w:t xml:space="preserve"> casi d’uso svilupp</w:t>
      </w:r>
      <w:r w:rsidR="002E573D">
        <w:rPr>
          <w:highlight w:val="yellow"/>
        </w:rPr>
        <w:t>ati fino alla codifica in Java</w:t>
      </w:r>
      <w:r>
        <w:rPr>
          <w:highlight w:val="yellow"/>
        </w:rPr>
        <w:t>.</w:t>
      </w:r>
    </w:p>
    <w:p w14:paraId="7229781A" w14:textId="77777777" w:rsidR="00DA5FB8" w:rsidRDefault="00DA5FB8" w:rsidP="00DA5FB8"/>
    <w:p w14:paraId="3BF16B71" w14:textId="77777777" w:rsidR="00DA5FB8" w:rsidRDefault="00DA5FB8" w:rsidP="00DA5FB8"/>
    <w:p w14:paraId="37B39A67" w14:textId="77777777" w:rsidR="00DA5FB8" w:rsidRDefault="00DA5FB8" w:rsidP="00DA5FB8"/>
    <w:p w14:paraId="00373EC8" w14:textId="77777777" w:rsidR="00DA5FB8" w:rsidRDefault="00DA5FB8" w:rsidP="00DA5FB8">
      <w:r>
        <w:br w:type="page"/>
      </w:r>
    </w:p>
    <w:p w14:paraId="62703E91" w14:textId="77777777" w:rsidR="006D0B6A" w:rsidRPr="00963A8B" w:rsidRDefault="006D0B6A" w:rsidP="006D0B6A">
      <w:pPr>
        <w:pStyle w:val="Titolo1"/>
      </w:pPr>
      <w:bookmarkStart w:id="160" w:name="_Toc471905562"/>
      <w:bookmarkStart w:id="161" w:name="_Toc474433564"/>
      <w:bookmarkStart w:id="162" w:name="_Toc474433739"/>
      <w:bookmarkStart w:id="163" w:name="_Toc474434048"/>
      <w:r>
        <w:lastRenderedPageBreak/>
        <w:t>Implementazione</w:t>
      </w:r>
      <w:bookmarkEnd w:id="160"/>
      <w:bookmarkEnd w:id="161"/>
      <w:bookmarkEnd w:id="162"/>
      <w:bookmarkEnd w:id="163"/>
    </w:p>
    <w:p w14:paraId="071D3E90" w14:textId="77777777" w:rsidR="006D0B6A" w:rsidRPr="006D0B6A" w:rsidRDefault="00DB46D9" w:rsidP="006D0B6A">
      <w:pPr>
        <w:rPr>
          <w:highlight w:val="yellow"/>
        </w:rPr>
      </w:pPr>
      <w:r>
        <w:rPr>
          <w:highlight w:val="yellow"/>
        </w:rPr>
        <w:t>Non includere il codice sorgente, ma d</w:t>
      </w:r>
      <w:r w:rsidR="006D0B6A" w:rsidRPr="006D0B6A">
        <w:rPr>
          <w:highlight w:val="yellow"/>
        </w:rPr>
        <w:t>escrivere l’implementazione in Java</w:t>
      </w:r>
      <w:r w:rsidR="006D0B6A">
        <w:rPr>
          <w:highlight w:val="yellow"/>
        </w:rPr>
        <w:t>, descrivendo gli artefatti di codifica</w:t>
      </w:r>
      <w:r w:rsidR="006D0B6A" w:rsidRPr="006D0B6A">
        <w:rPr>
          <w:highlight w:val="yellow"/>
        </w:rPr>
        <w:t>:</w:t>
      </w:r>
    </w:p>
    <w:p w14:paraId="07F5BBCF" w14:textId="77777777" w:rsidR="007B2077" w:rsidRDefault="007B2077" w:rsidP="005A4F6D">
      <w:pPr>
        <w:pStyle w:val="Paragrafoelenco"/>
        <w:numPr>
          <w:ilvl w:val="0"/>
          <w:numId w:val="4"/>
        </w:numPr>
        <w:rPr>
          <w:highlight w:val="yellow"/>
        </w:rPr>
      </w:pPr>
      <w:r w:rsidRPr="006D0B6A">
        <w:rPr>
          <w:highlight w:val="yellow"/>
        </w:rPr>
        <w:t>E</w:t>
      </w:r>
      <w:r w:rsidR="006D0B6A" w:rsidRPr="006D0B6A">
        <w:rPr>
          <w:highlight w:val="yellow"/>
        </w:rPr>
        <w:t>lenc</w:t>
      </w:r>
      <w:r w:rsidR="00DF3ABC">
        <w:rPr>
          <w:highlight w:val="yellow"/>
        </w:rPr>
        <w:t>are</w:t>
      </w:r>
      <w:r>
        <w:rPr>
          <w:highlight w:val="yellow"/>
        </w:rPr>
        <w:t>:</w:t>
      </w:r>
    </w:p>
    <w:p w14:paraId="7932AF17" w14:textId="77777777" w:rsidR="006D0B6A" w:rsidRDefault="006D0B6A" w:rsidP="005A4F6D">
      <w:pPr>
        <w:pStyle w:val="Paragrafoelenco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package</w:t>
      </w:r>
      <w:r w:rsidR="00DF3ABC">
        <w:rPr>
          <w:highlight w:val="yellow"/>
        </w:rPr>
        <w:t xml:space="preserve">, </w:t>
      </w:r>
      <w:r w:rsidR="007B2077">
        <w:rPr>
          <w:highlight w:val="yellow"/>
        </w:rPr>
        <w:t xml:space="preserve">classi, </w:t>
      </w:r>
      <w:r w:rsidR="00DF3ABC">
        <w:rPr>
          <w:highlight w:val="yellow"/>
        </w:rPr>
        <w:t>tipi di eccezione definiti</w:t>
      </w:r>
    </w:p>
    <w:p w14:paraId="2873FCB8" w14:textId="77777777" w:rsidR="006D0B6A" w:rsidRPr="006D0B6A" w:rsidRDefault="007B2077" w:rsidP="005A4F6D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E</w:t>
      </w:r>
      <w:r w:rsidR="006D0B6A">
        <w:rPr>
          <w:highlight w:val="yellow"/>
        </w:rPr>
        <w:t>lenc</w:t>
      </w:r>
      <w:r w:rsidR="00DF3ABC">
        <w:rPr>
          <w:highlight w:val="yellow"/>
        </w:rPr>
        <w:t xml:space="preserve">are gli artefatti necessari per l’installazione ed esecuzione del programma, senza ovviamente l’ambiente di sviluppo come Eclipse (DB </w:t>
      </w:r>
      <w:r w:rsidR="00DA5FB8">
        <w:rPr>
          <w:highlight w:val="yellow"/>
        </w:rPr>
        <w:t>h</w:t>
      </w:r>
      <w:r w:rsidR="00DF3ABC">
        <w:rPr>
          <w:highlight w:val="yellow"/>
        </w:rPr>
        <w:t>2, eventuali librerie e versioni di Java che l’utilizzatore deve avere installati, file .</w:t>
      </w:r>
      <w:proofErr w:type="spellStart"/>
      <w:r w:rsidR="00DF3ABC">
        <w:rPr>
          <w:highlight w:val="yellow"/>
        </w:rPr>
        <w:t>class</w:t>
      </w:r>
      <w:proofErr w:type="spellEnd"/>
      <w:r w:rsidR="00DF3ABC">
        <w:rPr>
          <w:highlight w:val="yellow"/>
        </w:rPr>
        <w:t>, .</w:t>
      </w:r>
      <w:proofErr w:type="spellStart"/>
      <w:r w:rsidR="00DF3ABC">
        <w:rPr>
          <w:highlight w:val="yellow"/>
        </w:rPr>
        <w:t>jar</w:t>
      </w:r>
      <w:proofErr w:type="spellEnd"/>
      <w:r w:rsidR="00DF3ABC">
        <w:rPr>
          <w:highlight w:val="yellow"/>
        </w:rPr>
        <w:t>, …)</w:t>
      </w:r>
    </w:p>
    <w:p w14:paraId="04B2DFF6" w14:textId="77777777" w:rsidR="00DF3ABC" w:rsidRDefault="007B2077" w:rsidP="005A4F6D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P</w:t>
      </w:r>
      <w:r w:rsidR="00DF3ABC">
        <w:rPr>
          <w:highlight w:val="yellow"/>
        </w:rPr>
        <w:t xml:space="preserve">rodurre un eventuale diagramma di </w:t>
      </w:r>
      <w:proofErr w:type="spellStart"/>
      <w:r w:rsidR="00DF3ABC">
        <w:rPr>
          <w:highlight w:val="yellow"/>
        </w:rPr>
        <w:t>deployment</w:t>
      </w:r>
      <w:proofErr w:type="spellEnd"/>
    </w:p>
    <w:p w14:paraId="5D468DEC" w14:textId="77777777" w:rsidR="00DA5FB8" w:rsidRDefault="007B2077" w:rsidP="005A4F6D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Eventualmente i</w:t>
      </w:r>
      <w:r w:rsidR="00B355E4">
        <w:rPr>
          <w:highlight w:val="yellow"/>
        </w:rPr>
        <w:t>nserire</w:t>
      </w:r>
      <w:r w:rsidR="00DA5FB8">
        <w:rPr>
          <w:highlight w:val="yellow"/>
        </w:rPr>
        <w:t xml:space="preserve"> la documentazione del codice </w:t>
      </w:r>
      <w:r w:rsidR="00B355E4">
        <w:rPr>
          <w:highlight w:val="yellow"/>
        </w:rPr>
        <w:t xml:space="preserve">prodotta </w:t>
      </w:r>
      <w:r w:rsidR="00DA5FB8">
        <w:rPr>
          <w:highlight w:val="yellow"/>
        </w:rPr>
        <w:t xml:space="preserve">con </w:t>
      </w:r>
      <w:proofErr w:type="spellStart"/>
      <w:r w:rsidR="00DA5FB8">
        <w:rPr>
          <w:highlight w:val="yellow"/>
        </w:rPr>
        <w:t>Javadoc</w:t>
      </w:r>
      <w:proofErr w:type="spellEnd"/>
      <w:r w:rsidR="00B355E4">
        <w:rPr>
          <w:highlight w:val="yellow"/>
        </w:rPr>
        <w:t xml:space="preserve"> (relativamente alle funzionalità implementate)</w:t>
      </w:r>
    </w:p>
    <w:p w14:paraId="76BF815B" w14:textId="77777777" w:rsidR="002E573D" w:rsidRDefault="002E573D" w:rsidP="005A4F6D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Riportare il numero di LOC e di LLOC scritte in Java</w:t>
      </w:r>
    </w:p>
    <w:p w14:paraId="2BD26C1B" w14:textId="77777777" w:rsidR="002E573D" w:rsidRDefault="002E573D" w:rsidP="005A4F6D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Confrontare con la stima dei costi effettuata e commentare eventuali scostamenti</w:t>
      </w:r>
    </w:p>
    <w:p w14:paraId="428A1EF3" w14:textId="77777777" w:rsidR="006D0B6A" w:rsidRDefault="006D0B6A"/>
    <w:p w14:paraId="47D233A2" w14:textId="77777777" w:rsidR="00DB46D9" w:rsidRDefault="00DB46D9"/>
    <w:p w14:paraId="6613A225" w14:textId="77777777" w:rsidR="007D57D7" w:rsidRDefault="007D57D7"/>
    <w:p w14:paraId="1A404C8C" w14:textId="77777777" w:rsidR="007D57D7" w:rsidRDefault="007D57D7">
      <w:r>
        <w:br w:type="page"/>
      </w:r>
    </w:p>
    <w:p w14:paraId="2FC547F0" w14:textId="77777777" w:rsidR="00CB5E4A" w:rsidRPr="00963A8B" w:rsidRDefault="00CB5E4A" w:rsidP="00CB5E4A">
      <w:pPr>
        <w:pStyle w:val="Titolo1"/>
        <w:numPr>
          <w:ilvl w:val="0"/>
          <w:numId w:val="1"/>
        </w:numPr>
      </w:pPr>
      <w:bookmarkStart w:id="164" w:name="_Toc471494147"/>
      <w:bookmarkStart w:id="165" w:name="_Toc471905563"/>
      <w:bookmarkStart w:id="166" w:name="_Toc474433565"/>
      <w:bookmarkStart w:id="167" w:name="_Toc474433740"/>
      <w:bookmarkStart w:id="168" w:name="_Toc474434049"/>
      <w:r>
        <w:lastRenderedPageBreak/>
        <w:t>Testing</w:t>
      </w:r>
      <w:bookmarkEnd w:id="164"/>
      <w:bookmarkEnd w:id="165"/>
      <w:bookmarkEnd w:id="166"/>
      <w:bookmarkEnd w:id="167"/>
      <w:bookmarkEnd w:id="168"/>
    </w:p>
    <w:p w14:paraId="3E659B0E" w14:textId="77777777" w:rsidR="00CB5E4A" w:rsidRPr="001634E1" w:rsidRDefault="00CB5E4A" w:rsidP="0058273D">
      <w:pPr>
        <w:pStyle w:val="Titolo2"/>
      </w:pPr>
      <w:bookmarkStart w:id="169" w:name="_Toc471494148"/>
      <w:bookmarkStart w:id="170" w:name="_Toc471905564"/>
      <w:bookmarkStart w:id="171" w:name="_Toc474433566"/>
      <w:bookmarkStart w:id="172" w:name="_Toc474433741"/>
      <w:bookmarkStart w:id="173" w:name="_Toc474434050"/>
      <w:r w:rsidRPr="001634E1">
        <w:t xml:space="preserve">Test </w:t>
      </w:r>
      <w:r>
        <w:t>strutturale</w:t>
      </w:r>
      <w:bookmarkEnd w:id="169"/>
      <w:bookmarkEnd w:id="170"/>
      <w:bookmarkEnd w:id="171"/>
      <w:bookmarkEnd w:id="172"/>
      <w:bookmarkEnd w:id="173"/>
    </w:p>
    <w:p w14:paraId="5AFA2BE5" w14:textId="77777777" w:rsidR="00CB5E4A" w:rsidRPr="004909EA" w:rsidRDefault="00CB5E4A" w:rsidP="0058273D">
      <w:pPr>
        <w:pStyle w:val="Titolo2"/>
      </w:pPr>
      <w:bookmarkStart w:id="174" w:name="_Toc471494149"/>
      <w:bookmarkStart w:id="175" w:name="_Toc471905565"/>
      <w:bookmarkStart w:id="176" w:name="_Toc474433567"/>
      <w:bookmarkStart w:id="177" w:name="_Toc474433742"/>
      <w:bookmarkStart w:id="178" w:name="_Toc474434051"/>
      <w:r w:rsidRPr="004909EA">
        <w:t>Complessità ciclomatica</w:t>
      </w:r>
      <w:bookmarkEnd w:id="174"/>
      <w:bookmarkEnd w:id="175"/>
      <w:bookmarkEnd w:id="176"/>
      <w:bookmarkEnd w:id="177"/>
      <w:bookmarkEnd w:id="178"/>
    </w:p>
    <w:p w14:paraId="4A72D8CA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Costruire il Control Flow </w:t>
      </w:r>
      <w:proofErr w:type="spellStart"/>
      <w:r>
        <w:rPr>
          <w:highlight w:val="yellow"/>
        </w:rPr>
        <w:t>Graph</w:t>
      </w:r>
      <w:proofErr w:type="spellEnd"/>
      <w:r>
        <w:rPr>
          <w:highlight w:val="yellow"/>
        </w:rPr>
        <w:t xml:space="preserve"> per uno o due dei metodi delle classi implementate (si scelgano metodi non proprio banali), e:</w:t>
      </w:r>
    </w:p>
    <w:p w14:paraId="32F3AD1A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- si mostri il calcolo del numero ciclomatico; </w:t>
      </w:r>
    </w:p>
    <w:p w14:paraId="4944919E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>- si indichino i percorsi linearmente indipendenti;</w:t>
      </w:r>
    </w:p>
    <w:p w14:paraId="669325B3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>Prima o a fianco del CFG riportare il codice Java del metodo.</w:t>
      </w:r>
    </w:p>
    <w:p w14:paraId="361A32EC" w14:textId="77777777" w:rsidR="0028391F" w:rsidRDefault="0028391F" w:rsidP="00CB5E4A">
      <w:pPr>
        <w:rPr>
          <w:highlight w:val="yellow"/>
        </w:rPr>
      </w:pPr>
      <w:r>
        <w:rPr>
          <w:highlight w:val="yellow"/>
        </w:rPr>
        <w:t>Es.:</w:t>
      </w:r>
    </w:p>
    <w:p w14:paraId="26205AFB" w14:textId="77777777" w:rsidR="0028391F" w:rsidRDefault="0028391F" w:rsidP="0028391F">
      <w:pPr>
        <w:jc w:val="both"/>
        <w:rPr>
          <w:b/>
          <w:sz w:val="23"/>
          <w:szCs w:val="23"/>
        </w:rPr>
      </w:pPr>
    </w:p>
    <w:p w14:paraId="424F2174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>public static boolean CalcolaStatistica(String stringaData, int CAP, boolean scelta) {</w:t>
      </w:r>
    </w:p>
    <w:p w14:paraId="70C349E9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if(scelta)</w:t>
      </w:r>
    </w:p>
    <w:p w14:paraId="0EF769A2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stringaData = "01/"+stringaData;</w:t>
      </w:r>
    </w:p>
    <w:p w14:paraId="449C143D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LocalDate data = null;</w:t>
      </w:r>
    </w:p>
    <w:p w14:paraId="32C13E54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>DateTimeFormatter dateTimeFormatter = DateTimeFormatter.ofPattern("dd/MM/yyyy");</w:t>
      </w:r>
    </w:p>
    <w:p w14:paraId="3A80F202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try {</w:t>
      </w:r>
    </w:p>
    <w:p w14:paraId="7FD11A3A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if(!(MonitoraggioAmbiente.getInstance().VerificaCAP(CAP))) { //Verifica CAP</w:t>
      </w:r>
    </w:p>
    <w:p w14:paraId="13E82BAB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System.err.println("CAP non valido");</w:t>
      </w:r>
    </w:p>
    <w:p w14:paraId="4CDFF7B1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>return false;</w:t>
      </w:r>
    </w:p>
    <w:p w14:paraId="472E2076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}</w:t>
      </w:r>
    </w:p>
    <w:p w14:paraId="4FA01C91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}</w:t>
      </w:r>
    </w:p>
    <w:p w14:paraId="4C74CE60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catch(IOException e) {</w:t>
      </w:r>
    </w:p>
    <w:p w14:paraId="381E21B3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System.err.println("Errore di I/O durante il controllo del CAP" + e.getMessage());</w:t>
      </w:r>
    </w:p>
    <w:p w14:paraId="76FFAE49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return false;</w:t>
      </w:r>
    </w:p>
    <w:p w14:paraId="49CE13B1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}</w:t>
      </w:r>
    </w:p>
    <w:p w14:paraId="01D639CF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try {</w:t>
      </w:r>
    </w:p>
    <w:p w14:paraId="127458C6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data = LocalDate.parse(stringaData, dateTimeFormatter);</w:t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//Dalla sequenza data.parse() != null</w:t>
      </w:r>
    </w:p>
    <w:p w14:paraId="147E5B9B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if(data==null) {</w:t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//Verifica DATA</w:t>
      </w:r>
    </w:p>
    <w:p w14:paraId="4E8D1237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System.err.println("Data non valida");</w:t>
      </w:r>
    </w:p>
    <w:p w14:paraId="150097B5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>return false;</w:t>
      </w:r>
    </w:p>
    <w:p w14:paraId="52C8B86B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}</w:t>
      </w:r>
    </w:p>
    <w:p w14:paraId="7957CD84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}catch(DateTimeParseException e) {</w:t>
      </w:r>
    </w:p>
    <w:p w14:paraId="38742954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System.err.println("Data non valida");</w:t>
      </w:r>
    </w:p>
    <w:p w14:paraId="5B625667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>return false;</w:t>
      </w:r>
    </w:p>
    <w:p w14:paraId="669993EB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}</w:t>
      </w:r>
    </w:p>
    <w:p w14:paraId="2CCC8ACB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java.util.Map&lt;String, Float&gt; Dati = null;</w:t>
      </w:r>
    </w:p>
    <w:p w14:paraId="3DF56137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try {</w:t>
      </w:r>
    </w:p>
    <w:p w14:paraId="099F6229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if(scelta) {</w:t>
      </w:r>
    </w:p>
    <w:p w14:paraId="428576F1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Dati = MonitoraggioAmbiente.getInstance().CalcolaStatisticaMese(CAP, data);</w:t>
      </w:r>
    </w:p>
    <w:p w14:paraId="1530D04C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System.out.println("Statistica del mese inserito:\n");</w:t>
      </w:r>
    </w:p>
    <w:p w14:paraId="0CB3B7CC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}</w:t>
      </w:r>
    </w:p>
    <w:p w14:paraId="659ECBD3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else {</w:t>
      </w:r>
    </w:p>
    <w:p w14:paraId="17FE38C5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Dati = MonitoraggioAmbiente.getInstance().CalcolaStatisticaGiorno(CAP, data);</w:t>
      </w:r>
    </w:p>
    <w:p w14:paraId="0ED48C40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System.out.println("Statistica del giorno inserito:\n");</w:t>
      </w:r>
    </w:p>
    <w:p w14:paraId="0B152CF3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>}</w:t>
      </w:r>
    </w:p>
    <w:p w14:paraId="466A1482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for(String key:Dati.keySet()) {</w:t>
      </w:r>
    </w:p>
    <w:p w14:paraId="6EA19BD6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System.out.println(key +":"+(key.length()&lt;14?"\t\t":"\t") + Dati.get(key));</w:t>
      </w:r>
      <w:r w:rsidRPr="00C8036C">
        <w:rPr>
          <w:noProof/>
          <w:sz w:val="20"/>
          <w:szCs w:val="20"/>
          <w:highlight w:val="yellow"/>
          <w:lang w:val="en-US"/>
        </w:rPr>
        <w:tab/>
        <w:t>//Output</w:t>
      </w:r>
    </w:p>
    <w:p w14:paraId="48E44E10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}</w:t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</w:p>
    <w:p w14:paraId="7993963F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} catch (StatisticaException e) {</w:t>
      </w:r>
    </w:p>
    <w:p w14:paraId="2DF7F84F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System.err.println(e.getMessage());</w:t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return false;</w:t>
      </w:r>
    </w:p>
    <w:p w14:paraId="1CFDA746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} catch (MisuraException e) {</w:t>
      </w:r>
    </w:p>
    <w:p w14:paraId="4A06E13A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System.err.println(e.getMessage());</w:t>
      </w: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return false;</w:t>
      </w:r>
    </w:p>
    <w:p w14:paraId="04FB3BC6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}</w:t>
      </w:r>
    </w:p>
    <w:p w14:paraId="3530DC45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</w:r>
      <w:r w:rsidRPr="00C8036C">
        <w:rPr>
          <w:noProof/>
          <w:sz w:val="20"/>
          <w:szCs w:val="20"/>
          <w:highlight w:val="yellow"/>
          <w:lang w:val="en-US"/>
        </w:rPr>
        <w:tab/>
        <w:t>return true;</w:t>
      </w:r>
    </w:p>
    <w:p w14:paraId="2E7F0587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ab/>
        <w:t>}</w:t>
      </w:r>
    </w:p>
    <w:p w14:paraId="5A03EA4D" w14:textId="77777777" w:rsidR="0028391F" w:rsidRPr="00C8036C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lang w:val="en-US"/>
        </w:rPr>
      </w:pPr>
      <w:r w:rsidRPr="00C8036C">
        <w:rPr>
          <w:noProof/>
          <w:sz w:val="20"/>
          <w:szCs w:val="20"/>
          <w:highlight w:val="yellow"/>
          <w:lang w:val="en-US"/>
        </w:rPr>
        <w:t>}</w:t>
      </w:r>
    </w:p>
    <w:p w14:paraId="63407924" w14:textId="77777777" w:rsidR="0028391F" w:rsidRPr="00C8036C" w:rsidRDefault="0028391F" w:rsidP="00CB5E4A">
      <w:pPr>
        <w:rPr>
          <w:highlight w:val="yellow"/>
          <w:lang w:val="en-US"/>
        </w:rPr>
      </w:pPr>
    </w:p>
    <w:p w14:paraId="3B744CDE" w14:textId="77777777" w:rsidR="0028391F" w:rsidRPr="00C8036C" w:rsidRDefault="0028391F" w:rsidP="0028391F">
      <w:pPr>
        <w:jc w:val="both"/>
        <w:rPr>
          <w:color w:val="0000FF"/>
          <w:sz w:val="23"/>
          <w:szCs w:val="23"/>
          <w:lang w:val="en-US"/>
        </w:rPr>
      </w:pPr>
      <w:r w:rsidRPr="00C8036C">
        <w:rPr>
          <w:color w:val="0000FF"/>
          <w:sz w:val="23"/>
          <w:szCs w:val="23"/>
          <w:lang w:val="en-US"/>
        </w:rPr>
        <w:t>Control Flow Graph</w:t>
      </w:r>
    </w:p>
    <w:p w14:paraId="77B5C4F9" w14:textId="77777777" w:rsidR="0028391F" w:rsidRPr="00C8036C" w:rsidRDefault="0028391F" w:rsidP="00CB5E4A">
      <w:pPr>
        <w:rPr>
          <w:highlight w:val="yellow"/>
          <w:lang w:val="en-US"/>
        </w:rPr>
      </w:pPr>
    </w:p>
    <w:p w14:paraId="13528CFB" w14:textId="77777777" w:rsidR="0028391F" w:rsidRPr="00C8036C" w:rsidRDefault="0028391F" w:rsidP="00CB5E4A">
      <w:pPr>
        <w:rPr>
          <w:highlight w:val="yellow"/>
          <w:lang w:val="en-US"/>
        </w:rPr>
      </w:pPr>
    </w:p>
    <w:p w14:paraId="60F72ADC" w14:textId="77777777" w:rsidR="0028391F" w:rsidRPr="00C8036C" w:rsidRDefault="0028391F" w:rsidP="00CB5E4A">
      <w:pPr>
        <w:rPr>
          <w:lang w:val="en-US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60288" behindDoc="0" locked="0" layoutInCell="1" allowOverlap="1" wp14:anchorId="5192AB47" wp14:editId="02C19B4A">
            <wp:simplePos x="0" y="0"/>
            <wp:positionH relativeFrom="column">
              <wp:posOffset>0</wp:posOffset>
            </wp:positionH>
            <wp:positionV relativeFrom="paragraph">
              <wp:posOffset>132715</wp:posOffset>
            </wp:positionV>
            <wp:extent cx="1087755" cy="4457700"/>
            <wp:effectExtent l="177800" t="177800" r="385445" b="39370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445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4242D" w14:textId="77777777" w:rsidR="0028391F" w:rsidRPr="00C8036C" w:rsidRDefault="0028391F" w:rsidP="0028391F">
      <w:pPr>
        <w:jc w:val="both"/>
        <w:rPr>
          <w:sz w:val="23"/>
          <w:szCs w:val="23"/>
          <w:lang w:val="en-US"/>
        </w:rPr>
      </w:pPr>
      <w:r w:rsidRPr="00C8036C">
        <w:rPr>
          <w:sz w:val="23"/>
          <w:szCs w:val="23"/>
          <w:lang w:val="en-US"/>
        </w:rPr>
        <w:t>NUMERO CICLOMATICO:</w:t>
      </w:r>
    </w:p>
    <w:p w14:paraId="3C5C7531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numero di regioni chiuse del grafo </w:t>
      </w:r>
      <w:r>
        <w:rPr>
          <w:sz w:val="23"/>
          <w:szCs w:val="23"/>
        </w:rPr>
        <w:tab/>
        <w:t>= 6</w:t>
      </w:r>
    </w:p>
    <w:p w14:paraId="42089E09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numero di nodi predicati (0,2,4,6,10) +1 = 6</w:t>
      </w:r>
    </w:p>
    <w:p w14:paraId="5FA392D0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# archi – # nodi + 2 = (15 - 11) + 2</w:t>
      </w:r>
      <w:r>
        <w:rPr>
          <w:sz w:val="23"/>
          <w:szCs w:val="23"/>
        </w:rPr>
        <w:tab/>
        <w:t xml:space="preserve">= 6 </w:t>
      </w:r>
    </w:p>
    <w:p w14:paraId="214423B6" w14:textId="77777777" w:rsidR="0028391F" w:rsidRDefault="0028391F" w:rsidP="0028391F">
      <w:pPr>
        <w:jc w:val="both"/>
        <w:rPr>
          <w:sz w:val="23"/>
          <w:szCs w:val="23"/>
        </w:rPr>
      </w:pPr>
    </w:p>
    <w:p w14:paraId="4E1AB10B" w14:textId="77777777" w:rsidR="0028391F" w:rsidRDefault="0028391F" w:rsidP="0028391F">
      <w:pPr>
        <w:jc w:val="both"/>
        <w:rPr>
          <w:sz w:val="23"/>
          <w:szCs w:val="23"/>
        </w:rPr>
      </w:pPr>
    </w:p>
    <w:p w14:paraId="7106C81D" w14:textId="77777777" w:rsidR="0028391F" w:rsidRDefault="0028391F" w:rsidP="0028391F">
      <w:pPr>
        <w:jc w:val="both"/>
        <w:rPr>
          <w:sz w:val="23"/>
          <w:szCs w:val="23"/>
        </w:rPr>
      </w:pPr>
    </w:p>
    <w:p w14:paraId="2C37E790" w14:textId="77777777" w:rsidR="0028391F" w:rsidRDefault="0028391F" w:rsidP="0028391F">
      <w:pPr>
        <w:jc w:val="both"/>
        <w:rPr>
          <w:highlight w:val="yellow"/>
        </w:rPr>
      </w:pPr>
    </w:p>
    <w:p w14:paraId="77BB4FDB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CAMMINI:</w:t>
      </w:r>
    </w:p>
    <w:p w14:paraId="67F38EE0" w14:textId="77777777" w:rsidR="0028391F" w:rsidRDefault="0028391F" w:rsidP="005A4F6D">
      <w:pPr>
        <w:pStyle w:val="Paragrafoelenco"/>
        <w:numPr>
          <w:ilvl w:val="0"/>
          <w:numId w:val="10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0-1-2-3</w:t>
      </w:r>
    </w:p>
    <w:p w14:paraId="05BD0D35" w14:textId="77777777" w:rsidR="0028391F" w:rsidRDefault="0028391F" w:rsidP="005A4F6D">
      <w:pPr>
        <w:pStyle w:val="Paragrafoelenco"/>
        <w:numPr>
          <w:ilvl w:val="0"/>
          <w:numId w:val="10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0-1-2-4-5</w:t>
      </w:r>
    </w:p>
    <w:p w14:paraId="40B057F6" w14:textId="77777777" w:rsidR="0028391F" w:rsidRDefault="0028391F" w:rsidP="005A4F6D">
      <w:pPr>
        <w:pStyle w:val="Paragrafoelenco"/>
        <w:numPr>
          <w:ilvl w:val="0"/>
          <w:numId w:val="10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0-1-2-4-6-7-9</w:t>
      </w:r>
    </w:p>
    <w:p w14:paraId="482B4A90" w14:textId="77777777" w:rsidR="0028391F" w:rsidRDefault="0028391F" w:rsidP="005A4F6D">
      <w:pPr>
        <w:pStyle w:val="Paragrafoelenco"/>
        <w:numPr>
          <w:ilvl w:val="0"/>
          <w:numId w:val="10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0-1-2-4-6-8-9</w:t>
      </w:r>
    </w:p>
    <w:p w14:paraId="3FD85A1E" w14:textId="77777777" w:rsidR="0028391F" w:rsidRDefault="0028391F" w:rsidP="005A4F6D">
      <w:pPr>
        <w:pStyle w:val="Paragrafoelenco"/>
        <w:numPr>
          <w:ilvl w:val="0"/>
          <w:numId w:val="10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0-1-2-4-6-7-9-10-9</w:t>
      </w:r>
    </w:p>
    <w:p w14:paraId="6A0608A3" w14:textId="77777777" w:rsidR="0028391F" w:rsidRPr="009552C0" w:rsidRDefault="0028391F" w:rsidP="005A4F6D">
      <w:pPr>
        <w:pStyle w:val="Paragrafoelenco"/>
        <w:numPr>
          <w:ilvl w:val="0"/>
          <w:numId w:val="10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0-2-4-6-7-9</w:t>
      </w:r>
    </w:p>
    <w:p w14:paraId="048649F5" w14:textId="77777777" w:rsidR="0028391F" w:rsidRDefault="0028391F" w:rsidP="0028391F">
      <w:pPr>
        <w:jc w:val="both"/>
        <w:rPr>
          <w:highlight w:val="yellow"/>
        </w:rPr>
      </w:pPr>
    </w:p>
    <w:p w14:paraId="2ECFEF55" w14:textId="77777777" w:rsidR="00CB5E4A" w:rsidRDefault="00CB5E4A" w:rsidP="00CB5E4A">
      <w:pPr>
        <w:rPr>
          <w:highlight w:val="yellow"/>
        </w:rPr>
      </w:pPr>
    </w:p>
    <w:p w14:paraId="7A1D539C" w14:textId="77777777" w:rsidR="0028391F" w:rsidRDefault="0028391F" w:rsidP="00CB5E4A">
      <w:pPr>
        <w:rPr>
          <w:highlight w:val="yellow"/>
        </w:rPr>
      </w:pPr>
    </w:p>
    <w:p w14:paraId="521D8FAA" w14:textId="77777777" w:rsidR="0028391F" w:rsidRDefault="0028391F" w:rsidP="00CB5E4A">
      <w:pPr>
        <w:rPr>
          <w:highlight w:val="yellow"/>
        </w:rPr>
      </w:pPr>
    </w:p>
    <w:p w14:paraId="531D60AC" w14:textId="77777777" w:rsidR="0028391F" w:rsidRDefault="0028391F" w:rsidP="00CB5E4A">
      <w:pPr>
        <w:rPr>
          <w:highlight w:val="yellow"/>
        </w:rPr>
      </w:pPr>
    </w:p>
    <w:p w14:paraId="29128040" w14:textId="77777777" w:rsidR="0028391F" w:rsidRDefault="0028391F" w:rsidP="00CB5E4A">
      <w:pPr>
        <w:rPr>
          <w:highlight w:val="yellow"/>
        </w:rPr>
      </w:pPr>
    </w:p>
    <w:p w14:paraId="45CEE1F4" w14:textId="77777777" w:rsidR="0028391F" w:rsidRDefault="0028391F" w:rsidP="00CB5E4A">
      <w:pPr>
        <w:rPr>
          <w:highlight w:val="yellow"/>
        </w:rPr>
      </w:pPr>
    </w:p>
    <w:p w14:paraId="2CBF2B27" w14:textId="77777777" w:rsidR="0028391F" w:rsidRDefault="0028391F" w:rsidP="00CB5E4A">
      <w:pPr>
        <w:rPr>
          <w:highlight w:val="yellow"/>
        </w:rPr>
      </w:pPr>
    </w:p>
    <w:p w14:paraId="3CE74505" w14:textId="77777777" w:rsidR="0028391F" w:rsidRDefault="0028391F" w:rsidP="00CB5E4A">
      <w:pPr>
        <w:rPr>
          <w:highlight w:val="yellow"/>
        </w:rPr>
      </w:pPr>
    </w:p>
    <w:p w14:paraId="0F4FA018" w14:textId="77777777" w:rsidR="0028391F" w:rsidRDefault="0028391F" w:rsidP="00CB5E4A">
      <w:pPr>
        <w:rPr>
          <w:highlight w:val="yellow"/>
        </w:rPr>
      </w:pPr>
    </w:p>
    <w:p w14:paraId="7CBD72EF" w14:textId="77777777" w:rsidR="0028391F" w:rsidRDefault="0028391F" w:rsidP="00CB5E4A">
      <w:pPr>
        <w:rPr>
          <w:highlight w:val="yellow"/>
        </w:rPr>
      </w:pPr>
    </w:p>
    <w:p w14:paraId="0AEF4033" w14:textId="77777777" w:rsidR="0028391F" w:rsidRDefault="0028391F" w:rsidP="00CB5E4A">
      <w:pPr>
        <w:rPr>
          <w:highlight w:val="yellow"/>
        </w:rPr>
      </w:pPr>
    </w:p>
    <w:p w14:paraId="177EA44B" w14:textId="77777777" w:rsidR="0028391F" w:rsidRDefault="0028391F" w:rsidP="00CB5E4A">
      <w:pPr>
        <w:rPr>
          <w:highlight w:val="yellow"/>
        </w:rPr>
      </w:pPr>
    </w:p>
    <w:p w14:paraId="70719AD3" w14:textId="77777777" w:rsidR="00CB5E4A" w:rsidRPr="007137CF" w:rsidRDefault="00CB5E4A" w:rsidP="00CB5E4A"/>
    <w:p w14:paraId="514D78BA" w14:textId="77777777" w:rsidR="00CB5E4A" w:rsidRPr="001634E1" w:rsidRDefault="00CB5E4A" w:rsidP="0058273D">
      <w:pPr>
        <w:pStyle w:val="Titolo2"/>
      </w:pPr>
      <w:bookmarkStart w:id="179" w:name="_Toc471494152"/>
      <w:bookmarkStart w:id="180" w:name="_Toc471905566"/>
      <w:bookmarkStart w:id="181" w:name="_Toc474433568"/>
      <w:bookmarkStart w:id="182" w:name="_Toc474433743"/>
      <w:bookmarkStart w:id="183" w:name="_Toc474434052"/>
      <w:r w:rsidRPr="001634E1">
        <w:t>Test funzionale</w:t>
      </w:r>
      <w:bookmarkEnd w:id="179"/>
      <w:bookmarkEnd w:id="180"/>
      <w:bookmarkEnd w:id="181"/>
      <w:bookmarkEnd w:id="182"/>
      <w:bookmarkEnd w:id="183"/>
    </w:p>
    <w:p w14:paraId="241D5CF3" w14:textId="77777777" w:rsidR="00C60959" w:rsidRDefault="00CB5E4A" w:rsidP="00CB5E4A">
      <w:pPr>
        <w:rPr>
          <w:highlight w:val="yellow"/>
        </w:rPr>
      </w:pPr>
      <w:r w:rsidRPr="006D0B6A">
        <w:rPr>
          <w:highlight w:val="yellow"/>
        </w:rPr>
        <w:t xml:space="preserve">Descrivere </w:t>
      </w:r>
      <w:r>
        <w:rPr>
          <w:highlight w:val="yellow"/>
        </w:rPr>
        <w:t xml:space="preserve">i risultati dell’esecuzione dei test funzionali precedentemente pianificati </w:t>
      </w:r>
      <w:r w:rsidR="00C60959">
        <w:rPr>
          <w:highlight w:val="yellow"/>
        </w:rPr>
        <w:t>adoperando lo schema</w:t>
      </w:r>
      <w:r>
        <w:rPr>
          <w:highlight w:val="yellow"/>
        </w:rPr>
        <w:t xml:space="preserve"> d</w:t>
      </w:r>
      <w:r w:rsidR="00C60959">
        <w:rPr>
          <w:highlight w:val="yellow"/>
        </w:rPr>
        <w:t>i tabella seguente.</w:t>
      </w:r>
    </w:p>
    <w:p w14:paraId="1583A6E7" w14:textId="77777777" w:rsidR="00C60959" w:rsidRDefault="00C60959" w:rsidP="00CB5E4A">
      <w:pPr>
        <w:rPr>
          <w:highlight w:val="yellow"/>
        </w:rPr>
      </w:pPr>
      <w:r>
        <w:rPr>
          <w:highlight w:val="yellow"/>
        </w:rPr>
        <w:t>Descrivere</w:t>
      </w:r>
      <w:r w:rsidR="00CB5E4A">
        <w:rPr>
          <w:highlight w:val="yellow"/>
        </w:rPr>
        <w:t xml:space="preserve"> le eventuali azioni di </w:t>
      </w:r>
      <w:proofErr w:type="spellStart"/>
      <w:r w:rsidR="00CB5E4A" w:rsidRPr="00EC0F0D">
        <w:rPr>
          <w:i/>
          <w:highlight w:val="yellow"/>
        </w:rPr>
        <w:t>debugging</w:t>
      </w:r>
      <w:proofErr w:type="spellEnd"/>
      <w:r w:rsidR="00CB5E4A">
        <w:rPr>
          <w:highlight w:val="yellow"/>
        </w:rPr>
        <w:t xml:space="preserve"> a seguito di casi di test con esito </w:t>
      </w:r>
      <w:r w:rsidR="00CB5E4A">
        <w:rPr>
          <w:i/>
          <w:highlight w:val="yellow"/>
        </w:rPr>
        <w:t>FAIL</w:t>
      </w:r>
      <w:r w:rsidR="00CB5E4A">
        <w:rPr>
          <w:highlight w:val="yellow"/>
        </w:rPr>
        <w:t xml:space="preserve">. </w:t>
      </w:r>
    </w:p>
    <w:p w14:paraId="76A6B079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Commentare se gli eventuali difetti rilevati dal test funzionale potevano essere rilevati anche da un test strutturale. </w:t>
      </w:r>
    </w:p>
    <w:p w14:paraId="73CD19E0" w14:textId="77777777" w:rsidR="00CB5E4A" w:rsidRDefault="00CB5E4A" w:rsidP="00CB5E4A">
      <w:pPr>
        <w:rPr>
          <w:highlight w:val="yellow"/>
        </w:rPr>
      </w:pPr>
    </w:p>
    <w:p w14:paraId="1E669366" w14:textId="77777777" w:rsidR="00CB5E4A" w:rsidRPr="006D0B6A" w:rsidRDefault="00CB5E4A" w:rsidP="00CB5E4A">
      <w:pPr>
        <w:rPr>
          <w:highlight w:val="yellow"/>
        </w:rPr>
      </w:pPr>
    </w:p>
    <w:p w14:paraId="60316E9E" w14:textId="77777777" w:rsidR="00CB5E4A" w:rsidRDefault="00CB5E4A" w:rsidP="00CB5E4A"/>
    <w:p w14:paraId="636D96F0" w14:textId="77777777" w:rsidR="00CB5E4A" w:rsidRDefault="00CB5E4A" w:rsidP="00CB5E4A">
      <w:pPr>
        <w:sectPr w:rsidR="00CB5E4A" w:rsidSect="006761B6"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tbl>
      <w:tblPr>
        <w:tblW w:w="1477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410"/>
        <w:gridCol w:w="2633"/>
        <w:gridCol w:w="1234"/>
        <w:gridCol w:w="2085"/>
        <w:gridCol w:w="980"/>
        <w:gridCol w:w="1234"/>
        <w:gridCol w:w="1132"/>
        <w:gridCol w:w="1234"/>
        <w:gridCol w:w="836"/>
      </w:tblGrid>
      <w:tr w:rsidR="00CB5E4A" w:rsidRPr="006B7151" w14:paraId="7F964852" w14:textId="77777777" w:rsidTr="00CB5E4A">
        <w:trPr>
          <w:trHeight w:val="734"/>
        </w:trPr>
        <w:tc>
          <w:tcPr>
            <w:tcW w:w="993" w:type="dxa"/>
            <w:shd w:val="clear" w:color="auto" w:fill="auto"/>
          </w:tcPr>
          <w:p w14:paraId="7E445278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lastRenderedPageBreak/>
              <w:t>Test Case ID</w:t>
            </w:r>
          </w:p>
        </w:tc>
        <w:tc>
          <w:tcPr>
            <w:tcW w:w="2410" w:type="dxa"/>
            <w:shd w:val="clear" w:color="auto" w:fill="auto"/>
          </w:tcPr>
          <w:p w14:paraId="1E1CCB45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Descrizione</w:t>
            </w:r>
          </w:p>
        </w:tc>
        <w:tc>
          <w:tcPr>
            <w:tcW w:w="2633" w:type="dxa"/>
          </w:tcPr>
          <w:p w14:paraId="51AECB57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Classi di equivalenza coperte</w:t>
            </w:r>
          </w:p>
        </w:tc>
        <w:tc>
          <w:tcPr>
            <w:tcW w:w="1234" w:type="dxa"/>
            <w:shd w:val="clear" w:color="auto" w:fill="auto"/>
          </w:tcPr>
          <w:p w14:paraId="39BBA811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Pre-condizioni</w:t>
            </w:r>
          </w:p>
        </w:tc>
        <w:tc>
          <w:tcPr>
            <w:tcW w:w="2085" w:type="dxa"/>
            <w:shd w:val="clear" w:color="auto" w:fill="auto"/>
          </w:tcPr>
          <w:p w14:paraId="6F2B5762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Input</w:t>
            </w:r>
          </w:p>
        </w:tc>
        <w:tc>
          <w:tcPr>
            <w:tcW w:w="980" w:type="dxa"/>
            <w:shd w:val="clear" w:color="auto" w:fill="auto"/>
          </w:tcPr>
          <w:p w14:paraId="6CC4482E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Attesi</w:t>
            </w:r>
          </w:p>
        </w:tc>
        <w:tc>
          <w:tcPr>
            <w:tcW w:w="1234" w:type="dxa"/>
            <w:shd w:val="clear" w:color="auto" w:fill="auto"/>
          </w:tcPr>
          <w:p w14:paraId="4111F709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Attese</w:t>
            </w:r>
          </w:p>
        </w:tc>
        <w:tc>
          <w:tcPr>
            <w:tcW w:w="1132" w:type="dxa"/>
            <w:shd w:val="clear" w:color="auto" w:fill="auto"/>
          </w:tcPr>
          <w:p w14:paraId="693EE484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Ottenuti</w:t>
            </w:r>
          </w:p>
        </w:tc>
        <w:tc>
          <w:tcPr>
            <w:tcW w:w="1234" w:type="dxa"/>
            <w:shd w:val="clear" w:color="auto" w:fill="auto"/>
          </w:tcPr>
          <w:p w14:paraId="2CD18A66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Ottenute</w:t>
            </w:r>
          </w:p>
        </w:tc>
        <w:tc>
          <w:tcPr>
            <w:tcW w:w="836" w:type="dxa"/>
            <w:shd w:val="clear" w:color="auto" w:fill="auto"/>
          </w:tcPr>
          <w:p w14:paraId="7DB73ADA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Esito</w:t>
            </w:r>
          </w:p>
          <w:p w14:paraId="7959A831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(</w:t>
            </w:r>
            <w:r w:rsidRPr="00E77D7E">
              <w:rPr>
                <w:rFonts w:ascii="Calibri" w:hAnsi="Calibri"/>
                <w:b/>
                <w:i/>
                <w:color w:val="000090"/>
              </w:rPr>
              <w:t>FAIL</w:t>
            </w:r>
            <w:r w:rsidRPr="00E77D7E">
              <w:rPr>
                <w:rFonts w:ascii="Calibri" w:hAnsi="Calibri"/>
                <w:b/>
                <w:color w:val="000090"/>
              </w:rPr>
              <w:t xml:space="preserve">, </w:t>
            </w:r>
            <w:r w:rsidRPr="00E77D7E">
              <w:rPr>
                <w:rFonts w:ascii="Calibri" w:hAnsi="Calibri"/>
                <w:b/>
                <w:i/>
                <w:color w:val="000090"/>
              </w:rPr>
              <w:t>PASS</w:t>
            </w:r>
            <w:r w:rsidRPr="00E77D7E">
              <w:rPr>
                <w:rFonts w:ascii="Calibri" w:hAnsi="Calibri"/>
                <w:b/>
                <w:color w:val="000090"/>
              </w:rPr>
              <w:t>)</w:t>
            </w:r>
          </w:p>
        </w:tc>
      </w:tr>
      <w:tr w:rsidR="00CB5E4A" w:rsidRPr="006B7151" w14:paraId="71DEE59C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436180FA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0E9DD529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58072D4E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661F80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17742312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5D7221C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E87EBD8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3F6FC20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3D72F9B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EE35272" w14:textId="77777777" w:rsidR="00CB5E4A" w:rsidRPr="007D69B2" w:rsidRDefault="00CB5E4A" w:rsidP="00CB5E4A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CB5E4A" w:rsidRPr="006B7151" w14:paraId="51788E0D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0F1B77CD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2BCFBD2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5B9763AB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9D7784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3A2F125E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3AE0654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D9B5447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5AFCF3B2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351DCD94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53647F68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5B6240FA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18EE575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0A98D36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23F23457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DCEAA0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1C5C84EA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2463C05A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1D7112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52B960C1" w14:textId="77777777" w:rsidR="00CB5E4A" w:rsidRPr="00C47FB4" w:rsidRDefault="00CB5E4A" w:rsidP="00CB5E4A">
            <w:pPr>
              <w:tabs>
                <w:tab w:val="left" w:pos="773"/>
              </w:tabs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CC19B5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1A7025A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2F065321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63639C9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7F7A808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19A0AB2F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3D3E724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33572B58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32268B96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BC5D150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3EFB990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52B109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0274EC8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51046B23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20AFF83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19D2776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3A3A8175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1852856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1C696C5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136E449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84AE9F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3CFD9127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6B64D66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AC41FC9" w14:textId="77777777" w:rsidR="00CB5E4A" w:rsidRPr="00CD499E" w:rsidRDefault="00CB5E4A" w:rsidP="00CB5E4A">
            <w:pPr>
              <w:autoSpaceDE w:val="0"/>
              <w:rPr>
                <w:rFonts w:ascii="Calibri" w:hAnsi="Calibri"/>
                <w:b/>
              </w:rPr>
            </w:pPr>
          </w:p>
        </w:tc>
      </w:tr>
      <w:tr w:rsidR="00CB5E4A" w:rsidRPr="006B7151" w14:paraId="3D4AEF5B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318F0724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5711B95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5E00CA9F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F6A2B8C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0715886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601DC80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18EB53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0ACBCE1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7ACFAA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5219A7E5" w14:textId="77777777" w:rsidR="00CB5E4A" w:rsidRPr="008A4B00" w:rsidRDefault="00CB5E4A" w:rsidP="00CB5E4A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CB5E4A" w:rsidRPr="006B7151" w14:paraId="72477D69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7ECD56D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268A503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23338E5E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BE97DD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178CBAAE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0CE2737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6735B70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7287CA06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E5E4F6C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6319DD3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1E48A01E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3BA31277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7A0839A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2899382E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90CF54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212AAA5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7CD4B31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6E8BA5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2940EAF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3A835715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5BB0876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3CF8C0F1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63335CDD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447E6C7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411302F1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164B3D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5F54F6BB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598A4EC8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9FD293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70242083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35003E7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656A602E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1CBF518A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2E0EBD8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0689FE66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76F1496C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19AA12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44263FB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0A685AA8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06A9175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735B18B5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8CFC47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25B1456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14:paraId="72A7D08E" w14:textId="77777777" w:rsidR="00CB5E4A" w:rsidRDefault="00CB5E4A" w:rsidP="00CB5E4A"/>
    <w:p w14:paraId="2AF8C4FC" w14:textId="77777777" w:rsidR="001634E1" w:rsidRDefault="001634E1" w:rsidP="00CB5E4A">
      <w:pPr>
        <w:pStyle w:val="Titolo1"/>
        <w:numPr>
          <w:ilvl w:val="0"/>
          <w:numId w:val="0"/>
        </w:numPr>
      </w:pPr>
    </w:p>
    <w:sectPr w:rsidR="001634E1" w:rsidSect="00CB5E4A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441DF" w14:textId="77777777" w:rsidR="005A4F6D" w:rsidRDefault="005A4F6D" w:rsidP="00936DB3">
      <w:r>
        <w:separator/>
      </w:r>
    </w:p>
  </w:endnote>
  <w:endnote w:type="continuationSeparator" w:id="0">
    <w:p w14:paraId="55D2EC1A" w14:textId="77777777" w:rsidR="005A4F6D" w:rsidRDefault="005A4F6D" w:rsidP="0093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C0EA3" w14:textId="77777777" w:rsidR="00E97FCF" w:rsidRDefault="00E97FCF" w:rsidP="004D4C72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61A6C90" w14:textId="77777777" w:rsidR="00E97FCF" w:rsidRDefault="00E97FCF" w:rsidP="004D4C72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C923C" w14:textId="77777777" w:rsidR="00E97FCF" w:rsidRPr="005A40D1" w:rsidRDefault="00E97FCF" w:rsidP="004D4C72">
    <w:pPr>
      <w:pStyle w:val="Pidipagina"/>
      <w:pBdr>
        <w:bottom w:val="single" w:sz="6" w:space="1" w:color="800000"/>
      </w:pBdr>
      <w:ind w:right="360"/>
      <w:jc w:val="both"/>
      <w:rPr>
        <w:i/>
        <w:color w:val="800000"/>
        <w:sz w:val="18"/>
      </w:rPr>
    </w:pPr>
  </w:p>
  <w:p w14:paraId="22A2D6D9" w14:textId="77777777" w:rsidR="00E97FCF" w:rsidRDefault="00E97FCF">
    <w:pPr>
      <w:pStyle w:val="Pidipagina"/>
    </w:pPr>
    <w:r>
      <w:t xml:space="preserve">Elaborato di Ingegneria del Software                         Studente: … … … … … …     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E7C99" w14:textId="77777777" w:rsidR="00E97FCF" w:rsidRDefault="00E97FCF" w:rsidP="00535726">
    <w:pPr>
      <w:pStyle w:val="Pidipagina"/>
      <w:framePr w:w="183" w:h="354" w:hRule="exact" w:wrap="around" w:vAnchor="text" w:hAnchor="page" w:x="10675" w:y="220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E9746D">
      <w:rPr>
        <w:rStyle w:val="Numeropagina"/>
        <w:noProof/>
      </w:rPr>
      <w:t>3</w:t>
    </w:r>
    <w:r>
      <w:rPr>
        <w:rStyle w:val="Numeropagina"/>
      </w:rPr>
      <w:fldChar w:fldCharType="end"/>
    </w:r>
  </w:p>
  <w:p w14:paraId="060EDE97" w14:textId="77777777" w:rsidR="00E97FCF" w:rsidRPr="005A40D1" w:rsidRDefault="00E97FCF" w:rsidP="004D4C72">
    <w:pPr>
      <w:pStyle w:val="Pidipagina"/>
      <w:pBdr>
        <w:bottom w:val="single" w:sz="6" w:space="1" w:color="800000"/>
      </w:pBdr>
      <w:ind w:right="360"/>
      <w:jc w:val="both"/>
      <w:rPr>
        <w:i/>
        <w:color w:val="800000"/>
        <w:sz w:val="18"/>
      </w:rPr>
    </w:pPr>
  </w:p>
  <w:p w14:paraId="037DF4A4" w14:textId="15967CE4" w:rsidR="00E97FCF" w:rsidRDefault="00E97FC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8C066" w14:textId="77777777" w:rsidR="005A4F6D" w:rsidRDefault="005A4F6D" w:rsidP="00936DB3">
      <w:r>
        <w:separator/>
      </w:r>
    </w:p>
  </w:footnote>
  <w:footnote w:type="continuationSeparator" w:id="0">
    <w:p w14:paraId="33BF5CFE" w14:textId="77777777" w:rsidR="005A4F6D" w:rsidRDefault="005A4F6D" w:rsidP="0093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3F5"/>
    <w:multiLevelType w:val="hybridMultilevel"/>
    <w:tmpl w:val="4FE2E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860B8"/>
    <w:multiLevelType w:val="hybridMultilevel"/>
    <w:tmpl w:val="865A8D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06535"/>
    <w:multiLevelType w:val="multilevel"/>
    <w:tmpl w:val="DCDCA644"/>
    <w:lvl w:ilvl="0">
      <w:start w:val="1"/>
      <w:numFmt w:val="decimal"/>
      <w:pStyle w:val="Titolo1"/>
      <w:suff w:val="space"/>
      <w:lvlText w:val="%1.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o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33F16A5"/>
    <w:multiLevelType w:val="hybridMultilevel"/>
    <w:tmpl w:val="865A8D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4F5E56"/>
    <w:multiLevelType w:val="hybridMultilevel"/>
    <w:tmpl w:val="865A8D1C"/>
    <w:lvl w:ilvl="0" w:tplc="9C68B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0B4A03"/>
    <w:multiLevelType w:val="hybridMultilevel"/>
    <w:tmpl w:val="865A8D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EE7B0B"/>
    <w:multiLevelType w:val="hybridMultilevel"/>
    <w:tmpl w:val="82B848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80DD6"/>
    <w:multiLevelType w:val="hybridMultilevel"/>
    <w:tmpl w:val="865A8D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A179FA"/>
    <w:multiLevelType w:val="hybridMultilevel"/>
    <w:tmpl w:val="F40E87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63E08"/>
    <w:multiLevelType w:val="hybridMultilevel"/>
    <w:tmpl w:val="E31C3F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75BF9"/>
    <w:multiLevelType w:val="hybridMultilevel"/>
    <w:tmpl w:val="865A8D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443342"/>
    <w:multiLevelType w:val="hybridMultilevel"/>
    <w:tmpl w:val="4F04C1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B2D7F"/>
    <w:multiLevelType w:val="hybridMultilevel"/>
    <w:tmpl w:val="4F04C1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944D4"/>
    <w:multiLevelType w:val="hybridMultilevel"/>
    <w:tmpl w:val="8F787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4039F"/>
    <w:multiLevelType w:val="hybridMultilevel"/>
    <w:tmpl w:val="865A8D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F0ED1"/>
    <w:multiLevelType w:val="hybridMultilevel"/>
    <w:tmpl w:val="865A8D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EE3CF8"/>
    <w:multiLevelType w:val="hybridMultilevel"/>
    <w:tmpl w:val="A9B07450"/>
    <w:lvl w:ilvl="0" w:tplc="C61C9EB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406A5"/>
    <w:multiLevelType w:val="multilevel"/>
    <w:tmpl w:val="722C6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25D6743"/>
    <w:multiLevelType w:val="hybridMultilevel"/>
    <w:tmpl w:val="DFE8781C"/>
    <w:lvl w:ilvl="0" w:tplc="0EFAD4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EA4939"/>
    <w:multiLevelType w:val="multilevel"/>
    <w:tmpl w:val="C276A1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E85029"/>
    <w:multiLevelType w:val="hybridMultilevel"/>
    <w:tmpl w:val="865A8D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</w:num>
  <w:num w:numId="3">
    <w:abstractNumId w:val="20"/>
  </w:num>
  <w:num w:numId="4">
    <w:abstractNumId w:val="19"/>
  </w:num>
  <w:num w:numId="5">
    <w:abstractNumId w:val="15"/>
  </w:num>
  <w:num w:numId="6">
    <w:abstractNumId w:val="18"/>
  </w:num>
  <w:num w:numId="7">
    <w:abstractNumId w:val="6"/>
  </w:num>
  <w:num w:numId="8">
    <w:abstractNumId w:val="0"/>
  </w:num>
  <w:num w:numId="9">
    <w:abstractNumId w:val="13"/>
  </w:num>
  <w:num w:numId="10">
    <w:abstractNumId w:val="17"/>
  </w:num>
  <w:num w:numId="11">
    <w:abstractNumId w:val="8"/>
  </w:num>
  <w:num w:numId="12">
    <w:abstractNumId w:val="11"/>
  </w:num>
  <w:num w:numId="13">
    <w:abstractNumId w:val="12"/>
  </w:num>
  <w:num w:numId="14">
    <w:abstractNumId w:val="9"/>
  </w:num>
  <w:num w:numId="15">
    <w:abstractNumId w:val="4"/>
  </w:num>
  <w:num w:numId="16">
    <w:abstractNumId w:val="3"/>
  </w:num>
  <w:num w:numId="17">
    <w:abstractNumId w:val="5"/>
  </w:num>
  <w:num w:numId="18">
    <w:abstractNumId w:val="14"/>
  </w:num>
  <w:num w:numId="19">
    <w:abstractNumId w:val="21"/>
  </w:num>
  <w:num w:numId="20">
    <w:abstractNumId w:val="10"/>
  </w:num>
  <w:num w:numId="21">
    <w:abstractNumId w:val="1"/>
  </w:num>
  <w:num w:numId="22">
    <w:abstractNumId w:val="7"/>
  </w:num>
  <w:num w:numId="23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attachedTemplate r:id="rId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10F"/>
    <w:rsid w:val="00005446"/>
    <w:rsid w:val="00016D7E"/>
    <w:rsid w:val="000E34FD"/>
    <w:rsid w:val="000F29E0"/>
    <w:rsid w:val="00132ECF"/>
    <w:rsid w:val="00161951"/>
    <w:rsid w:val="001634E1"/>
    <w:rsid w:val="00192F48"/>
    <w:rsid w:val="00195C20"/>
    <w:rsid w:val="001A2AB1"/>
    <w:rsid w:val="001B56AC"/>
    <w:rsid w:val="001C14DA"/>
    <w:rsid w:val="001F2B49"/>
    <w:rsid w:val="00215FAE"/>
    <w:rsid w:val="00233B3A"/>
    <w:rsid w:val="00244F68"/>
    <w:rsid w:val="002712D4"/>
    <w:rsid w:val="0028391F"/>
    <w:rsid w:val="00290889"/>
    <w:rsid w:val="002A0DEB"/>
    <w:rsid w:val="002C4135"/>
    <w:rsid w:val="002D16CC"/>
    <w:rsid w:val="002E573D"/>
    <w:rsid w:val="002E7C61"/>
    <w:rsid w:val="0031500B"/>
    <w:rsid w:val="00321E2F"/>
    <w:rsid w:val="003770D3"/>
    <w:rsid w:val="00382F91"/>
    <w:rsid w:val="003A1C8C"/>
    <w:rsid w:val="003A399E"/>
    <w:rsid w:val="003B29CD"/>
    <w:rsid w:val="003F4652"/>
    <w:rsid w:val="004015C9"/>
    <w:rsid w:val="00405AA0"/>
    <w:rsid w:val="004514C3"/>
    <w:rsid w:val="004623E1"/>
    <w:rsid w:val="004909EA"/>
    <w:rsid w:val="004B729E"/>
    <w:rsid w:val="004C05EC"/>
    <w:rsid w:val="004C182D"/>
    <w:rsid w:val="004C7213"/>
    <w:rsid w:val="004D4C72"/>
    <w:rsid w:val="005150A3"/>
    <w:rsid w:val="005215F5"/>
    <w:rsid w:val="00521EFE"/>
    <w:rsid w:val="00525C5D"/>
    <w:rsid w:val="00535726"/>
    <w:rsid w:val="0058273D"/>
    <w:rsid w:val="00587500"/>
    <w:rsid w:val="005A4F6D"/>
    <w:rsid w:val="005C0A0A"/>
    <w:rsid w:val="005D537E"/>
    <w:rsid w:val="005D7F59"/>
    <w:rsid w:val="005F5A75"/>
    <w:rsid w:val="00601B88"/>
    <w:rsid w:val="00624863"/>
    <w:rsid w:val="006761B6"/>
    <w:rsid w:val="006D0B6A"/>
    <w:rsid w:val="006D205C"/>
    <w:rsid w:val="006D74AB"/>
    <w:rsid w:val="006E0AD3"/>
    <w:rsid w:val="00710067"/>
    <w:rsid w:val="007164D5"/>
    <w:rsid w:val="007506B3"/>
    <w:rsid w:val="00754736"/>
    <w:rsid w:val="007B2077"/>
    <w:rsid w:val="007B36C5"/>
    <w:rsid w:val="007B4E5A"/>
    <w:rsid w:val="007D57D7"/>
    <w:rsid w:val="007E08D8"/>
    <w:rsid w:val="007E55A6"/>
    <w:rsid w:val="00802596"/>
    <w:rsid w:val="008055AD"/>
    <w:rsid w:val="00820436"/>
    <w:rsid w:val="00843A48"/>
    <w:rsid w:val="00887811"/>
    <w:rsid w:val="008B1CCF"/>
    <w:rsid w:val="008D10CD"/>
    <w:rsid w:val="008F58D9"/>
    <w:rsid w:val="00936DB3"/>
    <w:rsid w:val="009403FE"/>
    <w:rsid w:val="009622AB"/>
    <w:rsid w:val="00963A8B"/>
    <w:rsid w:val="009879EF"/>
    <w:rsid w:val="0099173A"/>
    <w:rsid w:val="009C59AD"/>
    <w:rsid w:val="009F57A5"/>
    <w:rsid w:val="00A1382D"/>
    <w:rsid w:val="00A4602F"/>
    <w:rsid w:val="00A47606"/>
    <w:rsid w:val="00A61F4E"/>
    <w:rsid w:val="00B31D7B"/>
    <w:rsid w:val="00B31DFD"/>
    <w:rsid w:val="00B355E4"/>
    <w:rsid w:val="00B80D30"/>
    <w:rsid w:val="00B81EF2"/>
    <w:rsid w:val="00B95AE0"/>
    <w:rsid w:val="00B96DBA"/>
    <w:rsid w:val="00C06C55"/>
    <w:rsid w:val="00C256C9"/>
    <w:rsid w:val="00C60959"/>
    <w:rsid w:val="00C6111A"/>
    <w:rsid w:val="00C65938"/>
    <w:rsid w:val="00C6695C"/>
    <w:rsid w:val="00C8036C"/>
    <w:rsid w:val="00C9610F"/>
    <w:rsid w:val="00C96682"/>
    <w:rsid w:val="00CB4B4C"/>
    <w:rsid w:val="00CB5E4A"/>
    <w:rsid w:val="00D02CDA"/>
    <w:rsid w:val="00D76D7C"/>
    <w:rsid w:val="00D8144F"/>
    <w:rsid w:val="00DA1B3D"/>
    <w:rsid w:val="00DA5FB8"/>
    <w:rsid w:val="00DB46D9"/>
    <w:rsid w:val="00DE65ED"/>
    <w:rsid w:val="00DF3ABC"/>
    <w:rsid w:val="00E32D7B"/>
    <w:rsid w:val="00E4496C"/>
    <w:rsid w:val="00E53A32"/>
    <w:rsid w:val="00E56F8B"/>
    <w:rsid w:val="00E9746D"/>
    <w:rsid w:val="00E97FCF"/>
    <w:rsid w:val="00EA1465"/>
    <w:rsid w:val="00ED56D6"/>
    <w:rsid w:val="00ED5F83"/>
    <w:rsid w:val="00EE4CC9"/>
    <w:rsid w:val="00EE51AD"/>
    <w:rsid w:val="00EF4827"/>
    <w:rsid w:val="00F00925"/>
    <w:rsid w:val="00F210FE"/>
    <w:rsid w:val="00F34D2F"/>
    <w:rsid w:val="00F526EE"/>
    <w:rsid w:val="00FB57D6"/>
    <w:rsid w:val="00FC36F4"/>
    <w:rsid w:val="00FE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45F10D"/>
  <w14:defaultImageDpi w14:val="300"/>
  <w15:docId w15:val="{77E02944-571D-9E4A-BEC5-1432173D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5F5"/>
    <w:rPr>
      <w:rFonts w:ascii="Times New Roman" w:eastAsia="Times New Roman" w:hAnsi="Times New Roman" w:cs="Times New Roman"/>
    </w:rPr>
  </w:style>
  <w:style w:type="paragraph" w:styleId="Titolo1">
    <w:name w:val="heading 1"/>
    <w:aliases w:val="Titre principal,T1,T11,T12,1 ghost,g,ghost,head:1#,Head 1,Head 11,head:1#1,Head 12,head:1#2,Head 111,head:1#11,Head 13,head:1#3,Head 112,head:1#12"/>
    <w:basedOn w:val="Normale"/>
    <w:next w:val="Normale"/>
    <w:link w:val="Titolo1Carattere"/>
    <w:uiPriority w:val="9"/>
    <w:qFormat/>
    <w:rsid w:val="00215FAE"/>
    <w:pPr>
      <w:numPr>
        <w:numId w:val="2"/>
      </w:numPr>
      <w:spacing w:before="120" w:after="240"/>
      <w:outlineLvl w:val="0"/>
    </w:pPr>
    <w:rPr>
      <w:rFonts w:asciiTheme="minorHAnsi" w:eastAsiaTheme="minorEastAsia" w:hAnsiTheme="minorHAnsi" w:cstheme="minorBidi"/>
      <w:b/>
      <w:color w:val="0000FF"/>
      <w:sz w:val="36"/>
      <w:szCs w:val="28"/>
    </w:rPr>
  </w:style>
  <w:style w:type="paragraph" w:styleId="Titolo2">
    <w:name w:val="heading 2"/>
    <w:basedOn w:val="Normale"/>
    <w:next w:val="Normale"/>
    <w:link w:val="Titolo2Carattere"/>
    <w:autoRedefine/>
    <w:qFormat/>
    <w:rsid w:val="0058273D"/>
    <w:pPr>
      <w:numPr>
        <w:ilvl w:val="1"/>
        <w:numId w:val="2"/>
      </w:numPr>
      <w:spacing w:before="120" w:after="120"/>
      <w:jc w:val="both"/>
      <w:outlineLvl w:val="1"/>
    </w:pPr>
    <w:rPr>
      <w:rFonts w:eastAsia="Calibri"/>
      <w:b/>
      <w:color w:val="0000F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05AA0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Titolo4">
    <w:name w:val="heading 4"/>
    <w:basedOn w:val="Titolo3"/>
    <w:next w:val="Normale"/>
    <w:link w:val="Titolo4Carattere"/>
    <w:rsid w:val="00405AA0"/>
    <w:pPr>
      <w:spacing w:after="60"/>
      <w:outlineLvl w:val="3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2">
    <w:name w:val="toc 2"/>
    <w:basedOn w:val="Normale"/>
    <w:next w:val="Normale"/>
    <w:autoRedefine/>
    <w:uiPriority w:val="39"/>
    <w:qFormat/>
    <w:rsid w:val="00E97FCF"/>
    <w:pPr>
      <w:ind w:left="240"/>
    </w:pPr>
    <w:rPr>
      <w:rFonts w:asciiTheme="minorHAnsi" w:eastAsiaTheme="minorEastAsia" w:hAnsiTheme="minorHAnsi" w:cstheme="minorBidi"/>
      <w:b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rsid w:val="00382F91"/>
    <w:pPr>
      <w:ind w:left="567"/>
    </w:pPr>
    <w:rPr>
      <w:rFonts w:asciiTheme="minorHAnsi" w:eastAsiaTheme="minorEastAsia" w:hAnsiTheme="minorHAnsi" w:cstheme="minorBidi"/>
      <w:sz w:val="22"/>
      <w:szCs w:val="22"/>
    </w:rPr>
  </w:style>
  <w:style w:type="paragraph" w:styleId="Sommario4">
    <w:name w:val="toc 4"/>
    <w:basedOn w:val="Normale"/>
    <w:next w:val="Normale"/>
    <w:uiPriority w:val="39"/>
    <w:rsid w:val="00405AA0"/>
    <w:pPr>
      <w:ind w:left="72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5">
    <w:name w:val="toc 5"/>
    <w:basedOn w:val="Normale"/>
    <w:next w:val="Normale"/>
    <w:uiPriority w:val="39"/>
    <w:rsid w:val="00405AA0"/>
    <w:pPr>
      <w:ind w:left="9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Titolo4Carattere">
    <w:name w:val="Titolo 4 Carattere"/>
    <w:basedOn w:val="Carpredefinitoparagrafo"/>
    <w:link w:val="Titolo4"/>
    <w:rsid w:val="00405AA0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05AA0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Titolo1Carattere">
    <w:name w:val="Titolo 1 Carattere"/>
    <w:aliases w:val="Titre principal Carattere,T1 Carattere,T11 Carattere,T12 Carattere,1 ghost Carattere,g Carattere,ghost Carattere,head:1# Carattere,Head 1 Carattere,Head 11 Carattere,head:1#1 Carattere,Head 12 Carattere,head:1#2 Carattere"/>
    <w:basedOn w:val="Carpredefinitoparagrafo"/>
    <w:link w:val="Titolo1"/>
    <w:uiPriority w:val="9"/>
    <w:rsid w:val="00215FAE"/>
    <w:rPr>
      <w:b/>
      <w:color w:val="0000FF"/>
      <w:sz w:val="36"/>
      <w:szCs w:val="28"/>
    </w:rPr>
  </w:style>
  <w:style w:type="paragraph" w:styleId="Sommario1">
    <w:name w:val="toc 1"/>
    <w:basedOn w:val="Normale"/>
    <w:next w:val="Normale"/>
    <w:autoRedefine/>
    <w:uiPriority w:val="39"/>
    <w:rsid w:val="00382F91"/>
    <w:pPr>
      <w:spacing w:before="120"/>
    </w:pPr>
    <w:rPr>
      <w:rFonts w:asciiTheme="minorHAnsi" w:eastAsiaTheme="minorEastAsia" w:hAnsiTheme="minorHAnsi" w:cstheme="minorBidi"/>
      <w:b/>
      <w:color w:val="000090"/>
    </w:rPr>
  </w:style>
  <w:style w:type="character" w:customStyle="1" w:styleId="Titolo2Carattere">
    <w:name w:val="Titolo 2 Carattere"/>
    <w:basedOn w:val="Carpredefinitoparagrafo"/>
    <w:link w:val="Titolo2"/>
    <w:rsid w:val="0058273D"/>
    <w:rPr>
      <w:rFonts w:ascii="Times New Roman" w:eastAsia="Calibri" w:hAnsi="Times New Roman" w:cs="Times New Roman"/>
      <w:b/>
      <w:color w:val="0000FF"/>
      <w:sz w:val="28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36DB3"/>
    <w:rPr>
      <w:rFonts w:ascii="Lucida Grande" w:eastAsiaTheme="minorEastAsia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36DB3"/>
    <w:rPr>
      <w:rFonts w:ascii="Lucida Grande" w:hAnsi="Lucida Grande" w:cs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936DB3"/>
    <w:pPr>
      <w:tabs>
        <w:tab w:val="center" w:pos="4819"/>
        <w:tab w:val="right" w:pos="9638"/>
      </w:tabs>
    </w:pPr>
    <w:rPr>
      <w:rFonts w:asciiTheme="minorHAnsi" w:eastAsiaTheme="minorEastAsia" w:hAnsiTheme="minorHAnsi" w:cstheme="minorBidi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6DB3"/>
  </w:style>
  <w:style w:type="paragraph" w:styleId="Pidipagina">
    <w:name w:val="footer"/>
    <w:basedOn w:val="Normale"/>
    <w:link w:val="PidipaginaCarattere"/>
    <w:uiPriority w:val="99"/>
    <w:unhideWhenUsed/>
    <w:rsid w:val="00936DB3"/>
    <w:pPr>
      <w:tabs>
        <w:tab w:val="center" w:pos="4819"/>
        <w:tab w:val="right" w:pos="9638"/>
      </w:tabs>
    </w:pPr>
    <w:rPr>
      <w:rFonts w:asciiTheme="minorHAnsi" w:eastAsiaTheme="minorEastAsia" w:hAnsiTheme="minorHAnsi" w:cstheme="minorBidi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6DB3"/>
  </w:style>
  <w:style w:type="paragraph" w:styleId="Sommario6">
    <w:name w:val="toc 6"/>
    <w:basedOn w:val="Normale"/>
    <w:next w:val="Normale"/>
    <w:autoRedefine/>
    <w:uiPriority w:val="39"/>
    <w:unhideWhenUsed/>
    <w:rsid w:val="0031500B"/>
    <w:pPr>
      <w:ind w:left="120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31500B"/>
    <w:pPr>
      <w:ind w:left="144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31500B"/>
    <w:pPr>
      <w:ind w:left="168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31500B"/>
    <w:pPr>
      <w:ind w:left="1920"/>
    </w:pPr>
    <w:rPr>
      <w:rFonts w:asciiTheme="minorHAnsi" w:eastAsiaTheme="minorEastAsia" w:hAnsiTheme="minorHAnsi" w:cstheme="minorBid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6D0B6A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Grigliatabella">
    <w:name w:val="Table Grid"/>
    <w:basedOn w:val="Tabellanormale"/>
    <w:uiPriority w:val="39"/>
    <w:rsid w:val="00C96682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opagina">
    <w:name w:val="page number"/>
    <w:basedOn w:val="Carpredefinitoparagrafo"/>
    <w:uiPriority w:val="99"/>
    <w:semiHidden/>
    <w:unhideWhenUsed/>
    <w:rsid w:val="004D4C72"/>
  </w:style>
  <w:style w:type="table" w:customStyle="1" w:styleId="Tabellasemplice-21">
    <w:name w:val="Tabella semplice - 21"/>
    <w:basedOn w:val="Tabellanormale"/>
    <w:uiPriority w:val="42"/>
    <w:rsid w:val="004D4C72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Elencotab31">
    <w:name w:val="Elenco tab. 31"/>
    <w:basedOn w:val="Tabellanormale"/>
    <w:uiPriority w:val="48"/>
    <w:rsid w:val="00C256C9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lasemplice41">
    <w:name w:val="Tabella semplice 41"/>
    <w:basedOn w:val="Tabellanormale"/>
    <w:uiPriority w:val="44"/>
    <w:rsid w:val="00F34D2F"/>
    <w:rPr>
      <w:rFonts w:eastAsiaTheme="minorHAns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eWeb">
    <w:name w:val="Normal (Web)"/>
    <w:basedOn w:val="Normale"/>
    <w:uiPriority w:val="99"/>
    <w:unhideWhenUsed/>
    <w:rsid w:val="00C6111A"/>
    <w:pPr>
      <w:spacing w:before="100" w:beforeAutospacing="1" w:after="100" w:afterAutospacing="1"/>
    </w:pPr>
  </w:style>
  <w:style w:type="paragraph" w:styleId="Titolosommario">
    <w:name w:val="TOC Heading"/>
    <w:basedOn w:val="Titolo1"/>
    <w:next w:val="Normale"/>
    <w:uiPriority w:val="39"/>
    <w:unhideWhenUsed/>
    <w:qFormat/>
    <w:rsid w:val="00382F91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</w:rPr>
  </w:style>
  <w:style w:type="paragraph" w:styleId="Indice3">
    <w:name w:val="index 3"/>
    <w:basedOn w:val="Normale"/>
    <w:next w:val="Normale"/>
    <w:autoRedefine/>
    <w:uiPriority w:val="99"/>
    <w:unhideWhenUsed/>
    <w:rsid w:val="00E97FCF"/>
    <w:pPr>
      <w:ind w:left="720" w:hanging="240"/>
    </w:pPr>
    <w:rPr>
      <w:rFonts w:asciiTheme="minorHAnsi" w:eastAsiaTheme="minorEastAsia" w:hAnsiTheme="minorHAnsi" w:cstheme="minorBidi"/>
    </w:rPr>
  </w:style>
  <w:style w:type="paragraph" w:styleId="Indice1">
    <w:name w:val="index 1"/>
    <w:basedOn w:val="Normale"/>
    <w:next w:val="Normale"/>
    <w:autoRedefine/>
    <w:uiPriority w:val="99"/>
    <w:unhideWhenUsed/>
    <w:rsid w:val="00382F91"/>
    <w:pPr>
      <w:ind w:left="240" w:hanging="240"/>
    </w:pPr>
    <w:rPr>
      <w:rFonts w:asciiTheme="minorHAnsi" w:eastAsiaTheme="minorEastAsia" w:hAnsiTheme="minorHAnsi" w:cstheme="minorBidi"/>
    </w:rPr>
  </w:style>
  <w:style w:type="paragraph" w:styleId="Indice2">
    <w:name w:val="index 2"/>
    <w:basedOn w:val="Normale"/>
    <w:next w:val="Normale"/>
    <w:autoRedefine/>
    <w:uiPriority w:val="99"/>
    <w:unhideWhenUsed/>
    <w:rsid w:val="00382F91"/>
    <w:pPr>
      <w:ind w:left="480" w:hanging="240"/>
    </w:pPr>
    <w:rPr>
      <w:rFonts w:asciiTheme="minorHAnsi" w:eastAsiaTheme="minorEastAsia" w:hAnsiTheme="minorHAnsi" w:cstheme="minorBidi"/>
    </w:rPr>
  </w:style>
  <w:style w:type="paragraph" w:styleId="Indice4">
    <w:name w:val="index 4"/>
    <w:basedOn w:val="Normale"/>
    <w:next w:val="Normale"/>
    <w:autoRedefine/>
    <w:uiPriority w:val="99"/>
    <w:unhideWhenUsed/>
    <w:rsid w:val="00382F91"/>
    <w:pPr>
      <w:ind w:left="960" w:hanging="240"/>
    </w:pPr>
    <w:rPr>
      <w:rFonts w:asciiTheme="minorHAnsi" w:eastAsiaTheme="minorEastAsia" w:hAnsiTheme="minorHAnsi" w:cstheme="minorBidi"/>
    </w:rPr>
  </w:style>
  <w:style w:type="paragraph" w:styleId="Indice5">
    <w:name w:val="index 5"/>
    <w:basedOn w:val="Normale"/>
    <w:next w:val="Normale"/>
    <w:autoRedefine/>
    <w:uiPriority w:val="99"/>
    <w:unhideWhenUsed/>
    <w:rsid w:val="00382F91"/>
    <w:pPr>
      <w:ind w:left="1200" w:hanging="240"/>
    </w:pPr>
    <w:rPr>
      <w:rFonts w:asciiTheme="minorHAnsi" w:eastAsiaTheme="minorEastAsia" w:hAnsiTheme="minorHAnsi" w:cstheme="minorBidi"/>
    </w:rPr>
  </w:style>
  <w:style w:type="paragraph" w:styleId="Indice6">
    <w:name w:val="index 6"/>
    <w:basedOn w:val="Normale"/>
    <w:next w:val="Normale"/>
    <w:autoRedefine/>
    <w:uiPriority w:val="99"/>
    <w:unhideWhenUsed/>
    <w:rsid w:val="00382F91"/>
    <w:pPr>
      <w:ind w:left="1440" w:hanging="240"/>
    </w:pPr>
    <w:rPr>
      <w:rFonts w:asciiTheme="minorHAnsi" w:eastAsiaTheme="minorEastAsia" w:hAnsiTheme="minorHAnsi" w:cstheme="minorBidi"/>
    </w:rPr>
  </w:style>
  <w:style w:type="paragraph" w:styleId="Indice7">
    <w:name w:val="index 7"/>
    <w:basedOn w:val="Normale"/>
    <w:next w:val="Normale"/>
    <w:autoRedefine/>
    <w:uiPriority w:val="99"/>
    <w:unhideWhenUsed/>
    <w:rsid w:val="00382F91"/>
    <w:pPr>
      <w:ind w:left="1680" w:hanging="240"/>
    </w:pPr>
    <w:rPr>
      <w:rFonts w:asciiTheme="minorHAnsi" w:eastAsiaTheme="minorEastAsia" w:hAnsiTheme="minorHAnsi" w:cstheme="minorBidi"/>
    </w:rPr>
  </w:style>
  <w:style w:type="paragraph" w:styleId="Indice8">
    <w:name w:val="index 8"/>
    <w:basedOn w:val="Normale"/>
    <w:next w:val="Normale"/>
    <w:autoRedefine/>
    <w:uiPriority w:val="99"/>
    <w:unhideWhenUsed/>
    <w:rsid w:val="00382F91"/>
    <w:pPr>
      <w:ind w:left="1920" w:hanging="240"/>
    </w:pPr>
    <w:rPr>
      <w:rFonts w:asciiTheme="minorHAnsi" w:eastAsiaTheme="minorEastAsia" w:hAnsiTheme="minorHAnsi" w:cstheme="minorBidi"/>
    </w:rPr>
  </w:style>
  <w:style w:type="paragraph" w:styleId="Indice9">
    <w:name w:val="index 9"/>
    <w:basedOn w:val="Normale"/>
    <w:next w:val="Normale"/>
    <w:autoRedefine/>
    <w:uiPriority w:val="99"/>
    <w:unhideWhenUsed/>
    <w:rsid w:val="00382F91"/>
    <w:pPr>
      <w:ind w:left="2160" w:hanging="240"/>
    </w:pPr>
    <w:rPr>
      <w:rFonts w:asciiTheme="minorHAnsi" w:eastAsiaTheme="minorEastAsia" w:hAnsiTheme="minorHAnsi" w:cstheme="minorBidi"/>
    </w:rPr>
  </w:style>
  <w:style w:type="paragraph" w:styleId="Titoloindice">
    <w:name w:val="index heading"/>
    <w:basedOn w:val="Normale"/>
    <w:next w:val="Indice1"/>
    <w:uiPriority w:val="99"/>
    <w:unhideWhenUsed/>
    <w:rsid w:val="00382F91"/>
    <w:rPr>
      <w:rFonts w:asciiTheme="minorHAnsi" w:eastAsiaTheme="minorEastAsia" w:hAnsiTheme="minorHAnsi" w:cstheme="minorBidi"/>
    </w:rPr>
  </w:style>
  <w:style w:type="table" w:customStyle="1" w:styleId="Elencotab310">
    <w:name w:val="Elenco tab. 31"/>
    <w:basedOn w:val="Tabellanormale"/>
    <w:uiPriority w:val="48"/>
    <w:rsid w:val="00E9746D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apple-converted-space">
    <w:name w:val="apple-converted-space"/>
    <w:basedOn w:val="Carpredefinitoparagrafo"/>
    <w:rsid w:val="005D7F59"/>
  </w:style>
  <w:style w:type="character" w:styleId="Collegamentoipertestuale">
    <w:name w:val="Hyperlink"/>
    <w:basedOn w:val="Carpredefinitoparagrafo"/>
    <w:uiPriority w:val="99"/>
    <w:semiHidden/>
    <w:unhideWhenUsed/>
    <w:rsid w:val="005D7F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iccardoruocco/Library/Group%20Containers/UBF8T346G9.Office/User%20Content.localized/Templates.localized/SviluppoUniVer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34DD90-2C84-BE45-BAF8-6D342A9BD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SviluppoUniVero.dotx</Template>
  <TotalTime>1232</TotalTime>
  <Pages>1</Pages>
  <Words>3062</Words>
  <Characters>17455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CINI</Company>
  <LinksUpToDate>false</LinksUpToDate>
  <CharactersWithSpaces>20477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RICCARDO FRANCESCO RUOCCO</cp:lastModifiedBy>
  <cp:revision>4</cp:revision>
  <cp:lastPrinted>2020-12-10T16:40:00Z</cp:lastPrinted>
  <dcterms:created xsi:type="dcterms:W3CDTF">2022-02-01T08:27:00Z</dcterms:created>
  <dcterms:modified xsi:type="dcterms:W3CDTF">2022-02-02T23:58:00Z</dcterms:modified>
</cp:coreProperties>
</file>